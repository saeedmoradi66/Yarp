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F4A1" w14:textId="77777777" w:rsidR="004478DB" w:rsidRPr="00B630E2" w:rsidRDefault="004478DB" w:rsidP="00CF200C">
      <w:pPr>
        <w:bidi/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  <w:lang w:bidi="fa-IR"/>
        </w:rPr>
      </w:pPr>
    </w:p>
    <w:tbl>
      <w:tblPr>
        <w:tblStyle w:val="MediumList2-Accent6"/>
        <w:bidiVisual/>
        <w:tblW w:w="14105" w:type="dxa"/>
        <w:tblBorders>
          <w:top w:val="single" w:sz="6" w:space="0" w:color="F79646" w:themeColor="accent6"/>
          <w:left w:val="single" w:sz="4" w:space="0" w:color="F79646" w:themeColor="accent6"/>
          <w:bottom w:val="single" w:sz="6" w:space="0" w:color="F79646" w:themeColor="accent6"/>
          <w:right w:val="single" w:sz="4" w:space="0" w:color="F79646" w:themeColor="accent6"/>
          <w:insideH w:val="single" w:sz="6" w:space="0" w:color="F79646" w:themeColor="accent6"/>
          <w:insideV w:val="single" w:sz="6" w:space="0" w:color="F79646" w:themeColor="accent6"/>
        </w:tblBorders>
        <w:tblLayout w:type="fixed"/>
        <w:tblLook w:val="0400" w:firstRow="0" w:lastRow="0" w:firstColumn="0" w:lastColumn="0" w:noHBand="0" w:noVBand="1"/>
      </w:tblPr>
      <w:tblGrid>
        <w:gridCol w:w="707"/>
        <w:gridCol w:w="2070"/>
        <w:gridCol w:w="9243"/>
        <w:gridCol w:w="988"/>
        <w:gridCol w:w="1097"/>
      </w:tblGrid>
      <w:tr w:rsidR="00285792" w:rsidRPr="00B630E2" w14:paraId="18B70907" w14:textId="77777777" w:rsidTr="0028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707" w:type="dxa"/>
            <w:hideMark/>
          </w:tcPr>
          <w:p w14:paraId="42D88826" w14:textId="77777777" w:rsidR="00285792" w:rsidRPr="00B630E2" w:rsidRDefault="00285792" w:rsidP="00CF200C">
            <w:pPr>
              <w:bidi/>
              <w:spacing w:before="120" w:after="120"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  <w:r w:rsidRPr="00B630E2">
              <w:rPr>
                <w:rFonts w:ascii="Tahoma" w:eastAsia="Times New Roman" w:hAnsi="Tahoma" w:cs="Tahoma"/>
                <w:b/>
                <w:bCs/>
                <w:sz w:val="20"/>
                <w:szCs w:val="20"/>
                <w:rtl/>
              </w:rPr>
              <w:br w:type="page"/>
            </w:r>
            <w:r w:rsidRPr="00B630E2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2070" w:type="dxa"/>
            <w:hideMark/>
          </w:tcPr>
          <w:p w14:paraId="020E7132" w14:textId="77777777" w:rsidR="00285792" w:rsidRPr="00B630E2" w:rsidRDefault="00285792" w:rsidP="00CF200C">
            <w:pPr>
              <w:bidi/>
              <w:spacing w:before="120" w:after="120"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  <w:r w:rsidRPr="00B630E2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موضوع</w:t>
            </w:r>
          </w:p>
        </w:tc>
        <w:tc>
          <w:tcPr>
            <w:tcW w:w="9243" w:type="dxa"/>
            <w:hideMark/>
          </w:tcPr>
          <w:p w14:paraId="7F193738" w14:textId="77777777" w:rsidR="00285792" w:rsidRPr="00B630E2" w:rsidRDefault="00285792" w:rsidP="00CF200C">
            <w:pPr>
              <w:bidi/>
              <w:spacing w:before="120" w:after="120"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  <w:r w:rsidRPr="00B630E2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توضیحات</w:t>
            </w:r>
          </w:p>
        </w:tc>
        <w:tc>
          <w:tcPr>
            <w:tcW w:w="988" w:type="dxa"/>
            <w:hideMark/>
          </w:tcPr>
          <w:p w14:paraId="0568580F" w14:textId="77777777" w:rsidR="00285792" w:rsidRPr="00B630E2" w:rsidRDefault="00285792" w:rsidP="00CF200C">
            <w:pPr>
              <w:bidi/>
              <w:spacing w:before="120" w:after="120"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  <w:r w:rsidRPr="00B630E2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وضعیت</w:t>
            </w:r>
          </w:p>
        </w:tc>
        <w:tc>
          <w:tcPr>
            <w:tcW w:w="1097" w:type="dxa"/>
            <w:hideMark/>
          </w:tcPr>
          <w:p w14:paraId="0F06F378" w14:textId="77777777" w:rsidR="00285792" w:rsidRPr="00B630E2" w:rsidRDefault="00285792" w:rsidP="00CF200C">
            <w:pPr>
              <w:bidi/>
              <w:spacing w:before="120" w:after="120"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  <w:r w:rsidRPr="00B630E2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زمان</w:t>
            </w:r>
          </w:p>
        </w:tc>
      </w:tr>
      <w:tr w:rsidR="00285792" w:rsidRPr="00B630E2" w14:paraId="04FC7DC6" w14:textId="77777777" w:rsidTr="00285792">
        <w:trPr>
          <w:trHeight w:val="912"/>
        </w:trPr>
        <w:tc>
          <w:tcPr>
            <w:tcW w:w="707" w:type="dxa"/>
          </w:tcPr>
          <w:p w14:paraId="65A0F9FC" w14:textId="77777777" w:rsidR="00285792" w:rsidRPr="00B630E2" w:rsidRDefault="00285792" w:rsidP="00CF200C">
            <w:pPr>
              <w:pStyle w:val="ListParagraph"/>
              <w:numPr>
                <w:ilvl w:val="0"/>
                <w:numId w:val="11"/>
              </w:numPr>
              <w:bidi/>
              <w:spacing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14:paraId="6DDF2547" w14:textId="38977AA5" w:rsidR="00285792" w:rsidRDefault="00285792" w:rsidP="007F47F8">
            <w:pPr>
              <w:bidi/>
              <w:spacing w:before="120" w:after="120" w:line="360" w:lineRule="auto"/>
              <w:ind w:right="144"/>
              <w:jc w:val="lowKashida"/>
              <w:rPr>
                <w:rFonts w:ascii="Tahoma" w:eastAsiaTheme="minorHAnsi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نصب آماده سازی ویندوز </w:t>
            </w:r>
          </w:p>
        </w:tc>
        <w:tc>
          <w:tcPr>
            <w:tcW w:w="9243" w:type="dxa"/>
          </w:tcPr>
          <w:p w14:paraId="48B020A3" w14:textId="6F90220D" w:rsidR="00285792" w:rsidRDefault="00285792" w:rsidP="00C82E75">
            <w:pPr>
              <w:bidi/>
              <w:rPr>
                <w:rFonts w:ascii="Tahoma" w:eastAsiaTheme="minorHAnsi" w:hAnsi="Tahoma" w:cs="Tahoma" w:hint="cs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نصب  و ابدیت </w:t>
            </w:r>
            <w:proofErr w:type="spellStart"/>
            <w:r>
              <w:rPr>
                <w:lang w:bidi="fa-IR"/>
              </w:rPr>
              <w:t>iis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 xml:space="preserve">visual studio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>
              <w:rPr>
                <w:lang w:bidi="fa-IR"/>
              </w:rPr>
              <w:t>vscode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</w:t>
            </w:r>
            <w:r w:rsidRPr="00285792">
              <w:rPr>
                <w:lang w:bidi="fa-IR"/>
              </w:rPr>
              <w:t>dotnet-hosting-9.0.6-win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988" w:type="dxa"/>
          </w:tcPr>
          <w:p w14:paraId="27E0DE37" w14:textId="77777777" w:rsidR="00285792" w:rsidRPr="00B630E2" w:rsidRDefault="00285792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خاتمه یافت</w:t>
            </w:r>
          </w:p>
        </w:tc>
        <w:tc>
          <w:tcPr>
            <w:tcW w:w="1097" w:type="dxa"/>
          </w:tcPr>
          <w:p w14:paraId="78B9A504" w14:textId="068CD4BF" w:rsidR="00285792" w:rsidRPr="00B630E2" w:rsidRDefault="00285792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eastAsiaTheme="minorHAnsi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eastAsiaTheme="minorHAnsi" w:hAnsi="Tahoma" w:cs="Tahoma" w:hint="cs"/>
                <w:sz w:val="20"/>
                <w:szCs w:val="20"/>
                <w:rtl/>
                <w:lang w:bidi="fa-IR"/>
              </w:rPr>
              <w:t>۳</w:t>
            </w:r>
          </w:p>
        </w:tc>
      </w:tr>
      <w:tr w:rsidR="00285792" w:rsidRPr="00B630E2" w14:paraId="5216E12C" w14:textId="77777777" w:rsidTr="0028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tcW w:w="707" w:type="dxa"/>
          </w:tcPr>
          <w:p w14:paraId="7490F67C" w14:textId="77777777" w:rsidR="00285792" w:rsidRPr="00B630E2" w:rsidRDefault="00285792" w:rsidP="00CF200C">
            <w:pPr>
              <w:pStyle w:val="ListParagraph"/>
              <w:numPr>
                <w:ilvl w:val="0"/>
                <w:numId w:val="11"/>
              </w:numPr>
              <w:bidi/>
              <w:spacing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14:paraId="784CE203" w14:textId="42080AA7" w:rsidR="00285792" w:rsidRDefault="00285792" w:rsidP="007F47F8">
            <w:pPr>
              <w:bidi/>
              <w:spacing w:before="120" w:after="120" w:line="360" w:lineRule="auto"/>
              <w:ind w:right="144"/>
              <w:jc w:val="lowKashida"/>
              <w:rPr>
                <w:rFonts w:ascii="Tahoma" w:hAnsi="Tahoma" w:cs="Tahoma"/>
                <w:lang w:bidi="fa-IR"/>
              </w:rPr>
            </w:pPr>
            <w:proofErr w:type="spellStart"/>
            <w:r>
              <w:rPr>
                <w:rFonts w:ascii="Tahoma" w:hAnsi="Tahoma" w:cs="Tahoma"/>
                <w:lang w:bidi="fa-IR"/>
              </w:rPr>
              <w:t>yarp</w:t>
            </w:r>
            <w:proofErr w:type="spellEnd"/>
          </w:p>
        </w:tc>
        <w:tc>
          <w:tcPr>
            <w:tcW w:w="9243" w:type="dxa"/>
          </w:tcPr>
          <w:p w14:paraId="3399F490" w14:textId="02A82A4B" w:rsidR="00285792" w:rsidRDefault="00285792" w:rsidP="00C82E7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ایجاد یه ا‍‍‍‍ب از نوع </w:t>
            </w:r>
            <w:r>
              <w:rPr>
                <w:lang w:bidi="fa-IR"/>
              </w:rPr>
              <w:t xml:space="preserve">.net core </w:t>
            </w:r>
            <w:r w:rsidR="00C5241B">
              <w:rPr>
                <w:lang w:bidi="fa-IR"/>
              </w:rPr>
              <w:t>8</w:t>
            </w:r>
            <w:r>
              <w:rPr>
                <w:rFonts w:hint="cs"/>
                <w:rtl/>
                <w:lang w:bidi="fa-IR"/>
              </w:rPr>
              <w:t xml:space="preserve"> ‍‍‍‍‍‍‍‍‍‍‍‍‍‍‍‍‍‍‍‍‍‍‍‍‍‍‍‍‍‍‍‍‍‍‍‍‍‍‍‍‍‍‍‍‍‍‍</w:t>
            </w:r>
            <w:r>
              <w:rPr>
                <w:lang w:bidi="fa-IR"/>
              </w:rPr>
              <w:t xml:space="preserve">    </w:t>
            </w:r>
            <w:r w:rsidR="00C5241B">
              <w:rPr>
                <w:lang w:bidi="fa-IR"/>
              </w:rPr>
              <w:t xml:space="preserve"> </w:t>
            </w:r>
            <w:r w:rsidR="00C5241B">
              <w:rPr>
                <w:rFonts w:hint="cs"/>
                <w:rtl/>
                <w:lang w:bidi="fa-IR"/>
              </w:rPr>
              <w:t xml:space="preserve">ساخته میشه که پکیج </w:t>
            </w:r>
            <w:proofErr w:type="spellStart"/>
            <w:r w:rsidR="00C5241B">
              <w:rPr>
                <w:lang w:bidi="fa-IR"/>
              </w:rPr>
              <w:t>yarp</w:t>
            </w:r>
            <w:proofErr w:type="spellEnd"/>
            <w:r w:rsidR="00C5241B">
              <w:rPr>
                <w:lang w:bidi="fa-IR"/>
              </w:rPr>
              <w:t xml:space="preserve"> </w:t>
            </w:r>
            <w:r w:rsidR="00C5241B">
              <w:rPr>
                <w:rFonts w:hint="cs"/>
                <w:rtl/>
                <w:lang w:bidi="fa-IR"/>
              </w:rPr>
              <w:t>رو از طریق دستور زیر نصب کردم</w:t>
            </w:r>
          </w:p>
          <w:p w14:paraId="521742B6" w14:textId="77777777" w:rsidR="00C5241B" w:rsidRDefault="00C5241B" w:rsidP="00C5241B">
            <w:pPr>
              <w:bidi/>
              <w:rPr>
                <w:rtl/>
                <w:lang w:bidi="fa-IR"/>
              </w:rPr>
            </w:pPr>
            <w:r w:rsidRPr="00C5241B">
              <w:rPr>
                <w:lang w:bidi="fa-IR"/>
              </w:rPr>
              <w:t xml:space="preserve">dotnet add package </w:t>
            </w:r>
            <w:proofErr w:type="spellStart"/>
            <w:r w:rsidRPr="00C5241B">
              <w:rPr>
                <w:lang w:bidi="fa-IR"/>
              </w:rPr>
              <w:t>Yarp.ReverseProxy</w:t>
            </w:r>
            <w:proofErr w:type="spellEnd"/>
            <w:r w:rsidRPr="00C5241B">
              <w:rPr>
                <w:lang w:bidi="fa-IR"/>
              </w:rPr>
              <w:t xml:space="preserve"> --version 2.3.0</w:t>
            </w:r>
          </w:p>
          <w:p w14:paraId="38878DBE" w14:textId="0F8EE556" w:rsidR="00C5241B" w:rsidRDefault="00C5241B" w:rsidP="00C5241B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988" w:type="dxa"/>
          </w:tcPr>
          <w:p w14:paraId="43558738" w14:textId="77777777" w:rsidR="00285792" w:rsidRDefault="00285792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</w:tc>
        <w:tc>
          <w:tcPr>
            <w:tcW w:w="1097" w:type="dxa"/>
          </w:tcPr>
          <w:p w14:paraId="433136FA" w14:textId="77777777" w:rsidR="00285792" w:rsidRDefault="00285792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eastAsiaTheme="minorHAnsi" w:hAnsi="Tahoma" w:cs="Tahoma" w:hint="cs"/>
                <w:sz w:val="20"/>
                <w:szCs w:val="20"/>
                <w:rtl/>
                <w:lang w:bidi="fa-IR"/>
              </w:rPr>
            </w:pPr>
          </w:p>
        </w:tc>
      </w:tr>
    </w:tbl>
    <w:p w14:paraId="4C6FDDF0" w14:textId="77777777" w:rsidR="00291174" w:rsidRDefault="00291174">
      <w:pPr>
        <w:bidi/>
      </w:pPr>
      <w:r>
        <w:br w:type="page"/>
      </w:r>
    </w:p>
    <w:tbl>
      <w:tblPr>
        <w:tblStyle w:val="MediumList2-Accent6"/>
        <w:bidiVisual/>
        <w:tblW w:w="14105" w:type="dxa"/>
        <w:tblBorders>
          <w:top w:val="single" w:sz="6" w:space="0" w:color="F79646" w:themeColor="accent6"/>
          <w:left w:val="single" w:sz="4" w:space="0" w:color="F79646" w:themeColor="accent6"/>
          <w:bottom w:val="single" w:sz="6" w:space="0" w:color="F79646" w:themeColor="accent6"/>
          <w:right w:val="single" w:sz="4" w:space="0" w:color="F79646" w:themeColor="accent6"/>
          <w:insideH w:val="single" w:sz="6" w:space="0" w:color="F79646" w:themeColor="accent6"/>
          <w:insideV w:val="single" w:sz="6" w:space="0" w:color="F79646" w:themeColor="accent6"/>
        </w:tblBorders>
        <w:tblLayout w:type="fixed"/>
        <w:tblLook w:val="0400" w:firstRow="0" w:lastRow="0" w:firstColumn="0" w:lastColumn="0" w:noHBand="0" w:noVBand="1"/>
      </w:tblPr>
      <w:tblGrid>
        <w:gridCol w:w="707"/>
        <w:gridCol w:w="2070"/>
        <w:gridCol w:w="9243"/>
        <w:gridCol w:w="988"/>
        <w:gridCol w:w="1097"/>
      </w:tblGrid>
      <w:tr w:rsidR="00C5241B" w:rsidRPr="00B630E2" w14:paraId="6D18AE6E" w14:textId="77777777" w:rsidTr="0028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tcW w:w="707" w:type="dxa"/>
          </w:tcPr>
          <w:p w14:paraId="7A60EB2A" w14:textId="74B7DB95" w:rsidR="00C5241B" w:rsidRPr="00B630E2" w:rsidRDefault="00C5241B" w:rsidP="00CF200C">
            <w:pPr>
              <w:pStyle w:val="ListParagraph"/>
              <w:numPr>
                <w:ilvl w:val="0"/>
                <w:numId w:val="11"/>
              </w:numPr>
              <w:bidi/>
              <w:spacing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14:paraId="732AAF07" w14:textId="1723D457" w:rsidR="00C5241B" w:rsidRDefault="00C5241B" w:rsidP="007F47F8">
            <w:pPr>
              <w:bidi/>
              <w:spacing w:before="120" w:after="120" w:line="360" w:lineRule="auto"/>
              <w:ind w:right="144"/>
              <w:jc w:val="lowKashida"/>
              <w:rPr>
                <w:rFonts w:ascii="Tahoma" w:hAnsi="Tahoma" w:cs="Tahoma" w:hint="cs"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راه اندازی </w:t>
            </w:r>
            <w:r>
              <w:rPr>
                <w:rFonts w:ascii="Tahoma" w:hAnsi="Tahoma" w:cs="Tahoma"/>
                <w:lang w:bidi="fa-IR"/>
              </w:rPr>
              <w:t xml:space="preserve"> </w:t>
            </w:r>
            <w:r>
              <w:rPr>
                <w:rFonts w:ascii="Tahoma" w:hAnsi="Tahoma" w:cs="Tahoma" w:hint="cs"/>
                <w:rtl/>
                <w:lang w:bidi="fa-IR"/>
              </w:rPr>
              <w:t xml:space="preserve">پروژه </w:t>
            </w:r>
            <w:r>
              <w:rPr>
                <w:rFonts w:ascii="Tahoma" w:hAnsi="Tahoma" w:cs="Tahoma"/>
                <w:lang w:bidi="fa-IR"/>
              </w:rPr>
              <w:t>proxy</w:t>
            </w:r>
          </w:p>
        </w:tc>
        <w:tc>
          <w:tcPr>
            <w:tcW w:w="9243" w:type="dxa"/>
          </w:tcPr>
          <w:p w14:paraId="3857EF83" w14:textId="77777777" w:rsidR="00C5241B" w:rsidRDefault="00C5241B" w:rsidP="00C82E75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تنظیمات لازم در پروژه انجام شد </w:t>
            </w:r>
          </w:p>
          <w:p w14:paraId="29E9D6EE" w14:textId="77777777" w:rsidR="00291174" w:rsidRDefault="00291174" w:rsidP="00291174">
            <w:pPr>
              <w:bidi/>
              <w:rPr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w:drawing>
                <wp:inline distT="0" distB="0" distL="0" distR="0" wp14:anchorId="10B43464" wp14:editId="2C76C30C">
                  <wp:extent cx="5732145" cy="4314825"/>
                  <wp:effectExtent l="0" t="0" r="1905" b="9525"/>
                  <wp:docPr id="7354724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472433" name="Picture 73547243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047A6" w14:textId="77777777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اینجا سرویس </w:t>
            </w:r>
            <w:proofErr w:type="spellStart"/>
            <w:r>
              <w:rPr>
                <w:lang w:bidi="fa-IR"/>
              </w:rPr>
              <w:t>AddReverseProxy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اضافه شد که تنطیمات را از طریفق فایل </w:t>
            </w:r>
            <w:proofErr w:type="spellStart"/>
            <w:r>
              <w:rPr>
                <w:lang w:bidi="fa-IR"/>
              </w:rPr>
              <w:t>json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میخونه</w:t>
            </w:r>
          </w:p>
          <w:p w14:paraId="51A64D00" w14:textId="77777777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 اگر در مسیریابی مسیر </w:t>
            </w:r>
            <w:proofErr w:type="spellStart"/>
            <w:r>
              <w:rPr>
                <w:lang w:bidi="fa-IR"/>
              </w:rPr>
              <w:t>yarpyrap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 زدیم انرا بدون اینکه به مسیری هدایت کنه خودش پیغامی چاپ میکنه</w:t>
            </w:r>
          </w:p>
          <w:p w14:paraId="3CA21B9E" w14:textId="4DF7596F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 در غیر اینصوت بقیه مسیر ها به پورتال هدایت می شوند با توجه به مسیری که به ان دادیم</w:t>
            </w:r>
          </w:p>
          <w:p w14:paraId="7FF3F4E0" w14:textId="77777777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</w:p>
          <w:p w14:paraId="75EC7FC1" w14:textId="77777777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w:lastRenderedPageBreak/>
              <w:drawing>
                <wp:inline distT="0" distB="0" distL="0" distR="0" wp14:anchorId="0D87DF7E" wp14:editId="51E3D532">
                  <wp:extent cx="3844290" cy="6646545"/>
                  <wp:effectExtent l="0" t="0" r="3810" b="1905"/>
                  <wp:docPr id="5245171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517183" name="Picture 5245171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290" cy="664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99AA6" w14:textId="7C196154" w:rsidR="00291174" w:rsidRDefault="00291174" w:rsidP="00291174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988" w:type="dxa"/>
          </w:tcPr>
          <w:p w14:paraId="04FEBCEE" w14:textId="77777777" w:rsidR="00C5241B" w:rsidRDefault="00C5241B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</w:tc>
        <w:tc>
          <w:tcPr>
            <w:tcW w:w="1097" w:type="dxa"/>
          </w:tcPr>
          <w:p w14:paraId="3BA2BC25" w14:textId="77777777" w:rsidR="00C5241B" w:rsidRDefault="00C5241B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eastAsiaTheme="minorHAnsi" w:hAnsi="Tahoma" w:cs="Tahoma" w:hint="cs"/>
                <w:sz w:val="20"/>
                <w:szCs w:val="20"/>
                <w:rtl/>
                <w:lang w:bidi="fa-IR"/>
              </w:rPr>
            </w:pPr>
          </w:p>
        </w:tc>
      </w:tr>
      <w:tr w:rsidR="00291174" w:rsidRPr="00B630E2" w14:paraId="0406F366" w14:textId="77777777" w:rsidTr="00285792">
        <w:trPr>
          <w:trHeight w:val="912"/>
        </w:trPr>
        <w:tc>
          <w:tcPr>
            <w:tcW w:w="707" w:type="dxa"/>
          </w:tcPr>
          <w:p w14:paraId="13C723BE" w14:textId="77777777" w:rsidR="00291174" w:rsidRPr="00B630E2" w:rsidRDefault="00291174" w:rsidP="00CF200C">
            <w:pPr>
              <w:pStyle w:val="ListParagraph"/>
              <w:numPr>
                <w:ilvl w:val="0"/>
                <w:numId w:val="11"/>
              </w:numPr>
              <w:bidi/>
              <w:spacing w:line="360" w:lineRule="auto"/>
              <w:jc w:val="both"/>
              <w:rPr>
                <w:rFonts w:ascii="Tahoma" w:eastAsiaTheme="minorHAnsi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14:paraId="59B2DACE" w14:textId="77777777" w:rsidR="00291174" w:rsidRDefault="00291174" w:rsidP="007F47F8">
            <w:pPr>
              <w:bidi/>
              <w:spacing w:before="120" w:after="120" w:line="360" w:lineRule="auto"/>
              <w:ind w:right="144"/>
              <w:jc w:val="lowKashida"/>
              <w:rPr>
                <w:rFonts w:ascii="Tahoma" w:hAnsi="Tahoma" w:cs="Tahoma" w:hint="cs"/>
                <w:rtl/>
                <w:lang w:bidi="fa-IR"/>
              </w:rPr>
            </w:pPr>
          </w:p>
        </w:tc>
        <w:tc>
          <w:tcPr>
            <w:tcW w:w="9243" w:type="dxa"/>
          </w:tcPr>
          <w:p w14:paraId="19B4415C" w14:textId="77777777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 کانفیگی که برای پروکسی فعال کردیم بدین صورت می باشد :</w:t>
            </w:r>
          </w:p>
          <w:p w14:paraId="69F349A4" w14:textId="77777777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 در اینجا 3 تا مسیریابی داریم</w:t>
            </w:r>
          </w:p>
          <w:p w14:paraId="19C9C148" w14:textId="42809999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1-یک سایت داریم که در ادرس </w:t>
            </w:r>
            <w:r w:rsidR="007941C6">
              <w:rPr>
                <w:lang w:bidi="fa-IR"/>
              </w:rPr>
              <w:t>http://localhost:</w:t>
            </w:r>
            <w:r w:rsidR="007941C6">
              <w:rPr>
                <w:lang w:bidi="fa-IR"/>
              </w:rPr>
              <w:t>6648</w:t>
            </w:r>
            <w:r>
              <w:rPr>
                <w:rFonts w:hint="cs"/>
                <w:rtl/>
                <w:lang w:bidi="fa-IR"/>
              </w:rPr>
              <w:t xml:space="preserve"> شده و از نوع </w:t>
            </w:r>
            <w:r>
              <w:rPr>
                <w:lang w:bidi="fa-IR"/>
              </w:rPr>
              <w:t>.net core</w:t>
            </w:r>
            <w:r>
              <w:rPr>
                <w:rFonts w:hint="cs"/>
                <w:rtl/>
                <w:lang w:bidi="fa-IR"/>
              </w:rPr>
              <w:t xml:space="preserve"> میباشد که از طریق </w:t>
            </w:r>
            <w:proofErr w:type="spellStart"/>
            <w:r>
              <w:rPr>
                <w:lang w:bidi="fa-IR"/>
              </w:rPr>
              <w:t>yarp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ادرس</w:t>
            </w:r>
            <w:r w:rsidR="007941C6">
              <w:rPr>
                <w:lang w:bidi="fa-IR"/>
              </w:rPr>
              <w:t xml:space="preserve">  </w:t>
            </w:r>
            <w:hyperlink r:id="rId10" w:history="1">
              <w:r w:rsidR="007941C6" w:rsidRPr="00F3135A">
                <w:rPr>
                  <w:rStyle w:val="Hyperlink"/>
                  <w:lang w:bidi="fa-IR"/>
                </w:rPr>
                <w:t>http://localhost:5000</w:t>
              </w:r>
              <w:r w:rsidR="007941C6" w:rsidRPr="00F3135A">
                <w:rPr>
                  <w:rStyle w:val="Hyperlink"/>
                  <w:lang w:bidi="fa-IR"/>
                </w:rPr>
                <w:t>/portal</w:t>
              </w:r>
            </w:hyperlink>
            <w:r w:rsidR="007941C6"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به آن هدایت میشویم</w:t>
            </w:r>
          </w:p>
          <w:p w14:paraId="643E184B" w14:textId="77777777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2- ادرس تستی که وقتی انرا میزنیم بدون اینکه به ادرس هدایت شود متنی چاپ میکند</w:t>
            </w:r>
          </w:p>
          <w:p w14:paraId="15F02A5B" w14:textId="77B19F13" w:rsidR="00291174" w:rsidRDefault="00291174" w:rsidP="0029117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3- وبسایتی از نوع وب فرم داریم که روی پورت </w:t>
            </w:r>
            <w:r w:rsidR="007941C6">
              <w:rPr>
                <w:lang w:bidi="fa-IR"/>
              </w:rPr>
              <w:t>http://localhost:</w:t>
            </w:r>
            <w:r w:rsidR="007941C6">
              <w:rPr>
                <w:lang w:bidi="fa-IR"/>
              </w:rPr>
              <w:t>6666</w:t>
            </w:r>
            <w:r>
              <w:rPr>
                <w:rFonts w:hint="cs"/>
                <w:rtl/>
                <w:lang w:bidi="fa-IR"/>
              </w:rPr>
              <w:t xml:space="preserve"> شده است وقتی در ادرس </w:t>
            </w:r>
            <w:proofErr w:type="spellStart"/>
            <w:r w:rsidR="007941C6">
              <w:rPr>
                <w:lang w:bidi="fa-IR"/>
              </w:rPr>
              <w:t>yarp</w:t>
            </w:r>
            <w:proofErr w:type="spellEnd"/>
            <w:r w:rsidR="007941C6"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انرا با این ادرس صدا میزنیم انرا نمایش میدهیم  </w:t>
            </w:r>
            <w:r w:rsidR="007941C6">
              <w:rPr>
                <w:lang w:bidi="fa-IR"/>
              </w:rPr>
              <w:t>http://localhost:5000</w:t>
            </w:r>
            <w:r w:rsidR="007941C6">
              <w:rPr>
                <w:lang w:bidi="fa-IR"/>
              </w:rPr>
              <w:t>/mywebapp</w:t>
            </w:r>
          </w:p>
          <w:p w14:paraId="5F86CFEE" w14:textId="5574F964" w:rsidR="00291174" w:rsidRDefault="00291174" w:rsidP="00291174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بعد از صدا زدن این ادرس از طریق </w:t>
            </w:r>
            <w:proofErr w:type="spellStart"/>
            <w:r>
              <w:rPr>
                <w:lang w:bidi="fa-IR"/>
              </w:rPr>
              <w:t>yarp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فقط ادرس </w:t>
            </w:r>
            <w:r w:rsidR="007941C6">
              <w:rPr>
                <w:lang w:bidi="fa-IR"/>
              </w:rPr>
              <w:t xml:space="preserve"> </w:t>
            </w:r>
            <w:hyperlink r:id="rId11" w:history="1">
              <w:r w:rsidR="007941C6" w:rsidRPr="00F3135A">
                <w:rPr>
                  <w:rStyle w:val="Hyperlink"/>
                  <w:lang w:bidi="fa-IR"/>
                </w:rPr>
                <w:t>http://localhost:5000</w:t>
              </w:r>
            </w:hyperlink>
            <w:r w:rsidR="007941C6"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مرورگر دیده میشود یعنی ان ادرس ها در مرورکر دیده نمیشوند آنها از طریق</w:t>
            </w:r>
            <w:proofErr w:type="spellStart"/>
            <w:r>
              <w:rPr>
                <w:lang w:bidi="fa-IR"/>
              </w:rPr>
              <w:t>yarp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به صورت لوکال بهم متصل هستند</w:t>
            </w:r>
          </w:p>
          <w:p w14:paraId="55E8F077" w14:textId="77777777" w:rsidR="007941C6" w:rsidRDefault="007941C6" w:rsidP="007941C6">
            <w:pPr>
              <w:bidi/>
              <w:rPr>
                <w:lang w:bidi="fa-IR"/>
              </w:rPr>
            </w:pPr>
          </w:p>
          <w:p w14:paraId="7EED1A96" w14:textId="77777777" w:rsidR="007941C6" w:rsidRDefault="007941C6" w:rsidP="007941C6">
            <w:pPr>
              <w:bidi/>
              <w:rPr>
                <w:rtl/>
                <w:lang w:bidi="fa-IR"/>
              </w:rPr>
            </w:pPr>
          </w:p>
          <w:p w14:paraId="3D81062D" w14:textId="5F69B611" w:rsidR="00291174" w:rsidRDefault="007941C6" w:rsidP="00291174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noProof/>
                <w:lang w:bidi="fa-IR"/>
              </w:rPr>
              <w:drawing>
                <wp:inline distT="0" distB="0" distL="0" distR="0" wp14:anchorId="757AA402" wp14:editId="02658636">
                  <wp:extent cx="5734650" cy="4257040"/>
                  <wp:effectExtent l="0" t="0" r="0" b="0"/>
                  <wp:docPr id="5147229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722966" name="Picture 51472296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272" cy="426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19D6B10F" w14:textId="77777777" w:rsidR="00291174" w:rsidRDefault="00291174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</w:tc>
        <w:tc>
          <w:tcPr>
            <w:tcW w:w="1097" w:type="dxa"/>
          </w:tcPr>
          <w:p w14:paraId="5C535594" w14:textId="77777777" w:rsidR="00291174" w:rsidRDefault="00291174" w:rsidP="00CF200C">
            <w:pPr>
              <w:bidi/>
              <w:spacing w:before="120" w:after="120" w:line="360" w:lineRule="auto"/>
              <w:ind w:left="144" w:right="144"/>
              <w:jc w:val="both"/>
              <w:rPr>
                <w:rFonts w:ascii="Tahoma" w:eastAsiaTheme="minorHAnsi" w:hAnsi="Tahoma" w:cs="Tahoma" w:hint="cs"/>
                <w:sz w:val="20"/>
                <w:szCs w:val="20"/>
                <w:rtl/>
                <w:lang w:bidi="fa-IR"/>
              </w:rPr>
            </w:pPr>
          </w:p>
        </w:tc>
      </w:tr>
    </w:tbl>
    <w:p w14:paraId="6A40C089" w14:textId="77777777" w:rsidR="004478DB" w:rsidRPr="00B630E2" w:rsidRDefault="004478DB" w:rsidP="00CF200C">
      <w:pPr>
        <w:tabs>
          <w:tab w:val="left" w:pos="9360"/>
        </w:tabs>
        <w:spacing w:after="0" w:line="360" w:lineRule="auto"/>
        <w:ind w:right="90"/>
        <w:jc w:val="both"/>
        <w:rPr>
          <w:rFonts w:ascii="Tahoma" w:eastAsiaTheme="minorHAnsi" w:hAnsi="Tahoma" w:cs="Tahoma"/>
          <w:b/>
          <w:bCs/>
          <w:color w:val="000000" w:themeColor="text1"/>
          <w:sz w:val="20"/>
          <w:szCs w:val="20"/>
          <w:rtl/>
          <w:lang w:bidi="fa-IR"/>
        </w:rPr>
      </w:pPr>
    </w:p>
    <w:p w14:paraId="512745E0" w14:textId="77777777" w:rsidR="004478DB" w:rsidRPr="00B630E2" w:rsidRDefault="004478DB" w:rsidP="00CF200C">
      <w:pPr>
        <w:tabs>
          <w:tab w:val="left" w:pos="9360"/>
        </w:tabs>
        <w:spacing w:after="0" w:line="360" w:lineRule="auto"/>
        <w:ind w:right="90"/>
        <w:jc w:val="both"/>
        <w:rPr>
          <w:rFonts w:ascii="Tahoma" w:eastAsiaTheme="minorHAnsi" w:hAnsi="Tahoma" w:cs="Tahoma"/>
          <w:b/>
          <w:bCs/>
          <w:color w:val="000000" w:themeColor="text1"/>
          <w:sz w:val="20"/>
          <w:szCs w:val="20"/>
          <w:lang w:bidi="fa-IR"/>
        </w:rPr>
      </w:pPr>
    </w:p>
    <w:p w14:paraId="6AB070BF" w14:textId="77777777" w:rsidR="00EA2E1F" w:rsidRPr="00B630E2" w:rsidRDefault="00EA2E1F" w:rsidP="00CF200C">
      <w:pPr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sectPr w:rsidR="00EA2E1F" w:rsidRPr="00B630E2" w:rsidSect="007E6BEA">
      <w:headerReference w:type="default" r:id="rId13"/>
      <w:footerReference w:type="default" r:id="rId14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1B5DE" w14:textId="77777777" w:rsidR="00E246E3" w:rsidRDefault="00E246E3" w:rsidP="0084236D">
      <w:pPr>
        <w:spacing w:after="0" w:line="240" w:lineRule="auto"/>
      </w:pPr>
      <w:r>
        <w:separator/>
      </w:r>
    </w:p>
  </w:endnote>
  <w:endnote w:type="continuationSeparator" w:id="0">
    <w:p w14:paraId="5C6E0538" w14:textId="77777777" w:rsidR="00E246E3" w:rsidRDefault="00E246E3" w:rsidP="0084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404382"/>
      <w:docPartObj>
        <w:docPartGallery w:val="Page Numbers (Bottom of Page)"/>
        <w:docPartUnique/>
      </w:docPartObj>
    </w:sdtPr>
    <w:sdtEndPr/>
    <w:sdtContent>
      <w:p w14:paraId="09609BDF" w14:textId="77777777" w:rsidR="00E246E3" w:rsidRDefault="00E246E3" w:rsidP="001A54B2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7D4" w:rsidRPr="00BF07D4">
          <w:rPr>
            <w:rFonts w:cs="Calibri"/>
            <w:noProof/>
            <w:rtl/>
            <w:lang w:val="fa-IR" w:bidi="fa-IR"/>
          </w:rPr>
          <w:t>1</w:t>
        </w:r>
        <w:r>
          <w:rPr>
            <w:rFonts w:cs="Calibri"/>
            <w:noProof/>
            <w:lang w:val="fa-IR"/>
          </w:rPr>
          <w:fldChar w:fldCharType="end"/>
        </w:r>
      </w:p>
    </w:sdtContent>
  </w:sdt>
  <w:p w14:paraId="5A48786D" w14:textId="77777777" w:rsidR="00E246E3" w:rsidRDefault="00E246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ADC4A6" wp14:editId="675DD09F">
              <wp:simplePos x="0" y="0"/>
              <wp:positionH relativeFrom="column">
                <wp:posOffset>3286125</wp:posOffset>
              </wp:positionH>
              <wp:positionV relativeFrom="paragraph">
                <wp:posOffset>3175</wp:posOffset>
              </wp:positionV>
              <wp:extent cx="3133725" cy="0"/>
              <wp:effectExtent l="9525" t="12700" r="9525" b="63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33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07E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58.75pt;margin-top:.25pt;width:24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" strokecolor="#d8d8d8 [2732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D9512" w14:textId="77777777" w:rsidR="00E246E3" w:rsidRDefault="00E246E3" w:rsidP="0084236D">
      <w:pPr>
        <w:spacing w:after="0" w:line="240" w:lineRule="auto"/>
      </w:pPr>
      <w:r>
        <w:separator/>
      </w:r>
    </w:p>
  </w:footnote>
  <w:footnote w:type="continuationSeparator" w:id="0">
    <w:p w14:paraId="63487E83" w14:textId="77777777" w:rsidR="00E246E3" w:rsidRDefault="00E246E3" w:rsidP="0084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E9214" w14:textId="3C760BE9" w:rsidR="00E246E3" w:rsidRPr="0026269D" w:rsidRDefault="00E246E3" w:rsidP="007F47F8">
    <w:pPr>
      <w:pStyle w:val="Header"/>
      <w:bidi/>
      <w:rPr>
        <w:rFonts w:ascii="Tahoma" w:hAnsi="Tahoma" w:cs="Tahoma"/>
        <w:sz w:val="20"/>
        <w:szCs w:val="20"/>
        <w:lang w:bidi="fa-IR"/>
      </w:rPr>
    </w:pPr>
    <w:r w:rsidRPr="0026269D">
      <w:rPr>
        <w:rFonts w:ascii="Tahoma" w:hAnsi="Tahoma" w:cs="Tahoma"/>
        <w:sz w:val="20"/>
        <w:szCs w:val="20"/>
        <w:rtl/>
        <w:lang w:bidi="fa-IR"/>
      </w:rPr>
      <w:t xml:space="preserve">گزارش کار روزانه – تاریخ : </w:t>
    </w:r>
    <w:r w:rsidR="00C82E75">
      <w:rPr>
        <w:rFonts w:ascii="Tahoma" w:hAnsi="Tahoma" w:cs="Tahoma" w:hint="cs"/>
        <w:sz w:val="20"/>
        <w:szCs w:val="20"/>
        <w:rtl/>
        <w:lang w:bidi="fa-IR"/>
      </w:rPr>
      <w:t>17</w:t>
    </w:r>
    <w:r w:rsidRPr="0026269D">
      <w:rPr>
        <w:rFonts w:ascii="Tahoma" w:hAnsi="Tahoma" w:cs="Tahoma"/>
        <w:sz w:val="20"/>
        <w:szCs w:val="20"/>
        <w:rtl/>
        <w:lang w:bidi="fa-IR"/>
      </w:rPr>
      <w:t>/</w:t>
    </w:r>
    <w:r w:rsidR="00C82E75">
      <w:rPr>
        <w:rFonts w:ascii="Tahoma" w:hAnsi="Tahoma" w:cs="Tahoma" w:hint="cs"/>
        <w:sz w:val="20"/>
        <w:szCs w:val="20"/>
        <w:rtl/>
        <w:lang w:bidi="fa-IR"/>
      </w:rPr>
      <w:t>04</w:t>
    </w:r>
    <w:r w:rsidRPr="0026269D">
      <w:rPr>
        <w:rFonts w:ascii="Tahoma" w:hAnsi="Tahoma" w:cs="Tahoma"/>
        <w:sz w:val="20"/>
        <w:szCs w:val="20"/>
        <w:rtl/>
        <w:lang w:bidi="fa-IR"/>
      </w:rPr>
      <w:t>/</w:t>
    </w:r>
    <w:r w:rsidR="00C82E75">
      <w:rPr>
        <w:rFonts w:ascii="Tahoma" w:hAnsi="Tahoma" w:cs="Tahoma" w:hint="cs"/>
        <w:sz w:val="20"/>
        <w:szCs w:val="20"/>
        <w:rtl/>
        <w:lang w:bidi="fa-IR"/>
      </w:rPr>
      <w:t>1404</w:t>
    </w:r>
    <w:r w:rsidRPr="0026269D">
      <w:rPr>
        <w:rFonts w:ascii="Tahoma" w:hAnsi="Tahoma" w:cs="Tahoma"/>
        <w:sz w:val="20"/>
        <w:szCs w:val="20"/>
        <w:rtl/>
        <w:lang w:bidi="fa-IR"/>
      </w:rPr>
      <w:tab/>
    </w:r>
    <w:r w:rsidRPr="0026269D">
      <w:rPr>
        <w:rFonts w:ascii="Tahoma" w:hAnsi="Tahoma" w:cs="Tahoma"/>
        <w:sz w:val="20"/>
        <w:szCs w:val="20"/>
        <w:rtl/>
        <w:lang w:bidi="fa-IR"/>
      </w:rPr>
      <w:tab/>
    </w:r>
    <w:r>
      <w:rPr>
        <w:rFonts w:ascii="Tahoma" w:hAnsi="Tahoma" w:cs="Tahoma" w:hint="cs"/>
        <w:sz w:val="20"/>
        <w:szCs w:val="20"/>
        <w:rtl/>
        <w:lang w:bidi="fa-IR"/>
      </w:rPr>
      <w:tab/>
    </w:r>
    <w:r w:rsidRPr="0026269D">
      <w:rPr>
        <w:rFonts w:ascii="Tahoma" w:hAnsi="Tahoma" w:cs="Tahoma"/>
        <w:sz w:val="20"/>
        <w:szCs w:val="20"/>
        <w:lang w:bidi="fa-IR"/>
      </w:rPr>
      <w:tab/>
    </w:r>
    <w:r w:rsidRPr="0026269D">
      <w:rPr>
        <w:rFonts w:ascii="Tahoma" w:hAnsi="Tahoma" w:cs="Tahoma"/>
        <w:sz w:val="20"/>
        <w:szCs w:val="20"/>
        <w:lang w:bidi="fa-IR"/>
      </w:rPr>
      <w:tab/>
    </w:r>
    <w:r w:rsidRPr="0026269D">
      <w:rPr>
        <w:rFonts w:ascii="Tahoma" w:hAnsi="Tahoma" w:cs="Tahoma"/>
        <w:sz w:val="20"/>
        <w:szCs w:val="20"/>
        <w:lang w:bidi="fa-IR"/>
      </w:rPr>
      <w:tab/>
    </w:r>
    <w:r w:rsidRPr="0026269D">
      <w:rPr>
        <w:rFonts w:ascii="Tahoma" w:hAnsi="Tahoma" w:cs="Tahoma"/>
        <w:sz w:val="20"/>
        <w:szCs w:val="20"/>
        <w:lang w:bidi="fa-IR"/>
      </w:rPr>
      <w:tab/>
    </w:r>
    <w:r w:rsidRPr="0026269D">
      <w:rPr>
        <w:rFonts w:ascii="Tahoma" w:hAnsi="Tahoma" w:cs="Tahoma"/>
        <w:sz w:val="20"/>
        <w:szCs w:val="20"/>
        <w:lang w:bidi="fa-IR"/>
      </w:rPr>
      <w:tab/>
    </w:r>
    <w:r w:rsidRPr="0026269D">
      <w:rPr>
        <w:rFonts w:ascii="Tahoma" w:hAnsi="Tahoma" w:cs="Tahoma"/>
        <w:sz w:val="20"/>
        <w:szCs w:val="20"/>
        <w:rtl/>
        <w:lang w:bidi="fa-IR"/>
      </w:rPr>
      <w:tab/>
    </w:r>
    <w:r w:rsidR="00C82E75">
      <w:rPr>
        <w:rFonts w:ascii="Tahoma" w:hAnsi="Tahoma" w:cs="Tahoma" w:hint="cs"/>
        <w:sz w:val="20"/>
        <w:szCs w:val="20"/>
        <w:rtl/>
        <w:lang w:bidi="fa-IR"/>
      </w:rPr>
      <w:t>سعید مرادی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039"/>
    <w:multiLevelType w:val="hybridMultilevel"/>
    <w:tmpl w:val="2E8293D4"/>
    <w:lvl w:ilvl="0" w:tplc="BAE6B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5E9E"/>
    <w:multiLevelType w:val="hybridMultilevel"/>
    <w:tmpl w:val="9294DB34"/>
    <w:lvl w:ilvl="0" w:tplc="34B218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145E"/>
    <w:multiLevelType w:val="hybridMultilevel"/>
    <w:tmpl w:val="51A491D8"/>
    <w:lvl w:ilvl="0" w:tplc="D360A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63A3"/>
    <w:multiLevelType w:val="hybridMultilevel"/>
    <w:tmpl w:val="7310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0F6C"/>
    <w:multiLevelType w:val="hybridMultilevel"/>
    <w:tmpl w:val="1462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6EB6"/>
    <w:multiLevelType w:val="hybridMultilevel"/>
    <w:tmpl w:val="F4F2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3904"/>
    <w:multiLevelType w:val="hybridMultilevel"/>
    <w:tmpl w:val="E710DAD4"/>
    <w:lvl w:ilvl="0" w:tplc="A4B8D08A">
      <w:start w:val="1"/>
      <w:numFmt w:val="decimal"/>
      <w:lvlText w:val="%1"/>
      <w:lvlJc w:val="left"/>
      <w:pPr>
        <w:ind w:left="90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B44C1"/>
    <w:multiLevelType w:val="hybridMultilevel"/>
    <w:tmpl w:val="AB6CFC82"/>
    <w:lvl w:ilvl="0" w:tplc="A69C3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5759E"/>
    <w:multiLevelType w:val="hybridMultilevel"/>
    <w:tmpl w:val="387A044A"/>
    <w:lvl w:ilvl="0" w:tplc="449EF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D07B4"/>
    <w:multiLevelType w:val="hybridMultilevel"/>
    <w:tmpl w:val="D03C432C"/>
    <w:lvl w:ilvl="0" w:tplc="A4946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302C6"/>
    <w:multiLevelType w:val="hybridMultilevel"/>
    <w:tmpl w:val="F7E6F728"/>
    <w:lvl w:ilvl="0" w:tplc="C196365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D5B35"/>
    <w:multiLevelType w:val="hybridMultilevel"/>
    <w:tmpl w:val="8B3CDEC8"/>
    <w:lvl w:ilvl="0" w:tplc="0758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51397"/>
    <w:multiLevelType w:val="hybridMultilevel"/>
    <w:tmpl w:val="CD40C73A"/>
    <w:lvl w:ilvl="0" w:tplc="43CA0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C69DE"/>
    <w:multiLevelType w:val="hybridMultilevel"/>
    <w:tmpl w:val="7B9E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F1FB5"/>
    <w:multiLevelType w:val="hybridMultilevel"/>
    <w:tmpl w:val="89E48E66"/>
    <w:lvl w:ilvl="0" w:tplc="5BC406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F6EF3"/>
    <w:multiLevelType w:val="hybridMultilevel"/>
    <w:tmpl w:val="733A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52481"/>
    <w:multiLevelType w:val="hybridMultilevel"/>
    <w:tmpl w:val="2538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F68D7"/>
    <w:multiLevelType w:val="hybridMultilevel"/>
    <w:tmpl w:val="FCB43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2392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878195">
    <w:abstractNumId w:val="4"/>
  </w:num>
  <w:num w:numId="3" w16cid:durableId="728041500">
    <w:abstractNumId w:val="16"/>
  </w:num>
  <w:num w:numId="4" w16cid:durableId="173879731">
    <w:abstractNumId w:val="5"/>
  </w:num>
  <w:num w:numId="5" w16cid:durableId="1453161433">
    <w:abstractNumId w:val="2"/>
  </w:num>
  <w:num w:numId="6" w16cid:durableId="1676105481">
    <w:abstractNumId w:val="7"/>
  </w:num>
  <w:num w:numId="7" w16cid:durableId="2059671126">
    <w:abstractNumId w:val="13"/>
  </w:num>
  <w:num w:numId="8" w16cid:durableId="1931816641">
    <w:abstractNumId w:val="3"/>
  </w:num>
  <w:num w:numId="9" w16cid:durableId="1312717053">
    <w:abstractNumId w:val="9"/>
  </w:num>
  <w:num w:numId="10" w16cid:durableId="2078162758">
    <w:abstractNumId w:val="15"/>
  </w:num>
  <w:num w:numId="11" w16cid:durableId="732504590">
    <w:abstractNumId w:val="14"/>
  </w:num>
  <w:num w:numId="12" w16cid:durableId="937951830">
    <w:abstractNumId w:val="11"/>
  </w:num>
  <w:num w:numId="13" w16cid:durableId="2015913797">
    <w:abstractNumId w:val="12"/>
  </w:num>
  <w:num w:numId="14" w16cid:durableId="19932170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37237594">
    <w:abstractNumId w:val="0"/>
  </w:num>
  <w:num w:numId="16" w16cid:durableId="1961761333">
    <w:abstractNumId w:val="17"/>
  </w:num>
  <w:num w:numId="17" w16cid:durableId="2063291730">
    <w:abstractNumId w:val="8"/>
  </w:num>
  <w:num w:numId="18" w16cid:durableId="64319296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10444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BC7"/>
    <w:rsid w:val="0000006D"/>
    <w:rsid w:val="00000A1B"/>
    <w:rsid w:val="00000A39"/>
    <w:rsid w:val="00000AC2"/>
    <w:rsid w:val="00000C03"/>
    <w:rsid w:val="0000107E"/>
    <w:rsid w:val="000012D8"/>
    <w:rsid w:val="00001318"/>
    <w:rsid w:val="00001386"/>
    <w:rsid w:val="00001498"/>
    <w:rsid w:val="000014C3"/>
    <w:rsid w:val="000014DF"/>
    <w:rsid w:val="000016C1"/>
    <w:rsid w:val="0000171F"/>
    <w:rsid w:val="00001B42"/>
    <w:rsid w:val="00002734"/>
    <w:rsid w:val="00002C70"/>
    <w:rsid w:val="00003A67"/>
    <w:rsid w:val="00003B11"/>
    <w:rsid w:val="00004439"/>
    <w:rsid w:val="00004AB9"/>
    <w:rsid w:val="00004B77"/>
    <w:rsid w:val="00004D04"/>
    <w:rsid w:val="00004E06"/>
    <w:rsid w:val="0000507B"/>
    <w:rsid w:val="0000555A"/>
    <w:rsid w:val="000056D9"/>
    <w:rsid w:val="000058D8"/>
    <w:rsid w:val="00005FCD"/>
    <w:rsid w:val="000068BC"/>
    <w:rsid w:val="00006E78"/>
    <w:rsid w:val="00006F21"/>
    <w:rsid w:val="00006FF2"/>
    <w:rsid w:val="00007232"/>
    <w:rsid w:val="00007252"/>
    <w:rsid w:val="0000727C"/>
    <w:rsid w:val="00007B1F"/>
    <w:rsid w:val="00007D63"/>
    <w:rsid w:val="00007DB5"/>
    <w:rsid w:val="00010452"/>
    <w:rsid w:val="000105D7"/>
    <w:rsid w:val="00010685"/>
    <w:rsid w:val="00010E47"/>
    <w:rsid w:val="000110B9"/>
    <w:rsid w:val="00011129"/>
    <w:rsid w:val="0001118D"/>
    <w:rsid w:val="00011479"/>
    <w:rsid w:val="00011529"/>
    <w:rsid w:val="000118FB"/>
    <w:rsid w:val="00011FD4"/>
    <w:rsid w:val="000120EE"/>
    <w:rsid w:val="000124F5"/>
    <w:rsid w:val="000129B2"/>
    <w:rsid w:val="00012A4C"/>
    <w:rsid w:val="00012DAB"/>
    <w:rsid w:val="00012DDB"/>
    <w:rsid w:val="00012FFB"/>
    <w:rsid w:val="0001334B"/>
    <w:rsid w:val="000135E6"/>
    <w:rsid w:val="000137C2"/>
    <w:rsid w:val="000138E6"/>
    <w:rsid w:val="00013995"/>
    <w:rsid w:val="00013A6B"/>
    <w:rsid w:val="00013EC5"/>
    <w:rsid w:val="00013F73"/>
    <w:rsid w:val="00014660"/>
    <w:rsid w:val="00015019"/>
    <w:rsid w:val="000151B3"/>
    <w:rsid w:val="00015264"/>
    <w:rsid w:val="000152A6"/>
    <w:rsid w:val="0001534E"/>
    <w:rsid w:val="00015631"/>
    <w:rsid w:val="0001580D"/>
    <w:rsid w:val="0001599D"/>
    <w:rsid w:val="00015B75"/>
    <w:rsid w:val="00015D97"/>
    <w:rsid w:val="00015E48"/>
    <w:rsid w:val="00016329"/>
    <w:rsid w:val="000163BB"/>
    <w:rsid w:val="00016429"/>
    <w:rsid w:val="00016600"/>
    <w:rsid w:val="00016713"/>
    <w:rsid w:val="0001698D"/>
    <w:rsid w:val="000169E5"/>
    <w:rsid w:val="00016B28"/>
    <w:rsid w:val="00016C0B"/>
    <w:rsid w:val="00016C58"/>
    <w:rsid w:val="0001770B"/>
    <w:rsid w:val="000179E6"/>
    <w:rsid w:val="00017B1F"/>
    <w:rsid w:val="00017CEE"/>
    <w:rsid w:val="00017DB1"/>
    <w:rsid w:val="000201A5"/>
    <w:rsid w:val="000203C2"/>
    <w:rsid w:val="0002089F"/>
    <w:rsid w:val="00020AFB"/>
    <w:rsid w:val="00020D17"/>
    <w:rsid w:val="00020DC2"/>
    <w:rsid w:val="0002113C"/>
    <w:rsid w:val="000211E4"/>
    <w:rsid w:val="0002145F"/>
    <w:rsid w:val="00021C92"/>
    <w:rsid w:val="00021CF4"/>
    <w:rsid w:val="00021D15"/>
    <w:rsid w:val="00021E0B"/>
    <w:rsid w:val="000220A2"/>
    <w:rsid w:val="00022395"/>
    <w:rsid w:val="000223C6"/>
    <w:rsid w:val="00022968"/>
    <w:rsid w:val="00022AF9"/>
    <w:rsid w:val="00022B71"/>
    <w:rsid w:val="00022E09"/>
    <w:rsid w:val="00022F38"/>
    <w:rsid w:val="000230AA"/>
    <w:rsid w:val="00023894"/>
    <w:rsid w:val="00023A65"/>
    <w:rsid w:val="00023B37"/>
    <w:rsid w:val="0002434C"/>
    <w:rsid w:val="000243B0"/>
    <w:rsid w:val="000244D5"/>
    <w:rsid w:val="00024682"/>
    <w:rsid w:val="00024727"/>
    <w:rsid w:val="00024920"/>
    <w:rsid w:val="0002539E"/>
    <w:rsid w:val="000253A9"/>
    <w:rsid w:val="000253BD"/>
    <w:rsid w:val="00025BA4"/>
    <w:rsid w:val="00025F33"/>
    <w:rsid w:val="00025F77"/>
    <w:rsid w:val="000260B9"/>
    <w:rsid w:val="00026194"/>
    <w:rsid w:val="00026318"/>
    <w:rsid w:val="000268BF"/>
    <w:rsid w:val="0002695E"/>
    <w:rsid w:val="000269E2"/>
    <w:rsid w:val="00026ACF"/>
    <w:rsid w:val="00026EF7"/>
    <w:rsid w:val="00027128"/>
    <w:rsid w:val="000271FB"/>
    <w:rsid w:val="000273AE"/>
    <w:rsid w:val="00027436"/>
    <w:rsid w:val="00027520"/>
    <w:rsid w:val="000278B4"/>
    <w:rsid w:val="0002790A"/>
    <w:rsid w:val="00027A6D"/>
    <w:rsid w:val="00027AFF"/>
    <w:rsid w:val="00030A0E"/>
    <w:rsid w:val="00030D3B"/>
    <w:rsid w:val="00030E6A"/>
    <w:rsid w:val="000311FD"/>
    <w:rsid w:val="00031225"/>
    <w:rsid w:val="00031234"/>
    <w:rsid w:val="000314A1"/>
    <w:rsid w:val="00031E00"/>
    <w:rsid w:val="000320A9"/>
    <w:rsid w:val="0003216B"/>
    <w:rsid w:val="0003219A"/>
    <w:rsid w:val="000322F7"/>
    <w:rsid w:val="000325AD"/>
    <w:rsid w:val="00032A39"/>
    <w:rsid w:val="00032CAA"/>
    <w:rsid w:val="00032F61"/>
    <w:rsid w:val="00032FEB"/>
    <w:rsid w:val="000330DC"/>
    <w:rsid w:val="000338DE"/>
    <w:rsid w:val="000338FF"/>
    <w:rsid w:val="00033932"/>
    <w:rsid w:val="00033CEA"/>
    <w:rsid w:val="00033F70"/>
    <w:rsid w:val="0003442C"/>
    <w:rsid w:val="00034503"/>
    <w:rsid w:val="00034C48"/>
    <w:rsid w:val="000350C9"/>
    <w:rsid w:val="000356D5"/>
    <w:rsid w:val="000357A5"/>
    <w:rsid w:val="00035954"/>
    <w:rsid w:val="00035975"/>
    <w:rsid w:val="00035B62"/>
    <w:rsid w:val="00035FB0"/>
    <w:rsid w:val="0003603B"/>
    <w:rsid w:val="00036470"/>
    <w:rsid w:val="00036711"/>
    <w:rsid w:val="0003687B"/>
    <w:rsid w:val="00036A3B"/>
    <w:rsid w:val="00036D57"/>
    <w:rsid w:val="00036E3C"/>
    <w:rsid w:val="00037213"/>
    <w:rsid w:val="00037228"/>
    <w:rsid w:val="000374CA"/>
    <w:rsid w:val="00037606"/>
    <w:rsid w:val="0003796C"/>
    <w:rsid w:val="000379E1"/>
    <w:rsid w:val="00037C50"/>
    <w:rsid w:val="00037E7B"/>
    <w:rsid w:val="0004002D"/>
    <w:rsid w:val="00040490"/>
    <w:rsid w:val="000406EA"/>
    <w:rsid w:val="0004072F"/>
    <w:rsid w:val="00040AB3"/>
    <w:rsid w:val="00041157"/>
    <w:rsid w:val="00041417"/>
    <w:rsid w:val="000415EB"/>
    <w:rsid w:val="0004167D"/>
    <w:rsid w:val="000416D8"/>
    <w:rsid w:val="00041A35"/>
    <w:rsid w:val="00041EEF"/>
    <w:rsid w:val="0004214F"/>
    <w:rsid w:val="0004215D"/>
    <w:rsid w:val="0004220E"/>
    <w:rsid w:val="000422C8"/>
    <w:rsid w:val="000425D0"/>
    <w:rsid w:val="000426E5"/>
    <w:rsid w:val="000426EB"/>
    <w:rsid w:val="000427D7"/>
    <w:rsid w:val="00042A3E"/>
    <w:rsid w:val="00042B9F"/>
    <w:rsid w:val="00042BBD"/>
    <w:rsid w:val="00042CA2"/>
    <w:rsid w:val="00042ECA"/>
    <w:rsid w:val="00042EEC"/>
    <w:rsid w:val="000430A8"/>
    <w:rsid w:val="0004311D"/>
    <w:rsid w:val="000442D9"/>
    <w:rsid w:val="00044358"/>
    <w:rsid w:val="000445B5"/>
    <w:rsid w:val="0004465E"/>
    <w:rsid w:val="00044791"/>
    <w:rsid w:val="00044A7E"/>
    <w:rsid w:val="00044C82"/>
    <w:rsid w:val="0004533F"/>
    <w:rsid w:val="000454DA"/>
    <w:rsid w:val="0004584A"/>
    <w:rsid w:val="0004592D"/>
    <w:rsid w:val="000459FC"/>
    <w:rsid w:val="00045B60"/>
    <w:rsid w:val="0004606D"/>
    <w:rsid w:val="0004617A"/>
    <w:rsid w:val="000462B6"/>
    <w:rsid w:val="00046408"/>
    <w:rsid w:val="00046547"/>
    <w:rsid w:val="000467A3"/>
    <w:rsid w:val="00046F5F"/>
    <w:rsid w:val="00047046"/>
    <w:rsid w:val="000470FE"/>
    <w:rsid w:val="000473CD"/>
    <w:rsid w:val="000474BE"/>
    <w:rsid w:val="0004771D"/>
    <w:rsid w:val="000477CC"/>
    <w:rsid w:val="00047FB0"/>
    <w:rsid w:val="000512B9"/>
    <w:rsid w:val="0005169A"/>
    <w:rsid w:val="0005172A"/>
    <w:rsid w:val="00051DAD"/>
    <w:rsid w:val="000520A6"/>
    <w:rsid w:val="00052135"/>
    <w:rsid w:val="00052A69"/>
    <w:rsid w:val="00052B4A"/>
    <w:rsid w:val="00052F0C"/>
    <w:rsid w:val="00053216"/>
    <w:rsid w:val="000532A6"/>
    <w:rsid w:val="00053A32"/>
    <w:rsid w:val="00053E62"/>
    <w:rsid w:val="0005445D"/>
    <w:rsid w:val="000546B2"/>
    <w:rsid w:val="00054752"/>
    <w:rsid w:val="000547D9"/>
    <w:rsid w:val="000547EB"/>
    <w:rsid w:val="00054875"/>
    <w:rsid w:val="000548F6"/>
    <w:rsid w:val="00054A74"/>
    <w:rsid w:val="00054A7D"/>
    <w:rsid w:val="00054C44"/>
    <w:rsid w:val="00054E1F"/>
    <w:rsid w:val="00054EB3"/>
    <w:rsid w:val="00055030"/>
    <w:rsid w:val="000550F5"/>
    <w:rsid w:val="000553BD"/>
    <w:rsid w:val="00055D1A"/>
    <w:rsid w:val="00055D67"/>
    <w:rsid w:val="00055E69"/>
    <w:rsid w:val="00055F28"/>
    <w:rsid w:val="00055FBF"/>
    <w:rsid w:val="00055FE7"/>
    <w:rsid w:val="000561FB"/>
    <w:rsid w:val="00056834"/>
    <w:rsid w:val="000569EF"/>
    <w:rsid w:val="00056B4B"/>
    <w:rsid w:val="00056B4D"/>
    <w:rsid w:val="00056DB2"/>
    <w:rsid w:val="00056DCD"/>
    <w:rsid w:val="00056E93"/>
    <w:rsid w:val="00057036"/>
    <w:rsid w:val="00057161"/>
    <w:rsid w:val="0005770B"/>
    <w:rsid w:val="000577FF"/>
    <w:rsid w:val="00057E03"/>
    <w:rsid w:val="00057FA8"/>
    <w:rsid w:val="00057FFD"/>
    <w:rsid w:val="00060219"/>
    <w:rsid w:val="00060510"/>
    <w:rsid w:val="00060716"/>
    <w:rsid w:val="00060789"/>
    <w:rsid w:val="00060954"/>
    <w:rsid w:val="00060E6A"/>
    <w:rsid w:val="000610BC"/>
    <w:rsid w:val="00061342"/>
    <w:rsid w:val="00061380"/>
    <w:rsid w:val="000617DE"/>
    <w:rsid w:val="0006197A"/>
    <w:rsid w:val="00061996"/>
    <w:rsid w:val="00061A4D"/>
    <w:rsid w:val="00061B2C"/>
    <w:rsid w:val="00061C0F"/>
    <w:rsid w:val="00061DCD"/>
    <w:rsid w:val="00061F2E"/>
    <w:rsid w:val="00061FB0"/>
    <w:rsid w:val="00062320"/>
    <w:rsid w:val="0006236A"/>
    <w:rsid w:val="00062539"/>
    <w:rsid w:val="0006264C"/>
    <w:rsid w:val="0006285D"/>
    <w:rsid w:val="00062928"/>
    <w:rsid w:val="00062AF9"/>
    <w:rsid w:val="00062FC9"/>
    <w:rsid w:val="0006309C"/>
    <w:rsid w:val="0006353C"/>
    <w:rsid w:val="000638F7"/>
    <w:rsid w:val="00064099"/>
    <w:rsid w:val="00064170"/>
    <w:rsid w:val="000642BD"/>
    <w:rsid w:val="000642F5"/>
    <w:rsid w:val="00064530"/>
    <w:rsid w:val="000645A7"/>
    <w:rsid w:val="00064C90"/>
    <w:rsid w:val="00064FC7"/>
    <w:rsid w:val="0006509C"/>
    <w:rsid w:val="00065211"/>
    <w:rsid w:val="00065488"/>
    <w:rsid w:val="0006564A"/>
    <w:rsid w:val="00065896"/>
    <w:rsid w:val="000658D6"/>
    <w:rsid w:val="00065997"/>
    <w:rsid w:val="00065AB6"/>
    <w:rsid w:val="00065B5E"/>
    <w:rsid w:val="00065B92"/>
    <w:rsid w:val="0006603A"/>
    <w:rsid w:val="0006621E"/>
    <w:rsid w:val="000665F6"/>
    <w:rsid w:val="00066A3E"/>
    <w:rsid w:val="00066D0E"/>
    <w:rsid w:val="00066DBF"/>
    <w:rsid w:val="00067493"/>
    <w:rsid w:val="000674EF"/>
    <w:rsid w:val="00067685"/>
    <w:rsid w:val="00067934"/>
    <w:rsid w:val="000679B7"/>
    <w:rsid w:val="00067EEB"/>
    <w:rsid w:val="00070024"/>
    <w:rsid w:val="00070091"/>
    <w:rsid w:val="00070514"/>
    <w:rsid w:val="00070BA0"/>
    <w:rsid w:val="00070E51"/>
    <w:rsid w:val="00070EC1"/>
    <w:rsid w:val="0007112C"/>
    <w:rsid w:val="000712DC"/>
    <w:rsid w:val="0007143C"/>
    <w:rsid w:val="0007172B"/>
    <w:rsid w:val="0007197D"/>
    <w:rsid w:val="00071B93"/>
    <w:rsid w:val="00071BCE"/>
    <w:rsid w:val="00071C1E"/>
    <w:rsid w:val="00071FA5"/>
    <w:rsid w:val="00072BF5"/>
    <w:rsid w:val="00072C76"/>
    <w:rsid w:val="00072E6A"/>
    <w:rsid w:val="0007317D"/>
    <w:rsid w:val="000731D0"/>
    <w:rsid w:val="00073463"/>
    <w:rsid w:val="00073469"/>
    <w:rsid w:val="0007352C"/>
    <w:rsid w:val="00073711"/>
    <w:rsid w:val="000739B8"/>
    <w:rsid w:val="00074845"/>
    <w:rsid w:val="00074B0C"/>
    <w:rsid w:val="00074B2F"/>
    <w:rsid w:val="00074D57"/>
    <w:rsid w:val="000752D2"/>
    <w:rsid w:val="000752F3"/>
    <w:rsid w:val="000753DB"/>
    <w:rsid w:val="0007541F"/>
    <w:rsid w:val="00075ECD"/>
    <w:rsid w:val="000764A0"/>
    <w:rsid w:val="00076512"/>
    <w:rsid w:val="00076B9A"/>
    <w:rsid w:val="00077099"/>
    <w:rsid w:val="000774BE"/>
    <w:rsid w:val="0007762F"/>
    <w:rsid w:val="00077897"/>
    <w:rsid w:val="00077C1D"/>
    <w:rsid w:val="00080488"/>
    <w:rsid w:val="0008048D"/>
    <w:rsid w:val="0008057B"/>
    <w:rsid w:val="00080881"/>
    <w:rsid w:val="00080920"/>
    <w:rsid w:val="00080AEA"/>
    <w:rsid w:val="00080B01"/>
    <w:rsid w:val="00080D8C"/>
    <w:rsid w:val="00080E62"/>
    <w:rsid w:val="00080F55"/>
    <w:rsid w:val="00080F8F"/>
    <w:rsid w:val="0008110A"/>
    <w:rsid w:val="000811D2"/>
    <w:rsid w:val="000817AD"/>
    <w:rsid w:val="00081E7B"/>
    <w:rsid w:val="00081FDF"/>
    <w:rsid w:val="00082068"/>
    <w:rsid w:val="0008266A"/>
    <w:rsid w:val="00082991"/>
    <w:rsid w:val="00082CD1"/>
    <w:rsid w:val="0008341E"/>
    <w:rsid w:val="0008353D"/>
    <w:rsid w:val="0008381F"/>
    <w:rsid w:val="0008399A"/>
    <w:rsid w:val="00083A8E"/>
    <w:rsid w:val="00083AD8"/>
    <w:rsid w:val="00083C5E"/>
    <w:rsid w:val="00084005"/>
    <w:rsid w:val="0008404E"/>
    <w:rsid w:val="0008408D"/>
    <w:rsid w:val="00084490"/>
    <w:rsid w:val="000846D6"/>
    <w:rsid w:val="00084785"/>
    <w:rsid w:val="000849C4"/>
    <w:rsid w:val="00084C76"/>
    <w:rsid w:val="000851EC"/>
    <w:rsid w:val="000854AD"/>
    <w:rsid w:val="000858E7"/>
    <w:rsid w:val="00085B3E"/>
    <w:rsid w:val="00085C00"/>
    <w:rsid w:val="00085D0A"/>
    <w:rsid w:val="00085FD3"/>
    <w:rsid w:val="00086265"/>
    <w:rsid w:val="000862BE"/>
    <w:rsid w:val="000863BC"/>
    <w:rsid w:val="00086481"/>
    <w:rsid w:val="000864E4"/>
    <w:rsid w:val="000865BD"/>
    <w:rsid w:val="00086662"/>
    <w:rsid w:val="00086705"/>
    <w:rsid w:val="00086A51"/>
    <w:rsid w:val="00086AFA"/>
    <w:rsid w:val="00086CA7"/>
    <w:rsid w:val="00086DFA"/>
    <w:rsid w:val="00086EE0"/>
    <w:rsid w:val="00086FD0"/>
    <w:rsid w:val="0008709E"/>
    <w:rsid w:val="0008738B"/>
    <w:rsid w:val="000875BF"/>
    <w:rsid w:val="000877C7"/>
    <w:rsid w:val="00087852"/>
    <w:rsid w:val="00087ADD"/>
    <w:rsid w:val="00087B34"/>
    <w:rsid w:val="00087B5A"/>
    <w:rsid w:val="00087F4D"/>
    <w:rsid w:val="0009024F"/>
    <w:rsid w:val="00090480"/>
    <w:rsid w:val="0009055F"/>
    <w:rsid w:val="00090662"/>
    <w:rsid w:val="00090665"/>
    <w:rsid w:val="000906D7"/>
    <w:rsid w:val="000907D1"/>
    <w:rsid w:val="00090AD1"/>
    <w:rsid w:val="00090F97"/>
    <w:rsid w:val="00090FED"/>
    <w:rsid w:val="0009104B"/>
    <w:rsid w:val="000913F1"/>
    <w:rsid w:val="00091553"/>
    <w:rsid w:val="0009185A"/>
    <w:rsid w:val="00091A6E"/>
    <w:rsid w:val="00091B2D"/>
    <w:rsid w:val="00091C66"/>
    <w:rsid w:val="00091CB3"/>
    <w:rsid w:val="00091CB5"/>
    <w:rsid w:val="00092341"/>
    <w:rsid w:val="00092520"/>
    <w:rsid w:val="0009258D"/>
    <w:rsid w:val="00092669"/>
    <w:rsid w:val="000926D8"/>
    <w:rsid w:val="00092CFB"/>
    <w:rsid w:val="00092EC6"/>
    <w:rsid w:val="00093422"/>
    <w:rsid w:val="0009364B"/>
    <w:rsid w:val="00093DEC"/>
    <w:rsid w:val="00093F0F"/>
    <w:rsid w:val="0009400F"/>
    <w:rsid w:val="000940F2"/>
    <w:rsid w:val="0009473A"/>
    <w:rsid w:val="00094AD2"/>
    <w:rsid w:val="00094DA6"/>
    <w:rsid w:val="00095652"/>
    <w:rsid w:val="00095A60"/>
    <w:rsid w:val="00095BDA"/>
    <w:rsid w:val="00095C25"/>
    <w:rsid w:val="0009631A"/>
    <w:rsid w:val="00096453"/>
    <w:rsid w:val="0009662A"/>
    <w:rsid w:val="00096E5D"/>
    <w:rsid w:val="000974F5"/>
    <w:rsid w:val="000977A7"/>
    <w:rsid w:val="00097983"/>
    <w:rsid w:val="00097E61"/>
    <w:rsid w:val="000A0827"/>
    <w:rsid w:val="000A0CD7"/>
    <w:rsid w:val="000A0EAB"/>
    <w:rsid w:val="000A139F"/>
    <w:rsid w:val="000A18EF"/>
    <w:rsid w:val="000A1AEB"/>
    <w:rsid w:val="000A1C51"/>
    <w:rsid w:val="000A1ED9"/>
    <w:rsid w:val="000A201A"/>
    <w:rsid w:val="000A2031"/>
    <w:rsid w:val="000A23E4"/>
    <w:rsid w:val="000A2696"/>
    <w:rsid w:val="000A2860"/>
    <w:rsid w:val="000A29D8"/>
    <w:rsid w:val="000A2B39"/>
    <w:rsid w:val="000A309B"/>
    <w:rsid w:val="000A36A5"/>
    <w:rsid w:val="000A381D"/>
    <w:rsid w:val="000A38FE"/>
    <w:rsid w:val="000A3BB2"/>
    <w:rsid w:val="000A40E7"/>
    <w:rsid w:val="000A468F"/>
    <w:rsid w:val="000A49A3"/>
    <w:rsid w:val="000A4A3C"/>
    <w:rsid w:val="000A4B05"/>
    <w:rsid w:val="000A53E8"/>
    <w:rsid w:val="000A55FE"/>
    <w:rsid w:val="000A5657"/>
    <w:rsid w:val="000A5CA5"/>
    <w:rsid w:val="000A5EA2"/>
    <w:rsid w:val="000A5F12"/>
    <w:rsid w:val="000A6009"/>
    <w:rsid w:val="000A61BF"/>
    <w:rsid w:val="000A62E1"/>
    <w:rsid w:val="000A65CC"/>
    <w:rsid w:val="000A6B1D"/>
    <w:rsid w:val="000A6E4A"/>
    <w:rsid w:val="000A6E6C"/>
    <w:rsid w:val="000A6E7D"/>
    <w:rsid w:val="000A6E81"/>
    <w:rsid w:val="000A790E"/>
    <w:rsid w:val="000A796F"/>
    <w:rsid w:val="000A7A0F"/>
    <w:rsid w:val="000A7A32"/>
    <w:rsid w:val="000A7B9B"/>
    <w:rsid w:val="000A7BC0"/>
    <w:rsid w:val="000A7F07"/>
    <w:rsid w:val="000B00C9"/>
    <w:rsid w:val="000B0235"/>
    <w:rsid w:val="000B0C7C"/>
    <w:rsid w:val="000B1057"/>
    <w:rsid w:val="000B13B6"/>
    <w:rsid w:val="000B1747"/>
    <w:rsid w:val="000B19AE"/>
    <w:rsid w:val="000B1A4B"/>
    <w:rsid w:val="000B1BC4"/>
    <w:rsid w:val="000B2291"/>
    <w:rsid w:val="000B231A"/>
    <w:rsid w:val="000B23B9"/>
    <w:rsid w:val="000B2657"/>
    <w:rsid w:val="000B28E9"/>
    <w:rsid w:val="000B2C7B"/>
    <w:rsid w:val="000B2D00"/>
    <w:rsid w:val="000B2F73"/>
    <w:rsid w:val="000B3481"/>
    <w:rsid w:val="000B34AD"/>
    <w:rsid w:val="000B358D"/>
    <w:rsid w:val="000B374D"/>
    <w:rsid w:val="000B3884"/>
    <w:rsid w:val="000B38BC"/>
    <w:rsid w:val="000B38CC"/>
    <w:rsid w:val="000B4961"/>
    <w:rsid w:val="000B49B5"/>
    <w:rsid w:val="000B4A0C"/>
    <w:rsid w:val="000B4A5D"/>
    <w:rsid w:val="000B4C40"/>
    <w:rsid w:val="000B4CF2"/>
    <w:rsid w:val="000B4F0C"/>
    <w:rsid w:val="000B502A"/>
    <w:rsid w:val="000B51DB"/>
    <w:rsid w:val="000B5227"/>
    <w:rsid w:val="000B53DA"/>
    <w:rsid w:val="000B56BA"/>
    <w:rsid w:val="000B5A1F"/>
    <w:rsid w:val="000B5FEA"/>
    <w:rsid w:val="000B6262"/>
    <w:rsid w:val="000B6426"/>
    <w:rsid w:val="000B666B"/>
    <w:rsid w:val="000B6CD5"/>
    <w:rsid w:val="000B6F0B"/>
    <w:rsid w:val="000B77CD"/>
    <w:rsid w:val="000B7801"/>
    <w:rsid w:val="000B7B67"/>
    <w:rsid w:val="000B7FAF"/>
    <w:rsid w:val="000C0578"/>
    <w:rsid w:val="000C0CA1"/>
    <w:rsid w:val="000C0EC5"/>
    <w:rsid w:val="000C0FC7"/>
    <w:rsid w:val="000C117A"/>
    <w:rsid w:val="000C121B"/>
    <w:rsid w:val="000C15FE"/>
    <w:rsid w:val="000C1AED"/>
    <w:rsid w:val="000C1DD6"/>
    <w:rsid w:val="000C1F43"/>
    <w:rsid w:val="000C2199"/>
    <w:rsid w:val="000C24E7"/>
    <w:rsid w:val="000C263F"/>
    <w:rsid w:val="000C2A5D"/>
    <w:rsid w:val="000C2F42"/>
    <w:rsid w:val="000C30D6"/>
    <w:rsid w:val="000C31AB"/>
    <w:rsid w:val="000C3AC4"/>
    <w:rsid w:val="000C3CCB"/>
    <w:rsid w:val="000C3E1B"/>
    <w:rsid w:val="000C40F5"/>
    <w:rsid w:val="000C4244"/>
    <w:rsid w:val="000C4313"/>
    <w:rsid w:val="000C4611"/>
    <w:rsid w:val="000C47C8"/>
    <w:rsid w:val="000C492E"/>
    <w:rsid w:val="000C4A8D"/>
    <w:rsid w:val="000C4C06"/>
    <w:rsid w:val="000C4CDA"/>
    <w:rsid w:val="000C50B7"/>
    <w:rsid w:val="000C51B3"/>
    <w:rsid w:val="000C54C2"/>
    <w:rsid w:val="000C5634"/>
    <w:rsid w:val="000C5A3D"/>
    <w:rsid w:val="000C5CD1"/>
    <w:rsid w:val="000C61B3"/>
    <w:rsid w:val="000C638D"/>
    <w:rsid w:val="000C6BA3"/>
    <w:rsid w:val="000C6BCD"/>
    <w:rsid w:val="000C74AD"/>
    <w:rsid w:val="000C7733"/>
    <w:rsid w:val="000C7923"/>
    <w:rsid w:val="000C7B81"/>
    <w:rsid w:val="000C7CAF"/>
    <w:rsid w:val="000D0659"/>
    <w:rsid w:val="000D06AE"/>
    <w:rsid w:val="000D0A27"/>
    <w:rsid w:val="000D0EDB"/>
    <w:rsid w:val="000D1036"/>
    <w:rsid w:val="000D1137"/>
    <w:rsid w:val="000D1160"/>
    <w:rsid w:val="000D1184"/>
    <w:rsid w:val="000D139F"/>
    <w:rsid w:val="000D14A9"/>
    <w:rsid w:val="000D15FF"/>
    <w:rsid w:val="000D16ED"/>
    <w:rsid w:val="000D1797"/>
    <w:rsid w:val="000D1B16"/>
    <w:rsid w:val="000D1B23"/>
    <w:rsid w:val="000D1CE2"/>
    <w:rsid w:val="000D1E19"/>
    <w:rsid w:val="000D1E5D"/>
    <w:rsid w:val="000D1F44"/>
    <w:rsid w:val="000D20C9"/>
    <w:rsid w:val="000D21BB"/>
    <w:rsid w:val="000D2236"/>
    <w:rsid w:val="000D22C4"/>
    <w:rsid w:val="000D2356"/>
    <w:rsid w:val="000D2A4B"/>
    <w:rsid w:val="000D2B26"/>
    <w:rsid w:val="000D2DEA"/>
    <w:rsid w:val="000D2F1C"/>
    <w:rsid w:val="000D2FD9"/>
    <w:rsid w:val="000D3167"/>
    <w:rsid w:val="000D33EC"/>
    <w:rsid w:val="000D3580"/>
    <w:rsid w:val="000D3913"/>
    <w:rsid w:val="000D40EA"/>
    <w:rsid w:val="000D42F3"/>
    <w:rsid w:val="000D44C0"/>
    <w:rsid w:val="000D4E86"/>
    <w:rsid w:val="000D594A"/>
    <w:rsid w:val="000D594E"/>
    <w:rsid w:val="000D5B2B"/>
    <w:rsid w:val="000D5B69"/>
    <w:rsid w:val="000D5E6F"/>
    <w:rsid w:val="000D5F24"/>
    <w:rsid w:val="000D601D"/>
    <w:rsid w:val="000D601E"/>
    <w:rsid w:val="000D60AC"/>
    <w:rsid w:val="000D626F"/>
    <w:rsid w:val="000D6357"/>
    <w:rsid w:val="000D63BF"/>
    <w:rsid w:val="000D65C8"/>
    <w:rsid w:val="000D65F3"/>
    <w:rsid w:val="000D668B"/>
    <w:rsid w:val="000D6811"/>
    <w:rsid w:val="000D68F2"/>
    <w:rsid w:val="000D690C"/>
    <w:rsid w:val="000D6B5E"/>
    <w:rsid w:val="000D6BEA"/>
    <w:rsid w:val="000D6D53"/>
    <w:rsid w:val="000D7027"/>
    <w:rsid w:val="000D71AC"/>
    <w:rsid w:val="000D7481"/>
    <w:rsid w:val="000D7621"/>
    <w:rsid w:val="000D7BBA"/>
    <w:rsid w:val="000D7D5A"/>
    <w:rsid w:val="000D7F3F"/>
    <w:rsid w:val="000E0171"/>
    <w:rsid w:val="000E03C3"/>
    <w:rsid w:val="000E04A9"/>
    <w:rsid w:val="000E04B3"/>
    <w:rsid w:val="000E0517"/>
    <w:rsid w:val="000E0943"/>
    <w:rsid w:val="000E0DA5"/>
    <w:rsid w:val="000E13B4"/>
    <w:rsid w:val="000E15D5"/>
    <w:rsid w:val="000E18A0"/>
    <w:rsid w:val="000E18CA"/>
    <w:rsid w:val="000E1ED4"/>
    <w:rsid w:val="000E2223"/>
    <w:rsid w:val="000E24AD"/>
    <w:rsid w:val="000E25AC"/>
    <w:rsid w:val="000E25B3"/>
    <w:rsid w:val="000E267A"/>
    <w:rsid w:val="000E268F"/>
    <w:rsid w:val="000E28B2"/>
    <w:rsid w:val="000E2CB8"/>
    <w:rsid w:val="000E2CBF"/>
    <w:rsid w:val="000E2D49"/>
    <w:rsid w:val="000E3223"/>
    <w:rsid w:val="000E3867"/>
    <w:rsid w:val="000E39A6"/>
    <w:rsid w:val="000E3B13"/>
    <w:rsid w:val="000E3DAD"/>
    <w:rsid w:val="000E3DDB"/>
    <w:rsid w:val="000E4439"/>
    <w:rsid w:val="000E48DE"/>
    <w:rsid w:val="000E4B0D"/>
    <w:rsid w:val="000E4B94"/>
    <w:rsid w:val="000E4E96"/>
    <w:rsid w:val="000E4FC0"/>
    <w:rsid w:val="000E52BF"/>
    <w:rsid w:val="000E5402"/>
    <w:rsid w:val="000E5796"/>
    <w:rsid w:val="000E595E"/>
    <w:rsid w:val="000E6044"/>
    <w:rsid w:val="000E6174"/>
    <w:rsid w:val="000E69F9"/>
    <w:rsid w:val="000E6C40"/>
    <w:rsid w:val="000E6DAC"/>
    <w:rsid w:val="000E6F3D"/>
    <w:rsid w:val="000E6F9A"/>
    <w:rsid w:val="000E7294"/>
    <w:rsid w:val="000E766D"/>
    <w:rsid w:val="000E7A50"/>
    <w:rsid w:val="000E7BE3"/>
    <w:rsid w:val="000F00DC"/>
    <w:rsid w:val="000F0178"/>
    <w:rsid w:val="000F05D9"/>
    <w:rsid w:val="000F0A21"/>
    <w:rsid w:val="000F0DE9"/>
    <w:rsid w:val="000F1188"/>
    <w:rsid w:val="000F119D"/>
    <w:rsid w:val="000F1878"/>
    <w:rsid w:val="000F1AA5"/>
    <w:rsid w:val="000F1F95"/>
    <w:rsid w:val="000F2065"/>
    <w:rsid w:val="000F2351"/>
    <w:rsid w:val="000F28F6"/>
    <w:rsid w:val="000F2C47"/>
    <w:rsid w:val="000F2D2A"/>
    <w:rsid w:val="000F3077"/>
    <w:rsid w:val="000F3354"/>
    <w:rsid w:val="000F33AC"/>
    <w:rsid w:val="000F34A1"/>
    <w:rsid w:val="000F3937"/>
    <w:rsid w:val="000F393D"/>
    <w:rsid w:val="000F39BA"/>
    <w:rsid w:val="000F3A05"/>
    <w:rsid w:val="000F4B04"/>
    <w:rsid w:val="000F4C60"/>
    <w:rsid w:val="000F4DA5"/>
    <w:rsid w:val="000F5239"/>
    <w:rsid w:val="000F5257"/>
    <w:rsid w:val="000F55BA"/>
    <w:rsid w:val="000F568F"/>
    <w:rsid w:val="000F5730"/>
    <w:rsid w:val="000F5A04"/>
    <w:rsid w:val="000F5F52"/>
    <w:rsid w:val="000F5F58"/>
    <w:rsid w:val="000F6004"/>
    <w:rsid w:val="000F6069"/>
    <w:rsid w:val="000F6138"/>
    <w:rsid w:val="000F61AA"/>
    <w:rsid w:val="000F62AF"/>
    <w:rsid w:val="000F62D8"/>
    <w:rsid w:val="000F6362"/>
    <w:rsid w:val="000F651E"/>
    <w:rsid w:val="000F6598"/>
    <w:rsid w:val="000F65D4"/>
    <w:rsid w:val="000F6676"/>
    <w:rsid w:val="000F66E1"/>
    <w:rsid w:val="000F690F"/>
    <w:rsid w:val="000F6E2E"/>
    <w:rsid w:val="000F6F58"/>
    <w:rsid w:val="000F7186"/>
    <w:rsid w:val="000F76D7"/>
    <w:rsid w:val="000F78E3"/>
    <w:rsid w:val="000F79C9"/>
    <w:rsid w:val="000F7A41"/>
    <w:rsid w:val="000F7BB1"/>
    <w:rsid w:val="0010027A"/>
    <w:rsid w:val="001002AF"/>
    <w:rsid w:val="00100C3D"/>
    <w:rsid w:val="00100C6E"/>
    <w:rsid w:val="00101213"/>
    <w:rsid w:val="001016A0"/>
    <w:rsid w:val="001016AA"/>
    <w:rsid w:val="00101E74"/>
    <w:rsid w:val="00101F3A"/>
    <w:rsid w:val="00102375"/>
    <w:rsid w:val="001027B6"/>
    <w:rsid w:val="00102DB2"/>
    <w:rsid w:val="00102EF7"/>
    <w:rsid w:val="00102F1D"/>
    <w:rsid w:val="0010303C"/>
    <w:rsid w:val="0010316A"/>
    <w:rsid w:val="001033C0"/>
    <w:rsid w:val="00103C24"/>
    <w:rsid w:val="00104755"/>
    <w:rsid w:val="00105123"/>
    <w:rsid w:val="001052BD"/>
    <w:rsid w:val="001053FF"/>
    <w:rsid w:val="001065B8"/>
    <w:rsid w:val="00106641"/>
    <w:rsid w:val="001066D9"/>
    <w:rsid w:val="00106B47"/>
    <w:rsid w:val="00106B6F"/>
    <w:rsid w:val="00106E22"/>
    <w:rsid w:val="0010739F"/>
    <w:rsid w:val="001076E5"/>
    <w:rsid w:val="001077AF"/>
    <w:rsid w:val="001077B2"/>
    <w:rsid w:val="001078E8"/>
    <w:rsid w:val="001078F3"/>
    <w:rsid w:val="001079B2"/>
    <w:rsid w:val="00107AE8"/>
    <w:rsid w:val="001105FA"/>
    <w:rsid w:val="001106B9"/>
    <w:rsid w:val="00110872"/>
    <w:rsid w:val="001108DC"/>
    <w:rsid w:val="00110972"/>
    <w:rsid w:val="00110980"/>
    <w:rsid w:val="00110A21"/>
    <w:rsid w:val="00110F6E"/>
    <w:rsid w:val="001111DD"/>
    <w:rsid w:val="001114E0"/>
    <w:rsid w:val="00111512"/>
    <w:rsid w:val="00111629"/>
    <w:rsid w:val="00111631"/>
    <w:rsid w:val="0011174E"/>
    <w:rsid w:val="00111792"/>
    <w:rsid w:val="0011182B"/>
    <w:rsid w:val="001118C3"/>
    <w:rsid w:val="001118EC"/>
    <w:rsid w:val="00111A43"/>
    <w:rsid w:val="00112944"/>
    <w:rsid w:val="00112B2C"/>
    <w:rsid w:val="00112ECE"/>
    <w:rsid w:val="00113265"/>
    <w:rsid w:val="001133B9"/>
    <w:rsid w:val="00113425"/>
    <w:rsid w:val="00113477"/>
    <w:rsid w:val="0011347B"/>
    <w:rsid w:val="0011351D"/>
    <w:rsid w:val="001138BA"/>
    <w:rsid w:val="00113F81"/>
    <w:rsid w:val="00114139"/>
    <w:rsid w:val="0011426C"/>
    <w:rsid w:val="001143A1"/>
    <w:rsid w:val="001143CD"/>
    <w:rsid w:val="00114836"/>
    <w:rsid w:val="001148B6"/>
    <w:rsid w:val="0011491F"/>
    <w:rsid w:val="00114B62"/>
    <w:rsid w:val="0011531C"/>
    <w:rsid w:val="001153BF"/>
    <w:rsid w:val="00115608"/>
    <w:rsid w:val="00115644"/>
    <w:rsid w:val="0011580E"/>
    <w:rsid w:val="0011587F"/>
    <w:rsid w:val="00115D1D"/>
    <w:rsid w:val="00116555"/>
    <w:rsid w:val="0011691B"/>
    <w:rsid w:val="00116928"/>
    <w:rsid w:val="00116A14"/>
    <w:rsid w:val="00116AD7"/>
    <w:rsid w:val="0011706F"/>
    <w:rsid w:val="00117297"/>
    <w:rsid w:val="001178B2"/>
    <w:rsid w:val="00117972"/>
    <w:rsid w:val="00117A42"/>
    <w:rsid w:val="00117A55"/>
    <w:rsid w:val="00117CE4"/>
    <w:rsid w:val="00117D76"/>
    <w:rsid w:val="00117EE4"/>
    <w:rsid w:val="001201C0"/>
    <w:rsid w:val="001207F9"/>
    <w:rsid w:val="00120E2B"/>
    <w:rsid w:val="00120ED4"/>
    <w:rsid w:val="00120FE3"/>
    <w:rsid w:val="001212D6"/>
    <w:rsid w:val="001216C8"/>
    <w:rsid w:val="001218AA"/>
    <w:rsid w:val="0012191F"/>
    <w:rsid w:val="00121938"/>
    <w:rsid w:val="00121B5E"/>
    <w:rsid w:val="001221D8"/>
    <w:rsid w:val="00122375"/>
    <w:rsid w:val="00122B75"/>
    <w:rsid w:val="00122C28"/>
    <w:rsid w:val="00122D9B"/>
    <w:rsid w:val="001232A6"/>
    <w:rsid w:val="00123855"/>
    <w:rsid w:val="00123ABD"/>
    <w:rsid w:val="00123AF6"/>
    <w:rsid w:val="00123DAA"/>
    <w:rsid w:val="00124205"/>
    <w:rsid w:val="001243B3"/>
    <w:rsid w:val="00124DF4"/>
    <w:rsid w:val="00124ECE"/>
    <w:rsid w:val="00124EFE"/>
    <w:rsid w:val="00124F19"/>
    <w:rsid w:val="0012560E"/>
    <w:rsid w:val="001258F5"/>
    <w:rsid w:val="00125CE4"/>
    <w:rsid w:val="00126073"/>
    <w:rsid w:val="00126174"/>
    <w:rsid w:val="00126206"/>
    <w:rsid w:val="001268BE"/>
    <w:rsid w:val="001268F2"/>
    <w:rsid w:val="00126AAB"/>
    <w:rsid w:val="00126AB7"/>
    <w:rsid w:val="00126B98"/>
    <w:rsid w:val="00126C5A"/>
    <w:rsid w:val="001270F4"/>
    <w:rsid w:val="00127106"/>
    <w:rsid w:val="00127533"/>
    <w:rsid w:val="00127574"/>
    <w:rsid w:val="001276A5"/>
    <w:rsid w:val="00127776"/>
    <w:rsid w:val="00127AC6"/>
    <w:rsid w:val="00127D52"/>
    <w:rsid w:val="00127E7A"/>
    <w:rsid w:val="00130099"/>
    <w:rsid w:val="001300CB"/>
    <w:rsid w:val="00130281"/>
    <w:rsid w:val="001302B0"/>
    <w:rsid w:val="001303DF"/>
    <w:rsid w:val="0013056F"/>
    <w:rsid w:val="0013081D"/>
    <w:rsid w:val="0013084F"/>
    <w:rsid w:val="00130A8B"/>
    <w:rsid w:val="00130EFB"/>
    <w:rsid w:val="001311FD"/>
    <w:rsid w:val="00131523"/>
    <w:rsid w:val="0013155D"/>
    <w:rsid w:val="001318EA"/>
    <w:rsid w:val="00131922"/>
    <w:rsid w:val="00131A9C"/>
    <w:rsid w:val="00131CF1"/>
    <w:rsid w:val="00132067"/>
    <w:rsid w:val="00132387"/>
    <w:rsid w:val="0013250C"/>
    <w:rsid w:val="00132C52"/>
    <w:rsid w:val="00132CCD"/>
    <w:rsid w:val="00132F93"/>
    <w:rsid w:val="00133188"/>
    <w:rsid w:val="00133E46"/>
    <w:rsid w:val="00133F86"/>
    <w:rsid w:val="001342EE"/>
    <w:rsid w:val="0013454E"/>
    <w:rsid w:val="001345C0"/>
    <w:rsid w:val="0013462E"/>
    <w:rsid w:val="0013463C"/>
    <w:rsid w:val="001349EA"/>
    <w:rsid w:val="00134A03"/>
    <w:rsid w:val="00134B7A"/>
    <w:rsid w:val="00134C9A"/>
    <w:rsid w:val="00134E34"/>
    <w:rsid w:val="00134F1B"/>
    <w:rsid w:val="00134F26"/>
    <w:rsid w:val="001355A9"/>
    <w:rsid w:val="001357FA"/>
    <w:rsid w:val="00135906"/>
    <w:rsid w:val="00135EC9"/>
    <w:rsid w:val="00135FA4"/>
    <w:rsid w:val="00136136"/>
    <w:rsid w:val="0013639A"/>
    <w:rsid w:val="001363E3"/>
    <w:rsid w:val="001364B8"/>
    <w:rsid w:val="00136ACB"/>
    <w:rsid w:val="00137392"/>
    <w:rsid w:val="00137709"/>
    <w:rsid w:val="00137D5B"/>
    <w:rsid w:val="00137EC9"/>
    <w:rsid w:val="00137FBF"/>
    <w:rsid w:val="00140585"/>
    <w:rsid w:val="001405A6"/>
    <w:rsid w:val="001406E2"/>
    <w:rsid w:val="0014075A"/>
    <w:rsid w:val="001408ED"/>
    <w:rsid w:val="0014094A"/>
    <w:rsid w:val="00140B28"/>
    <w:rsid w:val="00140B33"/>
    <w:rsid w:val="00140BAB"/>
    <w:rsid w:val="00140C5B"/>
    <w:rsid w:val="00140C8C"/>
    <w:rsid w:val="001410FD"/>
    <w:rsid w:val="001413AA"/>
    <w:rsid w:val="001419A5"/>
    <w:rsid w:val="00141CDE"/>
    <w:rsid w:val="0014211E"/>
    <w:rsid w:val="0014222F"/>
    <w:rsid w:val="001429CC"/>
    <w:rsid w:val="00142B0E"/>
    <w:rsid w:val="00142F29"/>
    <w:rsid w:val="00142FA7"/>
    <w:rsid w:val="001430CF"/>
    <w:rsid w:val="0014332C"/>
    <w:rsid w:val="001439B7"/>
    <w:rsid w:val="00143CA4"/>
    <w:rsid w:val="00143D07"/>
    <w:rsid w:val="00143D57"/>
    <w:rsid w:val="001441A0"/>
    <w:rsid w:val="001448DC"/>
    <w:rsid w:val="00144A8A"/>
    <w:rsid w:val="00144AD4"/>
    <w:rsid w:val="00144B6F"/>
    <w:rsid w:val="00144BF0"/>
    <w:rsid w:val="00145392"/>
    <w:rsid w:val="00145B69"/>
    <w:rsid w:val="00145C3E"/>
    <w:rsid w:val="00145E5E"/>
    <w:rsid w:val="00145EEA"/>
    <w:rsid w:val="00146734"/>
    <w:rsid w:val="00146959"/>
    <w:rsid w:val="001469E0"/>
    <w:rsid w:val="00146C6A"/>
    <w:rsid w:val="00146CF5"/>
    <w:rsid w:val="001470F4"/>
    <w:rsid w:val="00147274"/>
    <w:rsid w:val="001472F2"/>
    <w:rsid w:val="00147611"/>
    <w:rsid w:val="001476E8"/>
    <w:rsid w:val="00147A52"/>
    <w:rsid w:val="00147E17"/>
    <w:rsid w:val="00147E84"/>
    <w:rsid w:val="00147F52"/>
    <w:rsid w:val="0015000D"/>
    <w:rsid w:val="001502E4"/>
    <w:rsid w:val="0015035A"/>
    <w:rsid w:val="00150835"/>
    <w:rsid w:val="00150AB3"/>
    <w:rsid w:val="00150AB6"/>
    <w:rsid w:val="00150EAE"/>
    <w:rsid w:val="0015169B"/>
    <w:rsid w:val="00151A75"/>
    <w:rsid w:val="0015222C"/>
    <w:rsid w:val="00152AE6"/>
    <w:rsid w:val="00152BED"/>
    <w:rsid w:val="001531F3"/>
    <w:rsid w:val="0015365F"/>
    <w:rsid w:val="001538A7"/>
    <w:rsid w:val="0015397B"/>
    <w:rsid w:val="00153A8F"/>
    <w:rsid w:val="00153B61"/>
    <w:rsid w:val="00153C5C"/>
    <w:rsid w:val="0015435C"/>
    <w:rsid w:val="00154601"/>
    <w:rsid w:val="0015466C"/>
    <w:rsid w:val="00154CC9"/>
    <w:rsid w:val="00154FE4"/>
    <w:rsid w:val="00155035"/>
    <w:rsid w:val="001554E0"/>
    <w:rsid w:val="001555A1"/>
    <w:rsid w:val="00155879"/>
    <w:rsid w:val="001559CE"/>
    <w:rsid w:val="00155C78"/>
    <w:rsid w:val="00155FEB"/>
    <w:rsid w:val="00156030"/>
    <w:rsid w:val="001561CC"/>
    <w:rsid w:val="00156230"/>
    <w:rsid w:val="00156360"/>
    <w:rsid w:val="0015638E"/>
    <w:rsid w:val="001563D3"/>
    <w:rsid w:val="001564A4"/>
    <w:rsid w:val="001565A5"/>
    <w:rsid w:val="001568C7"/>
    <w:rsid w:val="00156A75"/>
    <w:rsid w:val="00156C4D"/>
    <w:rsid w:val="00156DA0"/>
    <w:rsid w:val="00156DAC"/>
    <w:rsid w:val="001576E3"/>
    <w:rsid w:val="00157708"/>
    <w:rsid w:val="00157748"/>
    <w:rsid w:val="00157AC6"/>
    <w:rsid w:val="00157C7C"/>
    <w:rsid w:val="001617D2"/>
    <w:rsid w:val="00161835"/>
    <w:rsid w:val="00161E65"/>
    <w:rsid w:val="001621B0"/>
    <w:rsid w:val="001622B1"/>
    <w:rsid w:val="00162438"/>
    <w:rsid w:val="00162A27"/>
    <w:rsid w:val="00162AF2"/>
    <w:rsid w:val="00162D37"/>
    <w:rsid w:val="00162E64"/>
    <w:rsid w:val="00162EA2"/>
    <w:rsid w:val="00162F38"/>
    <w:rsid w:val="00163059"/>
    <w:rsid w:val="00163066"/>
    <w:rsid w:val="00163181"/>
    <w:rsid w:val="00163287"/>
    <w:rsid w:val="00163753"/>
    <w:rsid w:val="00163846"/>
    <w:rsid w:val="001639F2"/>
    <w:rsid w:val="00163DC3"/>
    <w:rsid w:val="00163E54"/>
    <w:rsid w:val="001642C5"/>
    <w:rsid w:val="001643DC"/>
    <w:rsid w:val="00164700"/>
    <w:rsid w:val="00164938"/>
    <w:rsid w:val="00164A01"/>
    <w:rsid w:val="00164B1A"/>
    <w:rsid w:val="00164DA0"/>
    <w:rsid w:val="00164FBA"/>
    <w:rsid w:val="00164FF8"/>
    <w:rsid w:val="001651D7"/>
    <w:rsid w:val="0016528A"/>
    <w:rsid w:val="0016536A"/>
    <w:rsid w:val="00165845"/>
    <w:rsid w:val="0016587C"/>
    <w:rsid w:val="00165C5E"/>
    <w:rsid w:val="00165D02"/>
    <w:rsid w:val="00165D52"/>
    <w:rsid w:val="001663AE"/>
    <w:rsid w:val="001663F5"/>
    <w:rsid w:val="00166863"/>
    <w:rsid w:val="00166894"/>
    <w:rsid w:val="00166D95"/>
    <w:rsid w:val="00167159"/>
    <w:rsid w:val="001671CC"/>
    <w:rsid w:val="0016721F"/>
    <w:rsid w:val="00167293"/>
    <w:rsid w:val="00167624"/>
    <w:rsid w:val="0016790A"/>
    <w:rsid w:val="00167D94"/>
    <w:rsid w:val="00167D99"/>
    <w:rsid w:val="00167D9D"/>
    <w:rsid w:val="00167EC9"/>
    <w:rsid w:val="001700DF"/>
    <w:rsid w:val="00170151"/>
    <w:rsid w:val="00170186"/>
    <w:rsid w:val="0017037A"/>
    <w:rsid w:val="00170633"/>
    <w:rsid w:val="001706A8"/>
    <w:rsid w:val="00170711"/>
    <w:rsid w:val="0017076F"/>
    <w:rsid w:val="00170B4E"/>
    <w:rsid w:val="0017176C"/>
    <w:rsid w:val="0017187D"/>
    <w:rsid w:val="001719F4"/>
    <w:rsid w:val="00171E2B"/>
    <w:rsid w:val="001720E1"/>
    <w:rsid w:val="001726DC"/>
    <w:rsid w:val="00172943"/>
    <w:rsid w:val="001729ED"/>
    <w:rsid w:val="00172BB6"/>
    <w:rsid w:val="00172BD7"/>
    <w:rsid w:val="00172C8C"/>
    <w:rsid w:val="00172D08"/>
    <w:rsid w:val="00172E97"/>
    <w:rsid w:val="0017349A"/>
    <w:rsid w:val="00174018"/>
    <w:rsid w:val="00174191"/>
    <w:rsid w:val="001749E2"/>
    <w:rsid w:val="00174AC1"/>
    <w:rsid w:val="00174C8E"/>
    <w:rsid w:val="00174F99"/>
    <w:rsid w:val="00174FE3"/>
    <w:rsid w:val="001750EE"/>
    <w:rsid w:val="00175109"/>
    <w:rsid w:val="001753D9"/>
    <w:rsid w:val="0017563B"/>
    <w:rsid w:val="00175A1E"/>
    <w:rsid w:val="00175AC9"/>
    <w:rsid w:val="00175AF8"/>
    <w:rsid w:val="00175FA7"/>
    <w:rsid w:val="00176145"/>
    <w:rsid w:val="0017639A"/>
    <w:rsid w:val="001764F5"/>
    <w:rsid w:val="00176E2E"/>
    <w:rsid w:val="00177110"/>
    <w:rsid w:val="00177261"/>
    <w:rsid w:val="001777BC"/>
    <w:rsid w:val="00177816"/>
    <w:rsid w:val="00177AF4"/>
    <w:rsid w:val="00177C76"/>
    <w:rsid w:val="00177C9A"/>
    <w:rsid w:val="00177F57"/>
    <w:rsid w:val="001802AA"/>
    <w:rsid w:val="001802F1"/>
    <w:rsid w:val="0018031E"/>
    <w:rsid w:val="00180465"/>
    <w:rsid w:val="00180506"/>
    <w:rsid w:val="00180AF7"/>
    <w:rsid w:val="00180D6B"/>
    <w:rsid w:val="00180EAF"/>
    <w:rsid w:val="00180F45"/>
    <w:rsid w:val="00180F57"/>
    <w:rsid w:val="00181688"/>
    <w:rsid w:val="00181A53"/>
    <w:rsid w:val="00181AAA"/>
    <w:rsid w:val="00181B60"/>
    <w:rsid w:val="00181D52"/>
    <w:rsid w:val="00181E24"/>
    <w:rsid w:val="00182043"/>
    <w:rsid w:val="001825BC"/>
    <w:rsid w:val="001825D8"/>
    <w:rsid w:val="001826B6"/>
    <w:rsid w:val="0018299E"/>
    <w:rsid w:val="001829E5"/>
    <w:rsid w:val="00182B79"/>
    <w:rsid w:val="00182FEB"/>
    <w:rsid w:val="00182FEC"/>
    <w:rsid w:val="001832FD"/>
    <w:rsid w:val="00183695"/>
    <w:rsid w:val="001838DF"/>
    <w:rsid w:val="0018393D"/>
    <w:rsid w:val="00183A65"/>
    <w:rsid w:val="00183A71"/>
    <w:rsid w:val="00183A7B"/>
    <w:rsid w:val="00183BD2"/>
    <w:rsid w:val="00183CCD"/>
    <w:rsid w:val="00183DD5"/>
    <w:rsid w:val="00184536"/>
    <w:rsid w:val="0018457C"/>
    <w:rsid w:val="00184608"/>
    <w:rsid w:val="0018461C"/>
    <w:rsid w:val="001846BE"/>
    <w:rsid w:val="001847CC"/>
    <w:rsid w:val="00184AF7"/>
    <w:rsid w:val="00184E39"/>
    <w:rsid w:val="0018552C"/>
    <w:rsid w:val="00185823"/>
    <w:rsid w:val="001858B3"/>
    <w:rsid w:val="00185CC9"/>
    <w:rsid w:val="00185E76"/>
    <w:rsid w:val="00186112"/>
    <w:rsid w:val="00186150"/>
    <w:rsid w:val="001862DB"/>
    <w:rsid w:val="0018668C"/>
    <w:rsid w:val="00186817"/>
    <w:rsid w:val="00186989"/>
    <w:rsid w:val="00186ED6"/>
    <w:rsid w:val="00186FCB"/>
    <w:rsid w:val="00187204"/>
    <w:rsid w:val="001874A6"/>
    <w:rsid w:val="001877A6"/>
    <w:rsid w:val="001879C9"/>
    <w:rsid w:val="001879D2"/>
    <w:rsid w:val="00187AE5"/>
    <w:rsid w:val="00187C1B"/>
    <w:rsid w:val="00187F59"/>
    <w:rsid w:val="001908CF"/>
    <w:rsid w:val="00190AFA"/>
    <w:rsid w:val="00190B24"/>
    <w:rsid w:val="00190B28"/>
    <w:rsid w:val="00190EFC"/>
    <w:rsid w:val="00191201"/>
    <w:rsid w:val="001917EF"/>
    <w:rsid w:val="001919B4"/>
    <w:rsid w:val="00191C9E"/>
    <w:rsid w:val="00191E82"/>
    <w:rsid w:val="0019236A"/>
    <w:rsid w:val="001925F1"/>
    <w:rsid w:val="00192787"/>
    <w:rsid w:val="001929B9"/>
    <w:rsid w:val="00192E0E"/>
    <w:rsid w:val="00193025"/>
    <w:rsid w:val="00193447"/>
    <w:rsid w:val="001935C7"/>
    <w:rsid w:val="00193949"/>
    <w:rsid w:val="00193AB9"/>
    <w:rsid w:val="00193D32"/>
    <w:rsid w:val="0019405B"/>
    <w:rsid w:val="0019408E"/>
    <w:rsid w:val="001943E0"/>
    <w:rsid w:val="00194471"/>
    <w:rsid w:val="0019490C"/>
    <w:rsid w:val="00194BB1"/>
    <w:rsid w:val="0019505B"/>
    <w:rsid w:val="0019507C"/>
    <w:rsid w:val="00195154"/>
    <w:rsid w:val="001951B6"/>
    <w:rsid w:val="00195213"/>
    <w:rsid w:val="00195269"/>
    <w:rsid w:val="00195857"/>
    <w:rsid w:val="00195ED7"/>
    <w:rsid w:val="00195F69"/>
    <w:rsid w:val="0019606C"/>
    <w:rsid w:val="001962D3"/>
    <w:rsid w:val="001966D3"/>
    <w:rsid w:val="00196921"/>
    <w:rsid w:val="00196BB4"/>
    <w:rsid w:val="00196D58"/>
    <w:rsid w:val="00197359"/>
    <w:rsid w:val="0019743A"/>
    <w:rsid w:val="001978D2"/>
    <w:rsid w:val="00197A35"/>
    <w:rsid w:val="00197D32"/>
    <w:rsid w:val="001A0087"/>
    <w:rsid w:val="001A0433"/>
    <w:rsid w:val="001A1314"/>
    <w:rsid w:val="001A19F6"/>
    <w:rsid w:val="001A1C1C"/>
    <w:rsid w:val="001A1D4B"/>
    <w:rsid w:val="001A21B4"/>
    <w:rsid w:val="001A21D1"/>
    <w:rsid w:val="001A2219"/>
    <w:rsid w:val="001A280E"/>
    <w:rsid w:val="001A2CA5"/>
    <w:rsid w:val="001A2D43"/>
    <w:rsid w:val="001A2DC5"/>
    <w:rsid w:val="001A30E5"/>
    <w:rsid w:val="001A30FA"/>
    <w:rsid w:val="001A327A"/>
    <w:rsid w:val="001A3C52"/>
    <w:rsid w:val="001A3DE7"/>
    <w:rsid w:val="001A4036"/>
    <w:rsid w:val="001A410F"/>
    <w:rsid w:val="001A4120"/>
    <w:rsid w:val="001A4172"/>
    <w:rsid w:val="001A4310"/>
    <w:rsid w:val="001A4B7F"/>
    <w:rsid w:val="001A4EDE"/>
    <w:rsid w:val="001A4FE1"/>
    <w:rsid w:val="001A50C0"/>
    <w:rsid w:val="001A54B2"/>
    <w:rsid w:val="001A57F1"/>
    <w:rsid w:val="001A59E5"/>
    <w:rsid w:val="001A5B54"/>
    <w:rsid w:val="001A5CDC"/>
    <w:rsid w:val="001A6320"/>
    <w:rsid w:val="001A670A"/>
    <w:rsid w:val="001A6775"/>
    <w:rsid w:val="001A68B8"/>
    <w:rsid w:val="001A69C4"/>
    <w:rsid w:val="001A6E75"/>
    <w:rsid w:val="001A7345"/>
    <w:rsid w:val="001A771A"/>
    <w:rsid w:val="001A7F1F"/>
    <w:rsid w:val="001A7FA8"/>
    <w:rsid w:val="001B00CA"/>
    <w:rsid w:val="001B0543"/>
    <w:rsid w:val="001B057F"/>
    <w:rsid w:val="001B0610"/>
    <w:rsid w:val="001B0B83"/>
    <w:rsid w:val="001B0C64"/>
    <w:rsid w:val="001B0C98"/>
    <w:rsid w:val="001B0F13"/>
    <w:rsid w:val="001B0FB5"/>
    <w:rsid w:val="001B1172"/>
    <w:rsid w:val="001B118E"/>
    <w:rsid w:val="001B11D6"/>
    <w:rsid w:val="001B1225"/>
    <w:rsid w:val="001B1280"/>
    <w:rsid w:val="001B12F5"/>
    <w:rsid w:val="001B1578"/>
    <w:rsid w:val="001B162E"/>
    <w:rsid w:val="001B181E"/>
    <w:rsid w:val="001B236A"/>
    <w:rsid w:val="001B241B"/>
    <w:rsid w:val="001B2A01"/>
    <w:rsid w:val="001B2F47"/>
    <w:rsid w:val="001B322A"/>
    <w:rsid w:val="001B331A"/>
    <w:rsid w:val="001B3647"/>
    <w:rsid w:val="001B3BBF"/>
    <w:rsid w:val="001B3C0F"/>
    <w:rsid w:val="001B3C1D"/>
    <w:rsid w:val="001B3F71"/>
    <w:rsid w:val="001B40A6"/>
    <w:rsid w:val="001B41BD"/>
    <w:rsid w:val="001B4311"/>
    <w:rsid w:val="001B43B5"/>
    <w:rsid w:val="001B45FD"/>
    <w:rsid w:val="001B496C"/>
    <w:rsid w:val="001B4BF2"/>
    <w:rsid w:val="001B4F94"/>
    <w:rsid w:val="001B5509"/>
    <w:rsid w:val="001B5787"/>
    <w:rsid w:val="001B58B9"/>
    <w:rsid w:val="001B5ADF"/>
    <w:rsid w:val="001B5E0E"/>
    <w:rsid w:val="001B61B7"/>
    <w:rsid w:val="001B62D3"/>
    <w:rsid w:val="001B6492"/>
    <w:rsid w:val="001B6B2B"/>
    <w:rsid w:val="001B6C1D"/>
    <w:rsid w:val="001B6F80"/>
    <w:rsid w:val="001B709A"/>
    <w:rsid w:val="001B78C4"/>
    <w:rsid w:val="001B791D"/>
    <w:rsid w:val="001B792A"/>
    <w:rsid w:val="001C0201"/>
    <w:rsid w:val="001C0272"/>
    <w:rsid w:val="001C0517"/>
    <w:rsid w:val="001C0551"/>
    <w:rsid w:val="001C061A"/>
    <w:rsid w:val="001C062C"/>
    <w:rsid w:val="001C0792"/>
    <w:rsid w:val="001C0CBE"/>
    <w:rsid w:val="001C1600"/>
    <w:rsid w:val="001C1C1E"/>
    <w:rsid w:val="001C1EE9"/>
    <w:rsid w:val="001C1F5E"/>
    <w:rsid w:val="001C2222"/>
    <w:rsid w:val="001C22CE"/>
    <w:rsid w:val="001C2442"/>
    <w:rsid w:val="001C25C4"/>
    <w:rsid w:val="001C27E3"/>
    <w:rsid w:val="001C2831"/>
    <w:rsid w:val="001C2934"/>
    <w:rsid w:val="001C2E11"/>
    <w:rsid w:val="001C3285"/>
    <w:rsid w:val="001C3382"/>
    <w:rsid w:val="001C371F"/>
    <w:rsid w:val="001C38AF"/>
    <w:rsid w:val="001C38C9"/>
    <w:rsid w:val="001C398D"/>
    <w:rsid w:val="001C3DD5"/>
    <w:rsid w:val="001C3EC7"/>
    <w:rsid w:val="001C4243"/>
    <w:rsid w:val="001C44C7"/>
    <w:rsid w:val="001C54C0"/>
    <w:rsid w:val="001C5575"/>
    <w:rsid w:val="001C5A29"/>
    <w:rsid w:val="001C5AE8"/>
    <w:rsid w:val="001C63CC"/>
    <w:rsid w:val="001C63E3"/>
    <w:rsid w:val="001C6427"/>
    <w:rsid w:val="001C6817"/>
    <w:rsid w:val="001C683F"/>
    <w:rsid w:val="001C6ABB"/>
    <w:rsid w:val="001C6E8A"/>
    <w:rsid w:val="001C6ED9"/>
    <w:rsid w:val="001C7104"/>
    <w:rsid w:val="001C7841"/>
    <w:rsid w:val="001C7AEC"/>
    <w:rsid w:val="001C7B5A"/>
    <w:rsid w:val="001C7D29"/>
    <w:rsid w:val="001C7EF3"/>
    <w:rsid w:val="001C7F6F"/>
    <w:rsid w:val="001D0506"/>
    <w:rsid w:val="001D08C8"/>
    <w:rsid w:val="001D08CA"/>
    <w:rsid w:val="001D0D00"/>
    <w:rsid w:val="001D0DE8"/>
    <w:rsid w:val="001D0E2B"/>
    <w:rsid w:val="001D0E58"/>
    <w:rsid w:val="001D105B"/>
    <w:rsid w:val="001D114B"/>
    <w:rsid w:val="001D12F8"/>
    <w:rsid w:val="001D1305"/>
    <w:rsid w:val="001D1390"/>
    <w:rsid w:val="001D1414"/>
    <w:rsid w:val="001D1573"/>
    <w:rsid w:val="001D15FE"/>
    <w:rsid w:val="001D175A"/>
    <w:rsid w:val="001D17FF"/>
    <w:rsid w:val="001D1CFE"/>
    <w:rsid w:val="001D1D1B"/>
    <w:rsid w:val="001D1E9D"/>
    <w:rsid w:val="001D275A"/>
    <w:rsid w:val="001D2775"/>
    <w:rsid w:val="001D29F1"/>
    <w:rsid w:val="001D2AB5"/>
    <w:rsid w:val="001D2FD4"/>
    <w:rsid w:val="001D301F"/>
    <w:rsid w:val="001D31CB"/>
    <w:rsid w:val="001D3483"/>
    <w:rsid w:val="001D359C"/>
    <w:rsid w:val="001D36C2"/>
    <w:rsid w:val="001D37A0"/>
    <w:rsid w:val="001D397B"/>
    <w:rsid w:val="001D39C6"/>
    <w:rsid w:val="001D3A81"/>
    <w:rsid w:val="001D3D10"/>
    <w:rsid w:val="001D443C"/>
    <w:rsid w:val="001D476C"/>
    <w:rsid w:val="001D4A11"/>
    <w:rsid w:val="001D4B76"/>
    <w:rsid w:val="001D4B98"/>
    <w:rsid w:val="001D4C9E"/>
    <w:rsid w:val="001D4D73"/>
    <w:rsid w:val="001D4EA5"/>
    <w:rsid w:val="001D56BB"/>
    <w:rsid w:val="001D5963"/>
    <w:rsid w:val="001D5C0D"/>
    <w:rsid w:val="001D6218"/>
    <w:rsid w:val="001D668A"/>
    <w:rsid w:val="001D68A4"/>
    <w:rsid w:val="001D68D3"/>
    <w:rsid w:val="001D6BA4"/>
    <w:rsid w:val="001D6CF1"/>
    <w:rsid w:val="001D70E9"/>
    <w:rsid w:val="001D71C1"/>
    <w:rsid w:val="001D72A6"/>
    <w:rsid w:val="001D7519"/>
    <w:rsid w:val="001D772F"/>
    <w:rsid w:val="001D7A92"/>
    <w:rsid w:val="001D7D15"/>
    <w:rsid w:val="001D7F65"/>
    <w:rsid w:val="001E00D8"/>
    <w:rsid w:val="001E00F5"/>
    <w:rsid w:val="001E0470"/>
    <w:rsid w:val="001E0950"/>
    <w:rsid w:val="001E0A87"/>
    <w:rsid w:val="001E0AC3"/>
    <w:rsid w:val="001E0D1F"/>
    <w:rsid w:val="001E0E1C"/>
    <w:rsid w:val="001E0EF5"/>
    <w:rsid w:val="001E10E8"/>
    <w:rsid w:val="001E1494"/>
    <w:rsid w:val="001E1544"/>
    <w:rsid w:val="001E1614"/>
    <w:rsid w:val="001E16BD"/>
    <w:rsid w:val="001E19D7"/>
    <w:rsid w:val="001E1E66"/>
    <w:rsid w:val="001E1FF3"/>
    <w:rsid w:val="001E213E"/>
    <w:rsid w:val="001E24A7"/>
    <w:rsid w:val="001E2783"/>
    <w:rsid w:val="001E283C"/>
    <w:rsid w:val="001E2A06"/>
    <w:rsid w:val="001E2A61"/>
    <w:rsid w:val="001E2DC3"/>
    <w:rsid w:val="001E2E41"/>
    <w:rsid w:val="001E30C0"/>
    <w:rsid w:val="001E30FA"/>
    <w:rsid w:val="001E34EF"/>
    <w:rsid w:val="001E37BB"/>
    <w:rsid w:val="001E386D"/>
    <w:rsid w:val="001E3B4C"/>
    <w:rsid w:val="001E3B6F"/>
    <w:rsid w:val="001E3D17"/>
    <w:rsid w:val="001E43E4"/>
    <w:rsid w:val="001E4664"/>
    <w:rsid w:val="001E4802"/>
    <w:rsid w:val="001E4984"/>
    <w:rsid w:val="001E4B85"/>
    <w:rsid w:val="001E4E0A"/>
    <w:rsid w:val="001E5804"/>
    <w:rsid w:val="001E587E"/>
    <w:rsid w:val="001E5B85"/>
    <w:rsid w:val="001E5FB0"/>
    <w:rsid w:val="001E619B"/>
    <w:rsid w:val="001E6210"/>
    <w:rsid w:val="001E62C9"/>
    <w:rsid w:val="001E65A4"/>
    <w:rsid w:val="001E65BA"/>
    <w:rsid w:val="001E670E"/>
    <w:rsid w:val="001E6950"/>
    <w:rsid w:val="001E6B0F"/>
    <w:rsid w:val="001E6BCA"/>
    <w:rsid w:val="001E6C23"/>
    <w:rsid w:val="001E6F8C"/>
    <w:rsid w:val="001E71BF"/>
    <w:rsid w:val="001E737A"/>
    <w:rsid w:val="001E7466"/>
    <w:rsid w:val="001E773A"/>
    <w:rsid w:val="001E7A62"/>
    <w:rsid w:val="001F0041"/>
    <w:rsid w:val="001F0119"/>
    <w:rsid w:val="001F0C41"/>
    <w:rsid w:val="001F1037"/>
    <w:rsid w:val="001F166E"/>
    <w:rsid w:val="001F1674"/>
    <w:rsid w:val="001F1926"/>
    <w:rsid w:val="001F1CE2"/>
    <w:rsid w:val="001F1ECD"/>
    <w:rsid w:val="001F2348"/>
    <w:rsid w:val="001F2897"/>
    <w:rsid w:val="001F2A89"/>
    <w:rsid w:val="001F2BDE"/>
    <w:rsid w:val="001F2EAF"/>
    <w:rsid w:val="001F30DE"/>
    <w:rsid w:val="001F3193"/>
    <w:rsid w:val="001F3230"/>
    <w:rsid w:val="001F3332"/>
    <w:rsid w:val="001F34C6"/>
    <w:rsid w:val="001F34D8"/>
    <w:rsid w:val="001F3621"/>
    <w:rsid w:val="001F367F"/>
    <w:rsid w:val="001F36D2"/>
    <w:rsid w:val="001F3FCD"/>
    <w:rsid w:val="001F434C"/>
    <w:rsid w:val="001F439E"/>
    <w:rsid w:val="001F4A4B"/>
    <w:rsid w:val="001F4AD2"/>
    <w:rsid w:val="001F507A"/>
    <w:rsid w:val="001F508D"/>
    <w:rsid w:val="001F52D8"/>
    <w:rsid w:val="001F540F"/>
    <w:rsid w:val="001F551C"/>
    <w:rsid w:val="001F6506"/>
    <w:rsid w:val="001F69D7"/>
    <w:rsid w:val="001F6B72"/>
    <w:rsid w:val="001F6D48"/>
    <w:rsid w:val="001F6E43"/>
    <w:rsid w:val="001F6F48"/>
    <w:rsid w:val="001F7307"/>
    <w:rsid w:val="001F75AA"/>
    <w:rsid w:val="001F771E"/>
    <w:rsid w:val="001F7823"/>
    <w:rsid w:val="0020001D"/>
    <w:rsid w:val="00200C61"/>
    <w:rsid w:val="00200DFA"/>
    <w:rsid w:val="00200FCA"/>
    <w:rsid w:val="002010E3"/>
    <w:rsid w:val="0020132E"/>
    <w:rsid w:val="002013E8"/>
    <w:rsid w:val="002015BD"/>
    <w:rsid w:val="002018E8"/>
    <w:rsid w:val="00201960"/>
    <w:rsid w:val="00201B31"/>
    <w:rsid w:val="00202067"/>
    <w:rsid w:val="00202437"/>
    <w:rsid w:val="00202725"/>
    <w:rsid w:val="00202903"/>
    <w:rsid w:val="00202B1E"/>
    <w:rsid w:val="00202B70"/>
    <w:rsid w:val="00202E26"/>
    <w:rsid w:val="00202F6D"/>
    <w:rsid w:val="00203021"/>
    <w:rsid w:val="002030B3"/>
    <w:rsid w:val="002034C7"/>
    <w:rsid w:val="00203515"/>
    <w:rsid w:val="00203A9D"/>
    <w:rsid w:val="00203D4B"/>
    <w:rsid w:val="00203E29"/>
    <w:rsid w:val="00203E4D"/>
    <w:rsid w:val="00203EC4"/>
    <w:rsid w:val="00203EE5"/>
    <w:rsid w:val="002042F2"/>
    <w:rsid w:val="00204437"/>
    <w:rsid w:val="00204525"/>
    <w:rsid w:val="00204747"/>
    <w:rsid w:val="00204873"/>
    <w:rsid w:val="00204966"/>
    <w:rsid w:val="00204E0B"/>
    <w:rsid w:val="00204E6B"/>
    <w:rsid w:val="00205661"/>
    <w:rsid w:val="00205ADE"/>
    <w:rsid w:val="00205E77"/>
    <w:rsid w:val="00206AF7"/>
    <w:rsid w:val="00207CDD"/>
    <w:rsid w:val="00207E94"/>
    <w:rsid w:val="00210189"/>
    <w:rsid w:val="0021023B"/>
    <w:rsid w:val="00210384"/>
    <w:rsid w:val="0021048B"/>
    <w:rsid w:val="002107F6"/>
    <w:rsid w:val="00210C9E"/>
    <w:rsid w:val="00210F41"/>
    <w:rsid w:val="00211028"/>
    <w:rsid w:val="0021105E"/>
    <w:rsid w:val="002117B3"/>
    <w:rsid w:val="00211FEA"/>
    <w:rsid w:val="00212047"/>
    <w:rsid w:val="00212265"/>
    <w:rsid w:val="0021234C"/>
    <w:rsid w:val="002125A5"/>
    <w:rsid w:val="002126CA"/>
    <w:rsid w:val="00212909"/>
    <w:rsid w:val="00212D7C"/>
    <w:rsid w:val="00212F21"/>
    <w:rsid w:val="002130FD"/>
    <w:rsid w:val="00213693"/>
    <w:rsid w:val="002136C8"/>
    <w:rsid w:val="00213A81"/>
    <w:rsid w:val="00213E41"/>
    <w:rsid w:val="002141E0"/>
    <w:rsid w:val="002144EB"/>
    <w:rsid w:val="00214661"/>
    <w:rsid w:val="002146B1"/>
    <w:rsid w:val="00214714"/>
    <w:rsid w:val="002149A1"/>
    <w:rsid w:val="00214BA1"/>
    <w:rsid w:val="00214C34"/>
    <w:rsid w:val="00214D62"/>
    <w:rsid w:val="0021520B"/>
    <w:rsid w:val="002155BD"/>
    <w:rsid w:val="0021563C"/>
    <w:rsid w:val="00215B3B"/>
    <w:rsid w:val="00215C65"/>
    <w:rsid w:val="00216474"/>
    <w:rsid w:val="00216651"/>
    <w:rsid w:val="00216D7D"/>
    <w:rsid w:val="00216DE8"/>
    <w:rsid w:val="002170C1"/>
    <w:rsid w:val="002176A0"/>
    <w:rsid w:val="00217705"/>
    <w:rsid w:val="00217815"/>
    <w:rsid w:val="00217B4C"/>
    <w:rsid w:val="00217B91"/>
    <w:rsid w:val="00217F59"/>
    <w:rsid w:val="0022034D"/>
    <w:rsid w:val="00220443"/>
    <w:rsid w:val="00220457"/>
    <w:rsid w:val="0022050F"/>
    <w:rsid w:val="00220598"/>
    <w:rsid w:val="00220739"/>
    <w:rsid w:val="00220AFE"/>
    <w:rsid w:val="0022142E"/>
    <w:rsid w:val="00221926"/>
    <w:rsid w:val="00221A6E"/>
    <w:rsid w:val="00221CFF"/>
    <w:rsid w:val="00221E02"/>
    <w:rsid w:val="00221F5A"/>
    <w:rsid w:val="00222060"/>
    <w:rsid w:val="002225CC"/>
    <w:rsid w:val="00222A15"/>
    <w:rsid w:val="00222ED2"/>
    <w:rsid w:val="00222F43"/>
    <w:rsid w:val="00223193"/>
    <w:rsid w:val="002231F8"/>
    <w:rsid w:val="0022389D"/>
    <w:rsid w:val="00223CD0"/>
    <w:rsid w:val="00223D59"/>
    <w:rsid w:val="002248F3"/>
    <w:rsid w:val="00224994"/>
    <w:rsid w:val="002256D0"/>
    <w:rsid w:val="002259DE"/>
    <w:rsid w:val="00225F29"/>
    <w:rsid w:val="002264A8"/>
    <w:rsid w:val="0022688C"/>
    <w:rsid w:val="002270C4"/>
    <w:rsid w:val="0022718F"/>
    <w:rsid w:val="00227674"/>
    <w:rsid w:val="00227A99"/>
    <w:rsid w:val="00227D58"/>
    <w:rsid w:val="002300FF"/>
    <w:rsid w:val="002303C1"/>
    <w:rsid w:val="00230539"/>
    <w:rsid w:val="00230637"/>
    <w:rsid w:val="0023079E"/>
    <w:rsid w:val="002307EA"/>
    <w:rsid w:val="00230BED"/>
    <w:rsid w:val="002312E1"/>
    <w:rsid w:val="0023173C"/>
    <w:rsid w:val="00231C3C"/>
    <w:rsid w:val="002320C4"/>
    <w:rsid w:val="00232230"/>
    <w:rsid w:val="002323CB"/>
    <w:rsid w:val="002325AA"/>
    <w:rsid w:val="002325F2"/>
    <w:rsid w:val="002327DF"/>
    <w:rsid w:val="00232847"/>
    <w:rsid w:val="002328A8"/>
    <w:rsid w:val="002329BB"/>
    <w:rsid w:val="00232EB5"/>
    <w:rsid w:val="00233125"/>
    <w:rsid w:val="00233271"/>
    <w:rsid w:val="00233390"/>
    <w:rsid w:val="002333A3"/>
    <w:rsid w:val="002334DD"/>
    <w:rsid w:val="002335C4"/>
    <w:rsid w:val="002336D8"/>
    <w:rsid w:val="00233934"/>
    <w:rsid w:val="002339DE"/>
    <w:rsid w:val="00233C2D"/>
    <w:rsid w:val="00233D4D"/>
    <w:rsid w:val="00233EF4"/>
    <w:rsid w:val="00234068"/>
    <w:rsid w:val="002346AD"/>
    <w:rsid w:val="00234785"/>
    <w:rsid w:val="00234B0A"/>
    <w:rsid w:val="00234E1A"/>
    <w:rsid w:val="0023519F"/>
    <w:rsid w:val="00235433"/>
    <w:rsid w:val="0023554A"/>
    <w:rsid w:val="00235997"/>
    <w:rsid w:val="002359E0"/>
    <w:rsid w:val="00235D31"/>
    <w:rsid w:val="00235E35"/>
    <w:rsid w:val="0023627B"/>
    <w:rsid w:val="0023638A"/>
    <w:rsid w:val="00236455"/>
    <w:rsid w:val="002364F1"/>
    <w:rsid w:val="00236683"/>
    <w:rsid w:val="00236930"/>
    <w:rsid w:val="00236AAC"/>
    <w:rsid w:val="00236B62"/>
    <w:rsid w:val="00236F95"/>
    <w:rsid w:val="002370B1"/>
    <w:rsid w:val="00237318"/>
    <w:rsid w:val="00237710"/>
    <w:rsid w:val="00237747"/>
    <w:rsid w:val="00237840"/>
    <w:rsid w:val="00237865"/>
    <w:rsid w:val="00237A4F"/>
    <w:rsid w:val="00237C23"/>
    <w:rsid w:val="00237FA8"/>
    <w:rsid w:val="002404D3"/>
    <w:rsid w:val="00240897"/>
    <w:rsid w:val="00240ABA"/>
    <w:rsid w:val="00240C28"/>
    <w:rsid w:val="00240CE2"/>
    <w:rsid w:val="00240E1F"/>
    <w:rsid w:val="002410AF"/>
    <w:rsid w:val="00241107"/>
    <w:rsid w:val="0024165A"/>
    <w:rsid w:val="00242362"/>
    <w:rsid w:val="0024246A"/>
    <w:rsid w:val="002428BF"/>
    <w:rsid w:val="002429E4"/>
    <w:rsid w:val="00243025"/>
    <w:rsid w:val="002431F4"/>
    <w:rsid w:val="002434F4"/>
    <w:rsid w:val="002434F7"/>
    <w:rsid w:val="002436C8"/>
    <w:rsid w:val="00243FA5"/>
    <w:rsid w:val="00244109"/>
    <w:rsid w:val="00244230"/>
    <w:rsid w:val="0024471F"/>
    <w:rsid w:val="0024473F"/>
    <w:rsid w:val="0024513B"/>
    <w:rsid w:val="002451D5"/>
    <w:rsid w:val="0024524B"/>
    <w:rsid w:val="0024539F"/>
    <w:rsid w:val="002453CC"/>
    <w:rsid w:val="00245609"/>
    <w:rsid w:val="002456BA"/>
    <w:rsid w:val="00245BB2"/>
    <w:rsid w:val="00245D1E"/>
    <w:rsid w:val="00245DEE"/>
    <w:rsid w:val="00245FD4"/>
    <w:rsid w:val="00246106"/>
    <w:rsid w:val="00246621"/>
    <w:rsid w:val="002466EC"/>
    <w:rsid w:val="00246D7D"/>
    <w:rsid w:val="00246E99"/>
    <w:rsid w:val="00246F28"/>
    <w:rsid w:val="002470BF"/>
    <w:rsid w:val="002471ED"/>
    <w:rsid w:val="0025004B"/>
    <w:rsid w:val="002500D9"/>
    <w:rsid w:val="002508B8"/>
    <w:rsid w:val="00250AFE"/>
    <w:rsid w:val="00250B0F"/>
    <w:rsid w:val="00250BA5"/>
    <w:rsid w:val="00250DB4"/>
    <w:rsid w:val="00251101"/>
    <w:rsid w:val="00251172"/>
    <w:rsid w:val="0025166F"/>
    <w:rsid w:val="002516A7"/>
    <w:rsid w:val="00251856"/>
    <w:rsid w:val="00251E7F"/>
    <w:rsid w:val="00251F03"/>
    <w:rsid w:val="00252078"/>
    <w:rsid w:val="00252255"/>
    <w:rsid w:val="00252801"/>
    <w:rsid w:val="00252AD1"/>
    <w:rsid w:val="00252D1C"/>
    <w:rsid w:val="00253082"/>
    <w:rsid w:val="002533E9"/>
    <w:rsid w:val="002533F2"/>
    <w:rsid w:val="0025356A"/>
    <w:rsid w:val="00253CBA"/>
    <w:rsid w:val="002542FD"/>
    <w:rsid w:val="00254687"/>
    <w:rsid w:val="002546BF"/>
    <w:rsid w:val="00254B54"/>
    <w:rsid w:val="00254B84"/>
    <w:rsid w:val="00254C8C"/>
    <w:rsid w:val="00254E91"/>
    <w:rsid w:val="00254EAE"/>
    <w:rsid w:val="002557E5"/>
    <w:rsid w:val="00255974"/>
    <w:rsid w:val="00255BFB"/>
    <w:rsid w:val="00255CD1"/>
    <w:rsid w:val="00255D89"/>
    <w:rsid w:val="00256171"/>
    <w:rsid w:val="00256480"/>
    <w:rsid w:val="0025683E"/>
    <w:rsid w:val="002568CF"/>
    <w:rsid w:val="00256990"/>
    <w:rsid w:val="00256BFE"/>
    <w:rsid w:val="00256C0B"/>
    <w:rsid w:val="00256C0D"/>
    <w:rsid w:val="00256DA3"/>
    <w:rsid w:val="00256ED2"/>
    <w:rsid w:val="00257073"/>
    <w:rsid w:val="002572FA"/>
    <w:rsid w:val="0025742C"/>
    <w:rsid w:val="0025745D"/>
    <w:rsid w:val="00257580"/>
    <w:rsid w:val="00257F9A"/>
    <w:rsid w:val="002600C6"/>
    <w:rsid w:val="002604C1"/>
    <w:rsid w:val="002606BA"/>
    <w:rsid w:val="00260D28"/>
    <w:rsid w:val="0026102E"/>
    <w:rsid w:val="00261270"/>
    <w:rsid w:val="002613B1"/>
    <w:rsid w:val="0026181F"/>
    <w:rsid w:val="00261B56"/>
    <w:rsid w:val="00261C83"/>
    <w:rsid w:val="00261E6D"/>
    <w:rsid w:val="00261E98"/>
    <w:rsid w:val="00261EB5"/>
    <w:rsid w:val="002621DA"/>
    <w:rsid w:val="00262415"/>
    <w:rsid w:val="0026269D"/>
    <w:rsid w:val="00262792"/>
    <w:rsid w:val="00262942"/>
    <w:rsid w:val="00262A96"/>
    <w:rsid w:val="00262FF6"/>
    <w:rsid w:val="0026324A"/>
    <w:rsid w:val="00263325"/>
    <w:rsid w:val="00263411"/>
    <w:rsid w:val="002634A5"/>
    <w:rsid w:val="00263553"/>
    <w:rsid w:val="00263765"/>
    <w:rsid w:val="0026394B"/>
    <w:rsid w:val="00263D60"/>
    <w:rsid w:val="00264348"/>
    <w:rsid w:val="002643BA"/>
    <w:rsid w:val="002644C9"/>
    <w:rsid w:val="00264639"/>
    <w:rsid w:val="00264BD6"/>
    <w:rsid w:val="0026575E"/>
    <w:rsid w:val="0026581E"/>
    <w:rsid w:val="002658BF"/>
    <w:rsid w:val="00265C7D"/>
    <w:rsid w:val="00265F4D"/>
    <w:rsid w:val="00265F68"/>
    <w:rsid w:val="00266094"/>
    <w:rsid w:val="00266146"/>
    <w:rsid w:val="0026642E"/>
    <w:rsid w:val="002664A7"/>
    <w:rsid w:val="00266571"/>
    <w:rsid w:val="002667A6"/>
    <w:rsid w:val="00266835"/>
    <w:rsid w:val="00266946"/>
    <w:rsid w:val="00266A8B"/>
    <w:rsid w:val="00266B66"/>
    <w:rsid w:val="00266CF6"/>
    <w:rsid w:val="002670DC"/>
    <w:rsid w:val="002676EE"/>
    <w:rsid w:val="00267C2E"/>
    <w:rsid w:val="00267E1C"/>
    <w:rsid w:val="00267EED"/>
    <w:rsid w:val="00267F91"/>
    <w:rsid w:val="00270233"/>
    <w:rsid w:val="002702D9"/>
    <w:rsid w:val="002704B1"/>
    <w:rsid w:val="00270632"/>
    <w:rsid w:val="002708B4"/>
    <w:rsid w:val="00271269"/>
    <w:rsid w:val="00271589"/>
    <w:rsid w:val="00271696"/>
    <w:rsid w:val="00271774"/>
    <w:rsid w:val="002720F5"/>
    <w:rsid w:val="0027233F"/>
    <w:rsid w:val="002728BA"/>
    <w:rsid w:val="00272985"/>
    <w:rsid w:val="00272A48"/>
    <w:rsid w:val="002734F2"/>
    <w:rsid w:val="00273661"/>
    <w:rsid w:val="002738C7"/>
    <w:rsid w:val="00273987"/>
    <w:rsid w:val="00273A1D"/>
    <w:rsid w:val="00273E72"/>
    <w:rsid w:val="00273F63"/>
    <w:rsid w:val="00273FF2"/>
    <w:rsid w:val="00274261"/>
    <w:rsid w:val="002743F7"/>
    <w:rsid w:val="0027445C"/>
    <w:rsid w:val="002747D6"/>
    <w:rsid w:val="00274DF7"/>
    <w:rsid w:val="00275221"/>
    <w:rsid w:val="002752AD"/>
    <w:rsid w:val="0027540B"/>
    <w:rsid w:val="002754AC"/>
    <w:rsid w:val="002754B8"/>
    <w:rsid w:val="00275662"/>
    <w:rsid w:val="00275870"/>
    <w:rsid w:val="00275C22"/>
    <w:rsid w:val="00275C2A"/>
    <w:rsid w:val="00275CEC"/>
    <w:rsid w:val="00275FDF"/>
    <w:rsid w:val="002761CF"/>
    <w:rsid w:val="00276592"/>
    <w:rsid w:val="00276802"/>
    <w:rsid w:val="0027680E"/>
    <w:rsid w:val="00276816"/>
    <w:rsid w:val="00276900"/>
    <w:rsid w:val="00276CCF"/>
    <w:rsid w:val="00276E42"/>
    <w:rsid w:val="002771C4"/>
    <w:rsid w:val="00277321"/>
    <w:rsid w:val="002773DE"/>
    <w:rsid w:val="00277646"/>
    <w:rsid w:val="002777CA"/>
    <w:rsid w:val="00277BC6"/>
    <w:rsid w:val="00277DF5"/>
    <w:rsid w:val="002800F5"/>
    <w:rsid w:val="002804F1"/>
    <w:rsid w:val="00280608"/>
    <w:rsid w:val="0028111F"/>
    <w:rsid w:val="0028112E"/>
    <w:rsid w:val="00281293"/>
    <w:rsid w:val="002812C8"/>
    <w:rsid w:val="0028135B"/>
    <w:rsid w:val="0028138F"/>
    <w:rsid w:val="00281698"/>
    <w:rsid w:val="00281770"/>
    <w:rsid w:val="00281A63"/>
    <w:rsid w:val="00281E2B"/>
    <w:rsid w:val="002829B8"/>
    <w:rsid w:val="00282B6E"/>
    <w:rsid w:val="00282C2A"/>
    <w:rsid w:val="00282EE8"/>
    <w:rsid w:val="00283124"/>
    <w:rsid w:val="00283143"/>
    <w:rsid w:val="0028368B"/>
    <w:rsid w:val="00283F2F"/>
    <w:rsid w:val="002844CD"/>
    <w:rsid w:val="002845C7"/>
    <w:rsid w:val="00284AAE"/>
    <w:rsid w:val="00284C1E"/>
    <w:rsid w:val="00284C5A"/>
    <w:rsid w:val="00284C8B"/>
    <w:rsid w:val="002853CC"/>
    <w:rsid w:val="0028567A"/>
    <w:rsid w:val="00285792"/>
    <w:rsid w:val="00285A9B"/>
    <w:rsid w:val="00285BBC"/>
    <w:rsid w:val="0028655C"/>
    <w:rsid w:val="00286C48"/>
    <w:rsid w:val="00286F5A"/>
    <w:rsid w:val="00286FA7"/>
    <w:rsid w:val="002870D4"/>
    <w:rsid w:val="002871BD"/>
    <w:rsid w:val="002875CD"/>
    <w:rsid w:val="002876AF"/>
    <w:rsid w:val="00287A36"/>
    <w:rsid w:val="00287C9D"/>
    <w:rsid w:val="00287CEB"/>
    <w:rsid w:val="00287E9E"/>
    <w:rsid w:val="00287F0C"/>
    <w:rsid w:val="00290236"/>
    <w:rsid w:val="00290328"/>
    <w:rsid w:val="00290689"/>
    <w:rsid w:val="002908BD"/>
    <w:rsid w:val="00290F38"/>
    <w:rsid w:val="00291155"/>
    <w:rsid w:val="00291174"/>
    <w:rsid w:val="00291A43"/>
    <w:rsid w:val="00291AEB"/>
    <w:rsid w:val="00291CDE"/>
    <w:rsid w:val="002921C2"/>
    <w:rsid w:val="002923EA"/>
    <w:rsid w:val="00292588"/>
    <w:rsid w:val="0029291F"/>
    <w:rsid w:val="00292C15"/>
    <w:rsid w:val="00292D38"/>
    <w:rsid w:val="00292DB7"/>
    <w:rsid w:val="00292FA9"/>
    <w:rsid w:val="00293264"/>
    <w:rsid w:val="002933F6"/>
    <w:rsid w:val="002935AA"/>
    <w:rsid w:val="002936FA"/>
    <w:rsid w:val="00293C1E"/>
    <w:rsid w:val="00293F9D"/>
    <w:rsid w:val="002940F7"/>
    <w:rsid w:val="00294184"/>
    <w:rsid w:val="00294478"/>
    <w:rsid w:val="00294780"/>
    <w:rsid w:val="002947D9"/>
    <w:rsid w:val="002947FB"/>
    <w:rsid w:val="002948A3"/>
    <w:rsid w:val="00294D90"/>
    <w:rsid w:val="00294DD5"/>
    <w:rsid w:val="002950FF"/>
    <w:rsid w:val="00295917"/>
    <w:rsid w:val="00295B62"/>
    <w:rsid w:val="00295DE5"/>
    <w:rsid w:val="00295E5D"/>
    <w:rsid w:val="0029603F"/>
    <w:rsid w:val="0029685B"/>
    <w:rsid w:val="00296AF4"/>
    <w:rsid w:val="0029708D"/>
    <w:rsid w:val="002971E6"/>
    <w:rsid w:val="0029760F"/>
    <w:rsid w:val="002A02B0"/>
    <w:rsid w:val="002A0499"/>
    <w:rsid w:val="002A05C8"/>
    <w:rsid w:val="002A0867"/>
    <w:rsid w:val="002A09AB"/>
    <w:rsid w:val="002A0D50"/>
    <w:rsid w:val="002A106D"/>
    <w:rsid w:val="002A10E7"/>
    <w:rsid w:val="002A13B1"/>
    <w:rsid w:val="002A15EB"/>
    <w:rsid w:val="002A180F"/>
    <w:rsid w:val="002A1F4A"/>
    <w:rsid w:val="002A2099"/>
    <w:rsid w:val="002A20CF"/>
    <w:rsid w:val="002A20EE"/>
    <w:rsid w:val="002A2264"/>
    <w:rsid w:val="002A23D8"/>
    <w:rsid w:val="002A256B"/>
    <w:rsid w:val="002A25DF"/>
    <w:rsid w:val="002A2839"/>
    <w:rsid w:val="002A2910"/>
    <w:rsid w:val="002A30F3"/>
    <w:rsid w:val="002A3397"/>
    <w:rsid w:val="002A3577"/>
    <w:rsid w:val="002A3B22"/>
    <w:rsid w:val="002A3C7B"/>
    <w:rsid w:val="002A3F00"/>
    <w:rsid w:val="002A3FC2"/>
    <w:rsid w:val="002A468D"/>
    <w:rsid w:val="002A470E"/>
    <w:rsid w:val="002A478F"/>
    <w:rsid w:val="002A47A5"/>
    <w:rsid w:val="002A4AF0"/>
    <w:rsid w:val="002A4B25"/>
    <w:rsid w:val="002A4CFA"/>
    <w:rsid w:val="002A52C0"/>
    <w:rsid w:val="002A53FA"/>
    <w:rsid w:val="002A563B"/>
    <w:rsid w:val="002A566D"/>
    <w:rsid w:val="002A5761"/>
    <w:rsid w:val="002A5C4C"/>
    <w:rsid w:val="002A5F29"/>
    <w:rsid w:val="002A6004"/>
    <w:rsid w:val="002A66F6"/>
    <w:rsid w:val="002A69E5"/>
    <w:rsid w:val="002A6B9A"/>
    <w:rsid w:val="002A6DBB"/>
    <w:rsid w:val="002A703B"/>
    <w:rsid w:val="002A709F"/>
    <w:rsid w:val="002A7339"/>
    <w:rsid w:val="002A742B"/>
    <w:rsid w:val="002A7CA4"/>
    <w:rsid w:val="002A7EC1"/>
    <w:rsid w:val="002B0180"/>
    <w:rsid w:val="002B0285"/>
    <w:rsid w:val="002B032A"/>
    <w:rsid w:val="002B05BE"/>
    <w:rsid w:val="002B082A"/>
    <w:rsid w:val="002B0A2B"/>
    <w:rsid w:val="002B0D91"/>
    <w:rsid w:val="002B0DBC"/>
    <w:rsid w:val="002B1188"/>
    <w:rsid w:val="002B1BEE"/>
    <w:rsid w:val="002B1F3A"/>
    <w:rsid w:val="002B2610"/>
    <w:rsid w:val="002B2613"/>
    <w:rsid w:val="002B2DD1"/>
    <w:rsid w:val="002B2ED8"/>
    <w:rsid w:val="002B315E"/>
    <w:rsid w:val="002B3282"/>
    <w:rsid w:val="002B32B8"/>
    <w:rsid w:val="002B3ABF"/>
    <w:rsid w:val="002B3EA0"/>
    <w:rsid w:val="002B43F6"/>
    <w:rsid w:val="002B44F2"/>
    <w:rsid w:val="002B48CF"/>
    <w:rsid w:val="002B4A24"/>
    <w:rsid w:val="002B4B3A"/>
    <w:rsid w:val="002B4CC2"/>
    <w:rsid w:val="002B4D76"/>
    <w:rsid w:val="002B4E68"/>
    <w:rsid w:val="002B5065"/>
    <w:rsid w:val="002B50BA"/>
    <w:rsid w:val="002B565F"/>
    <w:rsid w:val="002B5E84"/>
    <w:rsid w:val="002B6347"/>
    <w:rsid w:val="002B6419"/>
    <w:rsid w:val="002B65CE"/>
    <w:rsid w:val="002B677E"/>
    <w:rsid w:val="002B69E6"/>
    <w:rsid w:val="002B6A83"/>
    <w:rsid w:val="002B6CC8"/>
    <w:rsid w:val="002B6ED2"/>
    <w:rsid w:val="002B707C"/>
    <w:rsid w:val="002B776E"/>
    <w:rsid w:val="002B7A52"/>
    <w:rsid w:val="002B7D73"/>
    <w:rsid w:val="002C01C0"/>
    <w:rsid w:val="002C04CF"/>
    <w:rsid w:val="002C04F2"/>
    <w:rsid w:val="002C061C"/>
    <w:rsid w:val="002C06A8"/>
    <w:rsid w:val="002C0883"/>
    <w:rsid w:val="002C0ACA"/>
    <w:rsid w:val="002C0E02"/>
    <w:rsid w:val="002C0FD9"/>
    <w:rsid w:val="002C16BE"/>
    <w:rsid w:val="002C1715"/>
    <w:rsid w:val="002C1779"/>
    <w:rsid w:val="002C1A23"/>
    <w:rsid w:val="002C1BCB"/>
    <w:rsid w:val="002C1EBD"/>
    <w:rsid w:val="002C20C8"/>
    <w:rsid w:val="002C2B03"/>
    <w:rsid w:val="002C2FB5"/>
    <w:rsid w:val="002C303C"/>
    <w:rsid w:val="002C3906"/>
    <w:rsid w:val="002C39CC"/>
    <w:rsid w:val="002C3C71"/>
    <w:rsid w:val="002C3C8D"/>
    <w:rsid w:val="002C3C97"/>
    <w:rsid w:val="002C3E08"/>
    <w:rsid w:val="002C4383"/>
    <w:rsid w:val="002C44E0"/>
    <w:rsid w:val="002C459A"/>
    <w:rsid w:val="002C46CB"/>
    <w:rsid w:val="002C485D"/>
    <w:rsid w:val="002C4B12"/>
    <w:rsid w:val="002C4EDB"/>
    <w:rsid w:val="002C5089"/>
    <w:rsid w:val="002C51A4"/>
    <w:rsid w:val="002C60D3"/>
    <w:rsid w:val="002C621F"/>
    <w:rsid w:val="002C6269"/>
    <w:rsid w:val="002C6476"/>
    <w:rsid w:val="002C68DB"/>
    <w:rsid w:val="002C6F5A"/>
    <w:rsid w:val="002C7129"/>
    <w:rsid w:val="002C71CA"/>
    <w:rsid w:val="002C7258"/>
    <w:rsid w:val="002C75B0"/>
    <w:rsid w:val="002C7A13"/>
    <w:rsid w:val="002C7C87"/>
    <w:rsid w:val="002C7CCF"/>
    <w:rsid w:val="002D0045"/>
    <w:rsid w:val="002D0893"/>
    <w:rsid w:val="002D0926"/>
    <w:rsid w:val="002D0A95"/>
    <w:rsid w:val="002D0C7C"/>
    <w:rsid w:val="002D0D39"/>
    <w:rsid w:val="002D0E21"/>
    <w:rsid w:val="002D0F53"/>
    <w:rsid w:val="002D1297"/>
    <w:rsid w:val="002D136F"/>
    <w:rsid w:val="002D154E"/>
    <w:rsid w:val="002D1930"/>
    <w:rsid w:val="002D22CC"/>
    <w:rsid w:val="002D232A"/>
    <w:rsid w:val="002D2355"/>
    <w:rsid w:val="002D2526"/>
    <w:rsid w:val="002D2734"/>
    <w:rsid w:val="002D2861"/>
    <w:rsid w:val="002D28CF"/>
    <w:rsid w:val="002D2DDB"/>
    <w:rsid w:val="002D31AD"/>
    <w:rsid w:val="002D31BE"/>
    <w:rsid w:val="002D3330"/>
    <w:rsid w:val="002D35B2"/>
    <w:rsid w:val="002D4043"/>
    <w:rsid w:val="002D4103"/>
    <w:rsid w:val="002D4279"/>
    <w:rsid w:val="002D42CB"/>
    <w:rsid w:val="002D490C"/>
    <w:rsid w:val="002D4E15"/>
    <w:rsid w:val="002D50FA"/>
    <w:rsid w:val="002D531C"/>
    <w:rsid w:val="002D535B"/>
    <w:rsid w:val="002D555E"/>
    <w:rsid w:val="002D5708"/>
    <w:rsid w:val="002D573A"/>
    <w:rsid w:val="002D57D0"/>
    <w:rsid w:val="002D5AFC"/>
    <w:rsid w:val="002D5F83"/>
    <w:rsid w:val="002D601F"/>
    <w:rsid w:val="002D658E"/>
    <w:rsid w:val="002D6809"/>
    <w:rsid w:val="002D6901"/>
    <w:rsid w:val="002D6A12"/>
    <w:rsid w:val="002D6AA4"/>
    <w:rsid w:val="002D6F24"/>
    <w:rsid w:val="002D722F"/>
    <w:rsid w:val="002D766F"/>
    <w:rsid w:val="002D76C8"/>
    <w:rsid w:val="002D797F"/>
    <w:rsid w:val="002D7A20"/>
    <w:rsid w:val="002D7BAE"/>
    <w:rsid w:val="002D7C37"/>
    <w:rsid w:val="002E000D"/>
    <w:rsid w:val="002E0774"/>
    <w:rsid w:val="002E09AC"/>
    <w:rsid w:val="002E0A1C"/>
    <w:rsid w:val="002E0AE0"/>
    <w:rsid w:val="002E0C9F"/>
    <w:rsid w:val="002E0E72"/>
    <w:rsid w:val="002E0E7A"/>
    <w:rsid w:val="002E0EEA"/>
    <w:rsid w:val="002E0EFE"/>
    <w:rsid w:val="002E1559"/>
    <w:rsid w:val="002E1634"/>
    <w:rsid w:val="002E1637"/>
    <w:rsid w:val="002E1947"/>
    <w:rsid w:val="002E1AFE"/>
    <w:rsid w:val="002E1C52"/>
    <w:rsid w:val="002E2184"/>
    <w:rsid w:val="002E2516"/>
    <w:rsid w:val="002E280F"/>
    <w:rsid w:val="002E2BD1"/>
    <w:rsid w:val="002E32A0"/>
    <w:rsid w:val="002E3339"/>
    <w:rsid w:val="002E339B"/>
    <w:rsid w:val="002E3434"/>
    <w:rsid w:val="002E3D00"/>
    <w:rsid w:val="002E3EDD"/>
    <w:rsid w:val="002E3F72"/>
    <w:rsid w:val="002E409E"/>
    <w:rsid w:val="002E4800"/>
    <w:rsid w:val="002E4985"/>
    <w:rsid w:val="002E4CFA"/>
    <w:rsid w:val="002E4E36"/>
    <w:rsid w:val="002E4F9E"/>
    <w:rsid w:val="002E5067"/>
    <w:rsid w:val="002E5085"/>
    <w:rsid w:val="002E51F7"/>
    <w:rsid w:val="002E52F3"/>
    <w:rsid w:val="002E5590"/>
    <w:rsid w:val="002E5677"/>
    <w:rsid w:val="002E5797"/>
    <w:rsid w:val="002E5982"/>
    <w:rsid w:val="002E5FFA"/>
    <w:rsid w:val="002E6577"/>
    <w:rsid w:val="002E6A50"/>
    <w:rsid w:val="002E6C1E"/>
    <w:rsid w:val="002E71BE"/>
    <w:rsid w:val="002E729E"/>
    <w:rsid w:val="002E75BC"/>
    <w:rsid w:val="002E7723"/>
    <w:rsid w:val="002E777C"/>
    <w:rsid w:val="002E7970"/>
    <w:rsid w:val="002E7ADC"/>
    <w:rsid w:val="002E7CDB"/>
    <w:rsid w:val="002F01D3"/>
    <w:rsid w:val="002F03C5"/>
    <w:rsid w:val="002F0506"/>
    <w:rsid w:val="002F0615"/>
    <w:rsid w:val="002F0AF4"/>
    <w:rsid w:val="002F11F5"/>
    <w:rsid w:val="002F1207"/>
    <w:rsid w:val="002F1254"/>
    <w:rsid w:val="002F125E"/>
    <w:rsid w:val="002F126A"/>
    <w:rsid w:val="002F16FE"/>
    <w:rsid w:val="002F179C"/>
    <w:rsid w:val="002F17EF"/>
    <w:rsid w:val="002F1808"/>
    <w:rsid w:val="002F1A6F"/>
    <w:rsid w:val="002F1C7B"/>
    <w:rsid w:val="002F1F3A"/>
    <w:rsid w:val="002F201D"/>
    <w:rsid w:val="002F21D3"/>
    <w:rsid w:val="002F2453"/>
    <w:rsid w:val="002F2563"/>
    <w:rsid w:val="002F26FF"/>
    <w:rsid w:val="002F2AC0"/>
    <w:rsid w:val="002F2BA2"/>
    <w:rsid w:val="002F2CB6"/>
    <w:rsid w:val="002F3512"/>
    <w:rsid w:val="002F3764"/>
    <w:rsid w:val="002F38A9"/>
    <w:rsid w:val="002F39B4"/>
    <w:rsid w:val="002F3D04"/>
    <w:rsid w:val="002F3D48"/>
    <w:rsid w:val="002F4268"/>
    <w:rsid w:val="002F44C3"/>
    <w:rsid w:val="002F44E1"/>
    <w:rsid w:val="002F4583"/>
    <w:rsid w:val="002F482E"/>
    <w:rsid w:val="002F494E"/>
    <w:rsid w:val="002F4A89"/>
    <w:rsid w:val="002F4E1D"/>
    <w:rsid w:val="002F50B8"/>
    <w:rsid w:val="002F5209"/>
    <w:rsid w:val="002F566D"/>
    <w:rsid w:val="002F5938"/>
    <w:rsid w:val="002F5DD2"/>
    <w:rsid w:val="002F5E79"/>
    <w:rsid w:val="002F6430"/>
    <w:rsid w:val="002F68A2"/>
    <w:rsid w:val="002F6A4A"/>
    <w:rsid w:val="002F6AF0"/>
    <w:rsid w:val="002F6DD8"/>
    <w:rsid w:val="002F6DE5"/>
    <w:rsid w:val="002F710C"/>
    <w:rsid w:val="002F717F"/>
    <w:rsid w:val="002F7843"/>
    <w:rsid w:val="002F7897"/>
    <w:rsid w:val="002F78A9"/>
    <w:rsid w:val="002F7901"/>
    <w:rsid w:val="002F7D5E"/>
    <w:rsid w:val="00300036"/>
    <w:rsid w:val="003005FF"/>
    <w:rsid w:val="003006A5"/>
    <w:rsid w:val="0030073A"/>
    <w:rsid w:val="00300D1C"/>
    <w:rsid w:val="00300EC3"/>
    <w:rsid w:val="00301053"/>
    <w:rsid w:val="00301068"/>
    <w:rsid w:val="00301391"/>
    <w:rsid w:val="003013F1"/>
    <w:rsid w:val="0030165A"/>
    <w:rsid w:val="00301673"/>
    <w:rsid w:val="003016F2"/>
    <w:rsid w:val="00301BDA"/>
    <w:rsid w:val="00301D38"/>
    <w:rsid w:val="00301D48"/>
    <w:rsid w:val="00301E64"/>
    <w:rsid w:val="003020DD"/>
    <w:rsid w:val="00302210"/>
    <w:rsid w:val="003023BA"/>
    <w:rsid w:val="003023D8"/>
    <w:rsid w:val="00302503"/>
    <w:rsid w:val="003027F5"/>
    <w:rsid w:val="00302B55"/>
    <w:rsid w:val="00302BD1"/>
    <w:rsid w:val="00302C74"/>
    <w:rsid w:val="00302FE1"/>
    <w:rsid w:val="0030312F"/>
    <w:rsid w:val="00303178"/>
    <w:rsid w:val="00303389"/>
    <w:rsid w:val="003033A8"/>
    <w:rsid w:val="0030358C"/>
    <w:rsid w:val="00303706"/>
    <w:rsid w:val="00303746"/>
    <w:rsid w:val="00303863"/>
    <w:rsid w:val="00303AB4"/>
    <w:rsid w:val="00303B02"/>
    <w:rsid w:val="0030432E"/>
    <w:rsid w:val="00304360"/>
    <w:rsid w:val="003043D1"/>
    <w:rsid w:val="0030467F"/>
    <w:rsid w:val="003046BC"/>
    <w:rsid w:val="00304793"/>
    <w:rsid w:val="00304EEE"/>
    <w:rsid w:val="003054F3"/>
    <w:rsid w:val="00305881"/>
    <w:rsid w:val="00305C31"/>
    <w:rsid w:val="00305C37"/>
    <w:rsid w:val="00305DFF"/>
    <w:rsid w:val="00307325"/>
    <w:rsid w:val="003075C0"/>
    <w:rsid w:val="00307665"/>
    <w:rsid w:val="003076BE"/>
    <w:rsid w:val="00307A2F"/>
    <w:rsid w:val="00307A8E"/>
    <w:rsid w:val="0031023A"/>
    <w:rsid w:val="00310585"/>
    <w:rsid w:val="003105F1"/>
    <w:rsid w:val="003105F6"/>
    <w:rsid w:val="0031061F"/>
    <w:rsid w:val="00310847"/>
    <w:rsid w:val="00310A6D"/>
    <w:rsid w:val="00310C44"/>
    <w:rsid w:val="003117E2"/>
    <w:rsid w:val="003119E1"/>
    <w:rsid w:val="00311E0C"/>
    <w:rsid w:val="003121E3"/>
    <w:rsid w:val="003122DC"/>
    <w:rsid w:val="00312438"/>
    <w:rsid w:val="003129D3"/>
    <w:rsid w:val="00312A29"/>
    <w:rsid w:val="00312A92"/>
    <w:rsid w:val="00312EE4"/>
    <w:rsid w:val="00312F77"/>
    <w:rsid w:val="003135CC"/>
    <w:rsid w:val="003135F5"/>
    <w:rsid w:val="003137CA"/>
    <w:rsid w:val="0031422F"/>
    <w:rsid w:val="00314264"/>
    <w:rsid w:val="003142A9"/>
    <w:rsid w:val="0031444A"/>
    <w:rsid w:val="003146B6"/>
    <w:rsid w:val="00314D85"/>
    <w:rsid w:val="00314F13"/>
    <w:rsid w:val="00315417"/>
    <w:rsid w:val="00315893"/>
    <w:rsid w:val="00315A77"/>
    <w:rsid w:val="00315B72"/>
    <w:rsid w:val="00315FE2"/>
    <w:rsid w:val="0031610C"/>
    <w:rsid w:val="00316629"/>
    <w:rsid w:val="003167A7"/>
    <w:rsid w:val="003168E6"/>
    <w:rsid w:val="00316AB0"/>
    <w:rsid w:val="00316B55"/>
    <w:rsid w:val="00316BB8"/>
    <w:rsid w:val="00316BF4"/>
    <w:rsid w:val="00317057"/>
    <w:rsid w:val="0031707D"/>
    <w:rsid w:val="00317287"/>
    <w:rsid w:val="00317339"/>
    <w:rsid w:val="003175B7"/>
    <w:rsid w:val="00317647"/>
    <w:rsid w:val="0031772B"/>
    <w:rsid w:val="00317CD6"/>
    <w:rsid w:val="00317E7E"/>
    <w:rsid w:val="00320002"/>
    <w:rsid w:val="003201CF"/>
    <w:rsid w:val="0032021A"/>
    <w:rsid w:val="0032053A"/>
    <w:rsid w:val="00320851"/>
    <w:rsid w:val="0032094D"/>
    <w:rsid w:val="00320ADE"/>
    <w:rsid w:val="00320CB9"/>
    <w:rsid w:val="00320E44"/>
    <w:rsid w:val="003211BC"/>
    <w:rsid w:val="00321274"/>
    <w:rsid w:val="00321727"/>
    <w:rsid w:val="0032197D"/>
    <w:rsid w:val="00321CC2"/>
    <w:rsid w:val="00321CF4"/>
    <w:rsid w:val="00322740"/>
    <w:rsid w:val="0032282D"/>
    <w:rsid w:val="00322A3B"/>
    <w:rsid w:val="00322B68"/>
    <w:rsid w:val="00322D34"/>
    <w:rsid w:val="00322DF3"/>
    <w:rsid w:val="00322EAC"/>
    <w:rsid w:val="00322F07"/>
    <w:rsid w:val="00323312"/>
    <w:rsid w:val="00323468"/>
    <w:rsid w:val="00323540"/>
    <w:rsid w:val="00323551"/>
    <w:rsid w:val="003238A3"/>
    <w:rsid w:val="0032390E"/>
    <w:rsid w:val="00323B33"/>
    <w:rsid w:val="00323C61"/>
    <w:rsid w:val="00323D18"/>
    <w:rsid w:val="00323E83"/>
    <w:rsid w:val="00324454"/>
    <w:rsid w:val="003244DD"/>
    <w:rsid w:val="00324507"/>
    <w:rsid w:val="0032466C"/>
    <w:rsid w:val="0032469D"/>
    <w:rsid w:val="00324718"/>
    <w:rsid w:val="003249DA"/>
    <w:rsid w:val="00324BC9"/>
    <w:rsid w:val="00324C07"/>
    <w:rsid w:val="00324C36"/>
    <w:rsid w:val="00325565"/>
    <w:rsid w:val="0032572D"/>
    <w:rsid w:val="00325770"/>
    <w:rsid w:val="003258B1"/>
    <w:rsid w:val="00325C0D"/>
    <w:rsid w:val="00325E0D"/>
    <w:rsid w:val="00325E35"/>
    <w:rsid w:val="003265C1"/>
    <w:rsid w:val="003265D1"/>
    <w:rsid w:val="00326BE7"/>
    <w:rsid w:val="00326EA9"/>
    <w:rsid w:val="00326F28"/>
    <w:rsid w:val="00326F64"/>
    <w:rsid w:val="0032706C"/>
    <w:rsid w:val="0032741D"/>
    <w:rsid w:val="003275EA"/>
    <w:rsid w:val="003277B1"/>
    <w:rsid w:val="00327D6D"/>
    <w:rsid w:val="00327EBD"/>
    <w:rsid w:val="00330525"/>
    <w:rsid w:val="00330AED"/>
    <w:rsid w:val="00330DD5"/>
    <w:rsid w:val="00330FC2"/>
    <w:rsid w:val="00331295"/>
    <w:rsid w:val="003313B9"/>
    <w:rsid w:val="003316B1"/>
    <w:rsid w:val="0033192D"/>
    <w:rsid w:val="00331CF5"/>
    <w:rsid w:val="00331E08"/>
    <w:rsid w:val="00331E81"/>
    <w:rsid w:val="00331F4C"/>
    <w:rsid w:val="003322F4"/>
    <w:rsid w:val="00332586"/>
    <w:rsid w:val="003327A6"/>
    <w:rsid w:val="003328F4"/>
    <w:rsid w:val="00332A1D"/>
    <w:rsid w:val="00332E07"/>
    <w:rsid w:val="00333004"/>
    <w:rsid w:val="00333176"/>
    <w:rsid w:val="003331BC"/>
    <w:rsid w:val="0033362C"/>
    <w:rsid w:val="003344AC"/>
    <w:rsid w:val="0033476B"/>
    <w:rsid w:val="00334775"/>
    <w:rsid w:val="00334968"/>
    <w:rsid w:val="003349D2"/>
    <w:rsid w:val="00335443"/>
    <w:rsid w:val="00335E74"/>
    <w:rsid w:val="00335F4A"/>
    <w:rsid w:val="0033642D"/>
    <w:rsid w:val="003364F5"/>
    <w:rsid w:val="0033675A"/>
    <w:rsid w:val="00336AF7"/>
    <w:rsid w:val="00336B6E"/>
    <w:rsid w:val="00336C34"/>
    <w:rsid w:val="00336E67"/>
    <w:rsid w:val="003370C9"/>
    <w:rsid w:val="00337212"/>
    <w:rsid w:val="0033770F"/>
    <w:rsid w:val="0033793F"/>
    <w:rsid w:val="003379D2"/>
    <w:rsid w:val="003379E9"/>
    <w:rsid w:val="003402DC"/>
    <w:rsid w:val="00340417"/>
    <w:rsid w:val="00340891"/>
    <w:rsid w:val="0034098B"/>
    <w:rsid w:val="00340BCC"/>
    <w:rsid w:val="00341661"/>
    <w:rsid w:val="00341762"/>
    <w:rsid w:val="00341893"/>
    <w:rsid w:val="00341975"/>
    <w:rsid w:val="00341A91"/>
    <w:rsid w:val="00341B05"/>
    <w:rsid w:val="00341BB0"/>
    <w:rsid w:val="00341D37"/>
    <w:rsid w:val="00342196"/>
    <w:rsid w:val="00342E58"/>
    <w:rsid w:val="00343867"/>
    <w:rsid w:val="0034395D"/>
    <w:rsid w:val="003439DA"/>
    <w:rsid w:val="00343AA4"/>
    <w:rsid w:val="00343F10"/>
    <w:rsid w:val="003445CF"/>
    <w:rsid w:val="0034470B"/>
    <w:rsid w:val="00344871"/>
    <w:rsid w:val="003448D7"/>
    <w:rsid w:val="00344A55"/>
    <w:rsid w:val="00344B5C"/>
    <w:rsid w:val="00344B7D"/>
    <w:rsid w:val="00344EFF"/>
    <w:rsid w:val="00344F18"/>
    <w:rsid w:val="0034535F"/>
    <w:rsid w:val="00345560"/>
    <w:rsid w:val="0034563A"/>
    <w:rsid w:val="00345731"/>
    <w:rsid w:val="003458C9"/>
    <w:rsid w:val="003458CE"/>
    <w:rsid w:val="003458D1"/>
    <w:rsid w:val="00345AEF"/>
    <w:rsid w:val="00345EA2"/>
    <w:rsid w:val="00346087"/>
    <w:rsid w:val="003465DD"/>
    <w:rsid w:val="003466E9"/>
    <w:rsid w:val="0034695D"/>
    <w:rsid w:val="00346B15"/>
    <w:rsid w:val="00346BC2"/>
    <w:rsid w:val="00346E23"/>
    <w:rsid w:val="003470CF"/>
    <w:rsid w:val="0034713D"/>
    <w:rsid w:val="0034731D"/>
    <w:rsid w:val="00347F99"/>
    <w:rsid w:val="00350230"/>
    <w:rsid w:val="003502CA"/>
    <w:rsid w:val="00350421"/>
    <w:rsid w:val="003505C6"/>
    <w:rsid w:val="0035061E"/>
    <w:rsid w:val="003507EE"/>
    <w:rsid w:val="00350A34"/>
    <w:rsid w:val="00350B09"/>
    <w:rsid w:val="00350C0A"/>
    <w:rsid w:val="00350C27"/>
    <w:rsid w:val="00350E17"/>
    <w:rsid w:val="003512F2"/>
    <w:rsid w:val="003513D3"/>
    <w:rsid w:val="00351818"/>
    <w:rsid w:val="00351A24"/>
    <w:rsid w:val="00351A48"/>
    <w:rsid w:val="0035234C"/>
    <w:rsid w:val="00352746"/>
    <w:rsid w:val="0035291C"/>
    <w:rsid w:val="00352945"/>
    <w:rsid w:val="00352C31"/>
    <w:rsid w:val="00352CA7"/>
    <w:rsid w:val="00352E1C"/>
    <w:rsid w:val="00352F90"/>
    <w:rsid w:val="00353DB0"/>
    <w:rsid w:val="00353F9A"/>
    <w:rsid w:val="00353FCB"/>
    <w:rsid w:val="00354049"/>
    <w:rsid w:val="00354340"/>
    <w:rsid w:val="00354408"/>
    <w:rsid w:val="003544A0"/>
    <w:rsid w:val="00354C96"/>
    <w:rsid w:val="00354CE3"/>
    <w:rsid w:val="00354D6C"/>
    <w:rsid w:val="00354D9E"/>
    <w:rsid w:val="00355486"/>
    <w:rsid w:val="0035549B"/>
    <w:rsid w:val="00355EA9"/>
    <w:rsid w:val="0035657C"/>
    <w:rsid w:val="0035673F"/>
    <w:rsid w:val="003568F0"/>
    <w:rsid w:val="003569F4"/>
    <w:rsid w:val="003570C1"/>
    <w:rsid w:val="00357152"/>
    <w:rsid w:val="003572AA"/>
    <w:rsid w:val="003572D1"/>
    <w:rsid w:val="003572FF"/>
    <w:rsid w:val="00357345"/>
    <w:rsid w:val="003573D0"/>
    <w:rsid w:val="00357597"/>
    <w:rsid w:val="003576D5"/>
    <w:rsid w:val="003577DE"/>
    <w:rsid w:val="00357B36"/>
    <w:rsid w:val="00360063"/>
    <w:rsid w:val="00360616"/>
    <w:rsid w:val="00360891"/>
    <w:rsid w:val="0036094A"/>
    <w:rsid w:val="00360A89"/>
    <w:rsid w:val="00360C54"/>
    <w:rsid w:val="00360CB3"/>
    <w:rsid w:val="00361013"/>
    <w:rsid w:val="00361621"/>
    <w:rsid w:val="00361779"/>
    <w:rsid w:val="003619A3"/>
    <w:rsid w:val="00361BF9"/>
    <w:rsid w:val="003621E2"/>
    <w:rsid w:val="00362524"/>
    <w:rsid w:val="00362620"/>
    <w:rsid w:val="00362B93"/>
    <w:rsid w:val="00362D76"/>
    <w:rsid w:val="00362DFA"/>
    <w:rsid w:val="00362EEC"/>
    <w:rsid w:val="00363587"/>
    <w:rsid w:val="0036359F"/>
    <w:rsid w:val="00363B87"/>
    <w:rsid w:val="00363CF6"/>
    <w:rsid w:val="00363CFD"/>
    <w:rsid w:val="00364713"/>
    <w:rsid w:val="0036496E"/>
    <w:rsid w:val="00364A94"/>
    <w:rsid w:val="00364AB4"/>
    <w:rsid w:val="00364B10"/>
    <w:rsid w:val="00365122"/>
    <w:rsid w:val="00365953"/>
    <w:rsid w:val="00365F58"/>
    <w:rsid w:val="00366021"/>
    <w:rsid w:val="00366A48"/>
    <w:rsid w:val="003672CB"/>
    <w:rsid w:val="0036762D"/>
    <w:rsid w:val="00367647"/>
    <w:rsid w:val="003676F3"/>
    <w:rsid w:val="00367701"/>
    <w:rsid w:val="003677A8"/>
    <w:rsid w:val="003677AE"/>
    <w:rsid w:val="00367956"/>
    <w:rsid w:val="00367B04"/>
    <w:rsid w:val="00367C63"/>
    <w:rsid w:val="003700B0"/>
    <w:rsid w:val="003700EE"/>
    <w:rsid w:val="003705A0"/>
    <w:rsid w:val="003709EA"/>
    <w:rsid w:val="00370A31"/>
    <w:rsid w:val="00370D71"/>
    <w:rsid w:val="00370E1C"/>
    <w:rsid w:val="003710F2"/>
    <w:rsid w:val="0037164B"/>
    <w:rsid w:val="00371FD5"/>
    <w:rsid w:val="00371FE5"/>
    <w:rsid w:val="0037236D"/>
    <w:rsid w:val="00372516"/>
    <w:rsid w:val="00372AAF"/>
    <w:rsid w:val="00372B82"/>
    <w:rsid w:val="00372C41"/>
    <w:rsid w:val="00372E93"/>
    <w:rsid w:val="00372EC2"/>
    <w:rsid w:val="00372FB7"/>
    <w:rsid w:val="003733D5"/>
    <w:rsid w:val="003738FD"/>
    <w:rsid w:val="00373B43"/>
    <w:rsid w:val="0037415C"/>
    <w:rsid w:val="00374737"/>
    <w:rsid w:val="00374828"/>
    <w:rsid w:val="00374966"/>
    <w:rsid w:val="00374D1A"/>
    <w:rsid w:val="00374D37"/>
    <w:rsid w:val="00375610"/>
    <w:rsid w:val="00375896"/>
    <w:rsid w:val="00375B2F"/>
    <w:rsid w:val="00375CDE"/>
    <w:rsid w:val="00376820"/>
    <w:rsid w:val="00376BF9"/>
    <w:rsid w:val="00376CC6"/>
    <w:rsid w:val="00377115"/>
    <w:rsid w:val="0037716F"/>
    <w:rsid w:val="0037722D"/>
    <w:rsid w:val="0037738F"/>
    <w:rsid w:val="0037748A"/>
    <w:rsid w:val="00377807"/>
    <w:rsid w:val="00377CFA"/>
    <w:rsid w:val="0038013D"/>
    <w:rsid w:val="00380760"/>
    <w:rsid w:val="00380B35"/>
    <w:rsid w:val="00380FA3"/>
    <w:rsid w:val="00381181"/>
    <w:rsid w:val="0038127C"/>
    <w:rsid w:val="003812EA"/>
    <w:rsid w:val="003814BD"/>
    <w:rsid w:val="00381DB8"/>
    <w:rsid w:val="00381EAD"/>
    <w:rsid w:val="00381F54"/>
    <w:rsid w:val="00381F6F"/>
    <w:rsid w:val="0038203A"/>
    <w:rsid w:val="003820B4"/>
    <w:rsid w:val="00382180"/>
    <w:rsid w:val="00382444"/>
    <w:rsid w:val="0038258A"/>
    <w:rsid w:val="003826E2"/>
    <w:rsid w:val="00382A4D"/>
    <w:rsid w:val="00382FA8"/>
    <w:rsid w:val="0038307D"/>
    <w:rsid w:val="003830C1"/>
    <w:rsid w:val="0038345E"/>
    <w:rsid w:val="0038348F"/>
    <w:rsid w:val="00383560"/>
    <w:rsid w:val="003835B1"/>
    <w:rsid w:val="00383735"/>
    <w:rsid w:val="00383792"/>
    <w:rsid w:val="00383832"/>
    <w:rsid w:val="00383862"/>
    <w:rsid w:val="003839EE"/>
    <w:rsid w:val="00383A59"/>
    <w:rsid w:val="0038434B"/>
    <w:rsid w:val="00384A59"/>
    <w:rsid w:val="00384A8A"/>
    <w:rsid w:val="00384C40"/>
    <w:rsid w:val="00384CCB"/>
    <w:rsid w:val="00384D65"/>
    <w:rsid w:val="00384F63"/>
    <w:rsid w:val="0038505A"/>
    <w:rsid w:val="003854DC"/>
    <w:rsid w:val="00385725"/>
    <w:rsid w:val="00385C54"/>
    <w:rsid w:val="003863FF"/>
    <w:rsid w:val="003865A0"/>
    <w:rsid w:val="0038668D"/>
    <w:rsid w:val="00386BCB"/>
    <w:rsid w:val="00386DA7"/>
    <w:rsid w:val="00386EE6"/>
    <w:rsid w:val="0038722E"/>
    <w:rsid w:val="003874D1"/>
    <w:rsid w:val="00387599"/>
    <w:rsid w:val="00387690"/>
    <w:rsid w:val="003877AC"/>
    <w:rsid w:val="00387A9C"/>
    <w:rsid w:val="00387B16"/>
    <w:rsid w:val="00387B55"/>
    <w:rsid w:val="00387B69"/>
    <w:rsid w:val="00387D89"/>
    <w:rsid w:val="00390175"/>
    <w:rsid w:val="00390444"/>
    <w:rsid w:val="00390B08"/>
    <w:rsid w:val="003912F3"/>
    <w:rsid w:val="00391575"/>
    <w:rsid w:val="00391D01"/>
    <w:rsid w:val="00391D33"/>
    <w:rsid w:val="00391EF4"/>
    <w:rsid w:val="00392738"/>
    <w:rsid w:val="00392D91"/>
    <w:rsid w:val="00392FAD"/>
    <w:rsid w:val="00393190"/>
    <w:rsid w:val="00393430"/>
    <w:rsid w:val="00393455"/>
    <w:rsid w:val="00393674"/>
    <w:rsid w:val="003936B8"/>
    <w:rsid w:val="0039378B"/>
    <w:rsid w:val="00393889"/>
    <w:rsid w:val="00393B47"/>
    <w:rsid w:val="00393EBD"/>
    <w:rsid w:val="00393ECC"/>
    <w:rsid w:val="0039440A"/>
    <w:rsid w:val="00394453"/>
    <w:rsid w:val="00394548"/>
    <w:rsid w:val="003945DC"/>
    <w:rsid w:val="00394778"/>
    <w:rsid w:val="0039482A"/>
    <w:rsid w:val="00394858"/>
    <w:rsid w:val="0039492F"/>
    <w:rsid w:val="00394A1A"/>
    <w:rsid w:val="00394D99"/>
    <w:rsid w:val="00394F77"/>
    <w:rsid w:val="0039503A"/>
    <w:rsid w:val="0039529C"/>
    <w:rsid w:val="0039531C"/>
    <w:rsid w:val="00395573"/>
    <w:rsid w:val="00396125"/>
    <w:rsid w:val="00396C64"/>
    <w:rsid w:val="00396CB6"/>
    <w:rsid w:val="00396D54"/>
    <w:rsid w:val="00396E43"/>
    <w:rsid w:val="0039714E"/>
    <w:rsid w:val="00397253"/>
    <w:rsid w:val="0039732D"/>
    <w:rsid w:val="0039747F"/>
    <w:rsid w:val="00397484"/>
    <w:rsid w:val="00397558"/>
    <w:rsid w:val="003978C2"/>
    <w:rsid w:val="00397ABF"/>
    <w:rsid w:val="00397B83"/>
    <w:rsid w:val="00397ED2"/>
    <w:rsid w:val="00397F85"/>
    <w:rsid w:val="003A097E"/>
    <w:rsid w:val="003A0B36"/>
    <w:rsid w:val="003A0E50"/>
    <w:rsid w:val="003A0F0C"/>
    <w:rsid w:val="003A1471"/>
    <w:rsid w:val="003A156A"/>
    <w:rsid w:val="003A158B"/>
    <w:rsid w:val="003A1A15"/>
    <w:rsid w:val="003A1B82"/>
    <w:rsid w:val="003A1E6C"/>
    <w:rsid w:val="003A2029"/>
    <w:rsid w:val="003A2D53"/>
    <w:rsid w:val="003A32A6"/>
    <w:rsid w:val="003A3C6B"/>
    <w:rsid w:val="003A3CFC"/>
    <w:rsid w:val="003A41FD"/>
    <w:rsid w:val="003A4448"/>
    <w:rsid w:val="003A45BF"/>
    <w:rsid w:val="003A46E9"/>
    <w:rsid w:val="003A47B7"/>
    <w:rsid w:val="003A4C1D"/>
    <w:rsid w:val="003A4DE7"/>
    <w:rsid w:val="003A506A"/>
    <w:rsid w:val="003A5109"/>
    <w:rsid w:val="003A5407"/>
    <w:rsid w:val="003A54CE"/>
    <w:rsid w:val="003A5965"/>
    <w:rsid w:val="003A59A2"/>
    <w:rsid w:val="003A6061"/>
    <w:rsid w:val="003A61B1"/>
    <w:rsid w:val="003A63A5"/>
    <w:rsid w:val="003A66B7"/>
    <w:rsid w:val="003A6A00"/>
    <w:rsid w:val="003A6B84"/>
    <w:rsid w:val="003A6F12"/>
    <w:rsid w:val="003A78CC"/>
    <w:rsid w:val="003A78CF"/>
    <w:rsid w:val="003A7C29"/>
    <w:rsid w:val="003A7E89"/>
    <w:rsid w:val="003B034B"/>
    <w:rsid w:val="003B0427"/>
    <w:rsid w:val="003B070A"/>
    <w:rsid w:val="003B07D7"/>
    <w:rsid w:val="003B09C2"/>
    <w:rsid w:val="003B0BD5"/>
    <w:rsid w:val="003B0EC7"/>
    <w:rsid w:val="003B11DD"/>
    <w:rsid w:val="003B16C5"/>
    <w:rsid w:val="003B181D"/>
    <w:rsid w:val="003B192A"/>
    <w:rsid w:val="003B1CBE"/>
    <w:rsid w:val="003B1F7C"/>
    <w:rsid w:val="003B2450"/>
    <w:rsid w:val="003B271A"/>
    <w:rsid w:val="003B2849"/>
    <w:rsid w:val="003B2D08"/>
    <w:rsid w:val="003B2E17"/>
    <w:rsid w:val="003B2E43"/>
    <w:rsid w:val="003B2EEF"/>
    <w:rsid w:val="003B309D"/>
    <w:rsid w:val="003B393A"/>
    <w:rsid w:val="003B39A8"/>
    <w:rsid w:val="003B3AB9"/>
    <w:rsid w:val="003B3AC8"/>
    <w:rsid w:val="003B3B20"/>
    <w:rsid w:val="003B3B4E"/>
    <w:rsid w:val="003B3B80"/>
    <w:rsid w:val="003B3E07"/>
    <w:rsid w:val="003B451D"/>
    <w:rsid w:val="003B46AB"/>
    <w:rsid w:val="003B4717"/>
    <w:rsid w:val="003B47C7"/>
    <w:rsid w:val="003B49F2"/>
    <w:rsid w:val="003B4DB4"/>
    <w:rsid w:val="003B4DC4"/>
    <w:rsid w:val="003B503A"/>
    <w:rsid w:val="003B5301"/>
    <w:rsid w:val="003B5689"/>
    <w:rsid w:val="003B5B16"/>
    <w:rsid w:val="003B6743"/>
    <w:rsid w:val="003B6845"/>
    <w:rsid w:val="003B689E"/>
    <w:rsid w:val="003B68B0"/>
    <w:rsid w:val="003B6966"/>
    <w:rsid w:val="003B6A5E"/>
    <w:rsid w:val="003B6AB0"/>
    <w:rsid w:val="003B6BC1"/>
    <w:rsid w:val="003B7047"/>
    <w:rsid w:val="003B70CE"/>
    <w:rsid w:val="003B7132"/>
    <w:rsid w:val="003B73AA"/>
    <w:rsid w:val="003B7882"/>
    <w:rsid w:val="003B78A0"/>
    <w:rsid w:val="003B7A0B"/>
    <w:rsid w:val="003B7A12"/>
    <w:rsid w:val="003B7A32"/>
    <w:rsid w:val="003B7B17"/>
    <w:rsid w:val="003B7C87"/>
    <w:rsid w:val="003C012A"/>
    <w:rsid w:val="003C0477"/>
    <w:rsid w:val="003C0653"/>
    <w:rsid w:val="003C084B"/>
    <w:rsid w:val="003C0EC8"/>
    <w:rsid w:val="003C129F"/>
    <w:rsid w:val="003C1692"/>
    <w:rsid w:val="003C18E8"/>
    <w:rsid w:val="003C1A1E"/>
    <w:rsid w:val="003C1A4F"/>
    <w:rsid w:val="003C1CB7"/>
    <w:rsid w:val="003C1CBF"/>
    <w:rsid w:val="003C1DB5"/>
    <w:rsid w:val="003C20A3"/>
    <w:rsid w:val="003C249A"/>
    <w:rsid w:val="003C24D0"/>
    <w:rsid w:val="003C263C"/>
    <w:rsid w:val="003C273A"/>
    <w:rsid w:val="003C2780"/>
    <w:rsid w:val="003C294A"/>
    <w:rsid w:val="003C2B64"/>
    <w:rsid w:val="003C3022"/>
    <w:rsid w:val="003C321F"/>
    <w:rsid w:val="003C3251"/>
    <w:rsid w:val="003C32F6"/>
    <w:rsid w:val="003C367B"/>
    <w:rsid w:val="003C37ED"/>
    <w:rsid w:val="003C3E6E"/>
    <w:rsid w:val="003C3FF9"/>
    <w:rsid w:val="003C4915"/>
    <w:rsid w:val="003C4B1D"/>
    <w:rsid w:val="003C4ED4"/>
    <w:rsid w:val="003C555F"/>
    <w:rsid w:val="003C574D"/>
    <w:rsid w:val="003C57B1"/>
    <w:rsid w:val="003C585E"/>
    <w:rsid w:val="003C5AA8"/>
    <w:rsid w:val="003C60DF"/>
    <w:rsid w:val="003C6117"/>
    <w:rsid w:val="003C61DF"/>
    <w:rsid w:val="003C6203"/>
    <w:rsid w:val="003C6346"/>
    <w:rsid w:val="003C64AE"/>
    <w:rsid w:val="003C692D"/>
    <w:rsid w:val="003C6DF5"/>
    <w:rsid w:val="003C6F8A"/>
    <w:rsid w:val="003C702B"/>
    <w:rsid w:val="003C7308"/>
    <w:rsid w:val="003C774F"/>
    <w:rsid w:val="003C79D3"/>
    <w:rsid w:val="003C7A01"/>
    <w:rsid w:val="003C7A47"/>
    <w:rsid w:val="003C7D6F"/>
    <w:rsid w:val="003C7D75"/>
    <w:rsid w:val="003C7E7B"/>
    <w:rsid w:val="003C7FC3"/>
    <w:rsid w:val="003D01C9"/>
    <w:rsid w:val="003D0583"/>
    <w:rsid w:val="003D0A28"/>
    <w:rsid w:val="003D0C19"/>
    <w:rsid w:val="003D0D0C"/>
    <w:rsid w:val="003D1283"/>
    <w:rsid w:val="003D15C5"/>
    <w:rsid w:val="003D1CE2"/>
    <w:rsid w:val="003D1DEF"/>
    <w:rsid w:val="003D1E8B"/>
    <w:rsid w:val="003D1ECD"/>
    <w:rsid w:val="003D2246"/>
    <w:rsid w:val="003D22EA"/>
    <w:rsid w:val="003D2448"/>
    <w:rsid w:val="003D25B0"/>
    <w:rsid w:val="003D267B"/>
    <w:rsid w:val="003D27CA"/>
    <w:rsid w:val="003D27CB"/>
    <w:rsid w:val="003D2D45"/>
    <w:rsid w:val="003D2FE0"/>
    <w:rsid w:val="003D2FE8"/>
    <w:rsid w:val="003D3357"/>
    <w:rsid w:val="003D33A6"/>
    <w:rsid w:val="003D3591"/>
    <w:rsid w:val="003D35D7"/>
    <w:rsid w:val="003D37C7"/>
    <w:rsid w:val="003D3837"/>
    <w:rsid w:val="003D3A99"/>
    <w:rsid w:val="003D3C92"/>
    <w:rsid w:val="003D3DE4"/>
    <w:rsid w:val="003D3EBC"/>
    <w:rsid w:val="003D3EF4"/>
    <w:rsid w:val="003D3F94"/>
    <w:rsid w:val="003D4110"/>
    <w:rsid w:val="003D442C"/>
    <w:rsid w:val="003D44B5"/>
    <w:rsid w:val="003D4B57"/>
    <w:rsid w:val="003D4D5D"/>
    <w:rsid w:val="003D50BA"/>
    <w:rsid w:val="003D53BB"/>
    <w:rsid w:val="003D57BA"/>
    <w:rsid w:val="003D57E4"/>
    <w:rsid w:val="003D583E"/>
    <w:rsid w:val="003D5862"/>
    <w:rsid w:val="003D5AA7"/>
    <w:rsid w:val="003D5D7D"/>
    <w:rsid w:val="003D5DCD"/>
    <w:rsid w:val="003D63B8"/>
    <w:rsid w:val="003D6B91"/>
    <w:rsid w:val="003D6FF7"/>
    <w:rsid w:val="003D71CE"/>
    <w:rsid w:val="003D73CA"/>
    <w:rsid w:val="003D76C4"/>
    <w:rsid w:val="003D7727"/>
    <w:rsid w:val="003D7788"/>
    <w:rsid w:val="003D7973"/>
    <w:rsid w:val="003D7C16"/>
    <w:rsid w:val="003D7C2E"/>
    <w:rsid w:val="003D7DCD"/>
    <w:rsid w:val="003E0284"/>
    <w:rsid w:val="003E043F"/>
    <w:rsid w:val="003E048B"/>
    <w:rsid w:val="003E05F8"/>
    <w:rsid w:val="003E0FD7"/>
    <w:rsid w:val="003E1238"/>
    <w:rsid w:val="003E14DE"/>
    <w:rsid w:val="003E1668"/>
    <w:rsid w:val="003E1922"/>
    <w:rsid w:val="003E1943"/>
    <w:rsid w:val="003E1B17"/>
    <w:rsid w:val="003E1F09"/>
    <w:rsid w:val="003E1F7A"/>
    <w:rsid w:val="003E2509"/>
    <w:rsid w:val="003E2530"/>
    <w:rsid w:val="003E2585"/>
    <w:rsid w:val="003E2618"/>
    <w:rsid w:val="003E27B9"/>
    <w:rsid w:val="003E2913"/>
    <w:rsid w:val="003E2CEC"/>
    <w:rsid w:val="003E31E9"/>
    <w:rsid w:val="003E3B27"/>
    <w:rsid w:val="003E3C11"/>
    <w:rsid w:val="003E40B8"/>
    <w:rsid w:val="003E4236"/>
    <w:rsid w:val="003E467D"/>
    <w:rsid w:val="003E4AFC"/>
    <w:rsid w:val="003E4B0B"/>
    <w:rsid w:val="003E4C90"/>
    <w:rsid w:val="003E519C"/>
    <w:rsid w:val="003E5567"/>
    <w:rsid w:val="003E574A"/>
    <w:rsid w:val="003E57F1"/>
    <w:rsid w:val="003E5B47"/>
    <w:rsid w:val="003E5E53"/>
    <w:rsid w:val="003E5F6D"/>
    <w:rsid w:val="003E633F"/>
    <w:rsid w:val="003E6532"/>
    <w:rsid w:val="003E6652"/>
    <w:rsid w:val="003E679B"/>
    <w:rsid w:val="003E67EB"/>
    <w:rsid w:val="003E68CE"/>
    <w:rsid w:val="003E6AD3"/>
    <w:rsid w:val="003E6EF8"/>
    <w:rsid w:val="003E6FE3"/>
    <w:rsid w:val="003E749E"/>
    <w:rsid w:val="003E74CF"/>
    <w:rsid w:val="003E74D1"/>
    <w:rsid w:val="003E762E"/>
    <w:rsid w:val="003E77B6"/>
    <w:rsid w:val="003E7B1F"/>
    <w:rsid w:val="003E7B50"/>
    <w:rsid w:val="003E7C22"/>
    <w:rsid w:val="003F026A"/>
    <w:rsid w:val="003F0337"/>
    <w:rsid w:val="003F0A15"/>
    <w:rsid w:val="003F0A18"/>
    <w:rsid w:val="003F0A5F"/>
    <w:rsid w:val="003F0BCC"/>
    <w:rsid w:val="003F0C69"/>
    <w:rsid w:val="003F0F98"/>
    <w:rsid w:val="003F10A1"/>
    <w:rsid w:val="003F12B6"/>
    <w:rsid w:val="003F14F1"/>
    <w:rsid w:val="003F156C"/>
    <w:rsid w:val="003F164A"/>
    <w:rsid w:val="003F166A"/>
    <w:rsid w:val="003F16C0"/>
    <w:rsid w:val="003F1826"/>
    <w:rsid w:val="003F19DA"/>
    <w:rsid w:val="003F1E5D"/>
    <w:rsid w:val="003F209E"/>
    <w:rsid w:val="003F2261"/>
    <w:rsid w:val="003F22E6"/>
    <w:rsid w:val="003F2412"/>
    <w:rsid w:val="003F24A7"/>
    <w:rsid w:val="003F269E"/>
    <w:rsid w:val="003F2888"/>
    <w:rsid w:val="003F29E1"/>
    <w:rsid w:val="003F2CC3"/>
    <w:rsid w:val="003F2CFE"/>
    <w:rsid w:val="003F2D9E"/>
    <w:rsid w:val="003F2E66"/>
    <w:rsid w:val="003F2FB4"/>
    <w:rsid w:val="003F396F"/>
    <w:rsid w:val="003F429C"/>
    <w:rsid w:val="003F4539"/>
    <w:rsid w:val="003F45DA"/>
    <w:rsid w:val="003F45E9"/>
    <w:rsid w:val="003F4D9E"/>
    <w:rsid w:val="003F4E32"/>
    <w:rsid w:val="003F52B7"/>
    <w:rsid w:val="003F53BC"/>
    <w:rsid w:val="003F55BA"/>
    <w:rsid w:val="003F56D9"/>
    <w:rsid w:val="003F5714"/>
    <w:rsid w:val="003F5B04"/>
    <w:rsid w:val="003F5E9E"/>
    <w:rsid w:val="003F5F6A"/>
    <w:rsid w:val="003F6504"/>
    <w:rsid w:val="003F6AAF"/>
    <w:rsid w:val="003F6CBF"/>
    <w:rsid w:val="003F6FFC"/>
    <w:rsid w:val="003F7282"/>
    <w:rsid w:val="003F7368"/>
    <w:rsid w:val="003F73E9"/>
    <w:rsid w:val="003F787A"/>
    <w:rsid w:val="003F792F"/>
    <w:rsid w:val="003F79FE"/>
    <w:rsid w:val="003F7B2E"/>
    <w:rsid w:val="004001B5"/>
    <w:rsid w:val="00400417"/>
    <w:rsid w:val="004006D2"/>
    <w:rsid w:val="00400CF2"/>
    <w:rsid w:val="00401362"/>
    <w:rsid w:val="00401B9E"/>
    <w:rsid w:val="00401F25"/>
    <w:rsid w:val="00402488"/>
    <w:rsid w:val="0040265D"/>
    <w:rsid w:val="00402876"/>
    <w:rsid w:val="00402A8B"/>
    <w:rsid w:val="00402AC9"/>
    <w:rsid w:val="00402BD3"/>
    <w:rsid w:val="00402CAD"/>
    <w:rsid w:val="00403419"/>
    <w:rsid w:val="004035C4"/>
    <w:rsid w:val="004036FA"/>
    <w:rsid w:val="004038E3"/>
    <w:rsid w:val="004039F7"/>
    <w:rsid w:val="00403DE5"/>
    <w:rsid w:val="00403F10"/>
    <w:rsid w:val="00403F6F"/>
    <w:rsid w:val="00404075"/>
    <w:rsid w:val="004043F1"/>
    <w:rsid w:val="004047C2"/>
    <w:rsid w:val="004047D2"/>
    <w:rsid w:val="00404EC0"/>
    <w:rsid w:val="004050DD"/>
    <w:rsid w:val="004054BB"/>
    <w:rsid w:val="00405810"/>
    <w:rsid w:val="00405832"/>
    <w:rsid w:val="00405CB7"/>
    <w:rsid w:val="00405CE2"/>
    <w:rsid w:val="00405E06"/>
    <w:rsid w:val="00405FD2"/>
    <w:rsid w:val="00406113"/>
    <w:rsid w:val="00406359"/>
    <w:rsid w:val="00406376"/>
    <w:rsid w:val="00406415"/>
    <w:rsid w:val="00406538"/>
    <w:rsid w:val="00406753"/>
    <w:rsid w:val="00406B19"/>
    <w:rsid w:val="00406FA5"/>
    <w:rsid w:val="004072EA"/>
    <w:rsid w:val="00407732"/>
    <w:rsid w:val="00407D67"/>
    <w:rsid w:val="00407E77"/>
    <w:rsid w:val="00410043"/>
    <w:rsid w:val="0041016A"/>
    <w:rsid w:val="00410192"/>
    <w:rsid w:val="00410487"/>
    <w:rsid w:val="004104F3"/>
    <w:rsid w:val="0041064F"/>
    <w:rsid w:val="00410718"/>
    <w:rsid w:val="004107A9"/>
    <w:rsid w:val="004108B8"/>
    <w:rsid w:val="004110AC"/>
    <w:rsid w:val="0041144A"/>
    <w:rsid w:val="00411659"/>
    <w:rsid w:val="004117B9"/>
    <w:rsid w:val="00411B1E"/>
    <w:rsid w:val="00411E28"/>
    <w:rsid w:val="00412174"/>
    <w:rsid w:val="0041219C"/>
    <w:rsid w:val="004121D3"/>
    <w:rsid w:val="004121F3"/>
    <w:rsid w:val="004123E9"/>
    <w:rsid w:val="004126DC"/>
    <w:rsid w:val="00412738"/>
    <w:rsid w:val="00412983"/>
    <w:rsid w:val="00412A79"/>
    <w:rsid w:val="00412AF0"/>
    <w:rsid w:val="00412CCA"/>
    <w:rsid w:val="00412F70"/>
    <w:rsid w:val="004132B4"/>
    <w:rsid w:val="004134C3"/>
    <w:rsid w:val="004135EE"/>
    <w:rsid w:val="0041360C"/>
    <w:rsid w:val="0041425D"/>
    <w:rsid w:val="004146CA"/>
    <w:rsid w:val="004147C4"/>
    <w:rsid w:val="00414AD3"/>
    <w:rsid w:val="00414C8B"/>
    <w:rsid w:val="0041507B"/>
    <w:rsid w:val="004150BF"/>
    <w:rsid w:val="0041528B"/>
    <w:rsid w:val="00415411"/>
    <w:rsid w:val="0041552C"/>
    <w:rsid w:val="004157E0"/>
    <w:rsid w:val="004157F5"/>
    <w:rsid w:val="00415A02"/>
    <w:rsid w:val="00416142"/>
    <w:rsid w:val="004169F9"/>
    <w:rsid w:val="00416AE5"/>
    <w:rsid w:val="004170E5"/>
    <w:rsid w:val="0041712E"/>
    <w:rsid w:val="00417215"/>
    <w:rsid w:val="00417BFB"/>
    <w:rsid w:val="00417C5D"/>
    <w:rsid w:val="00417CD6"/>
    <w:rsid w:val="00417CEB"/>
    <w:rsid w:val="00417EDD"/>
    <w:rsid w:val="0042005D"/>
    <w:rsid w:val="00420402"/>
    <w:rsid w:val="0042042D"/>
    <w:rsid w:val="0042062B"/>
    <w:rsid w:val="00420966"/>
    <w:rsid w:val="00420BE2"/>
    <w:rsid w:val="00421440"/>
    <w:rsid w:val="004214F2"/>
    <w:rsid w:val="004217D2"/>
    <w:rsid w:val="00421814"/>
    <w:rsid w:val="004225FA"/>
    <w:rsid w:val="00422B43"/>
    <w:rsid w:val="00422B9A"/>
    <w:rsid w:val="00422E36"/>
    <w:rsid w:val="00422EAE"/>
    <w:rsid w:val="00422EE9"/>
    <w:rsid w:val="004230D4"/>
    <w:rsid w:val="00423245"/>
    <w:rsid w:val="0042324B"/>
    <w:rsid w:val="00423440"/>
    <w:rsid w:val="00423454"/>
    <w:rsid w:val="0042386E"/>
    <w:rsid w:val="004239B0"/>
    <w:rsid w:val="00423BB6"/>
    <w:rsid w:val="00423E07"/>
    <w:rsid w:val="0042400C"/>
    <w:rsid w:val="004243F8"/>
    <w:rsid w:val="004244D5"/>
    <w:rsid w:val="004244EA"/>
    <w:rsid w:val="0042455C"/>
    <w:rsid w:val="0042479E"/>
    <w:rsid w:val="00424839"/>
    <w:rsid w:val="00424A7F"/>
    <w:rsid w:val="004250E6"/>
    <w:rsid w:val="00425C18"/>
    <w:rsid w:val="0042605C"/>
    <w:rsid w:val="004263F7"/>
    <w:rsid w:val="0042640A"/>
    <w:rsid w:val="004265B7"/>
    <w:rsid w:val="00426632"/>
    <w:rsid w:val="004268E8"/>
    <w:rsid w:val="00426BA3"/>
    <w:rsid w:val="00426DE8"/>
    <w:rsid w:val="00426FD7"/>
    <w:rsid w:val="00427082"/>
    <w:rsid w:val="004271E0"/>
    <w:rsid w:val="00427417"/>
    <w:rsid w:val="004277FB"/>
    <w:rsid w:val="004278F4"/>
    <w:rsid w:val="00427963"/>
    <w:rsid w:val="004279EA"/>
    <w:rsid w:val="00427BEB"/>
    <w:rsid w:val="00427CC8"/>
    <w:rsid w:val="0043014A"/>
    <w:rsid w:val="004301A1"/>
    <w:rsid w:val="00430ADE"/>
    <w:rsid w:val="00430C15"/>
    <w:rsid w:val="00430E27"/>
    <w:rsid w:val="00430FDF"/>
    <w:rsid w:val="00431079"/>
    <w:rsid w:val="0043211E"/>
    <w:rsid w:val="00432140"/>
    <w:rsid w:val="00432347"/>
    <w:rsid w:val="00432456"/>
    <w:rsid w:val="004325E8"/>
    <w:rsid w:val="004326C0"/>
    <w:rsid w:val="00432839"/>
    <w:rsid w:val="00432AB9"/>
    <w:rsid w:val="00432C54"/>
    <w:rsid w:val="00432C73"/>
    <w:rsid w:val="00432E3A"/>
    <w:rsid w:val="00432F05"/>
    <w:rsid w:val="00433043"/>
    <w:rsid w:val="004331BB"/>
    <w:rsid w:val="00433582"/>
    <w:rsid w:val="0043375F"/>
    <w:rsid w:val="004338E3"/>
    <w:rsid w:val="00433C17"/>
    <w:rsid w:val="0043403C"/>
    <w:rsid w:val="00434549"/>
    <w:rsid w:val="00434599"/>
    <w:rsid w:val="00434835"/>
    <w:rsid w:val="00434853"/>
    <w:rsid w:val="00434A8D"/>
    <w:rsid w:val="00434A9C"/>
    <w:rsid w:val="00434C8A"/>
    <w:rsid w:val="00434CF3"/>
    <w:rsid w:val="00434FD7"/>
    <w:rsid w:val="00435165"/>
    <w:rsid w:val="00435E36"/>
    <w:rsid w:val="00435EAC"/>
    <w:rsid w:val="00436428"/>
    <w:rsid w:val="00436438"/>
    <w:rsid w:val="00436748"/>
    <w:rsid w:val="00436D8A"/>
    <w:rsid w:val="00436E7E"/>
    <w:rsid w:val="0043756C"/>
    <w:rsid w:val="00437814"/>
    <w:rsid w:val="00437C2D"/>
    <w:rsid w:val="00440167"/>
    <w:rsid w:val="0044022A"/>
    <w:rsid w:val="0044027E"/>
    <w:rsid w:val="00440650"/>
    <w:rsid w:val="004406CA"/>
    <w:rsid w:val="00440701"/>
    <w:rsid w:val="004407B0"/>
    <w:rsid w:val="004410F6"/>
    <w:rsid w:val="004418EE"/>
    <w:rsid w:val="004419AF"/>
    <w:rsid w:val="004419D0"/>
    <w:rsid w:val="00441A62"/>
    <w:rsid w:val="004421A0"/>
    <w:rsid w:val="004423D6"/>
    <w:rsid w:val="00442997"/>
    <w:rsid w:val="00442AAB"/>
    <w:rsid w:val="00442B26"/>
    <w:rsid w:val="00442B42"/>
    <w:rsid w:val="00442CD4"/>
    <w:rsid w:val="00443083"/>
    <w:rsid w:val="00443367"/>
    <w:rsid w:val="004434DB"/>
    <w:rsid w:val="0044367F"/>
    <w:rsid w:val="004437D4"/>
    <w:rsid w:val="00443F84"/>
    <w:rsid w:val="00444086"/>
    <w:rsid w:val="00444602"/>
    <w:rsid w:val="00444D50"/>
    <w:rsid w:val="00444DFE"/>
    <w:rsid w:val="0044554C"/>
    <w:rsid w:val="00445796"/>
    <w:rsid w:val="004459E9"/>
    <w:rsid w:val="00445DD3"/>
    <w:rsid w:val="00445E0F"/>
    <w:rsid w:val="00446327"/>
    <w:rsid w:val="004463A1"/>
    <w:rsid w:val="00446609"/>
    <w:rsid w:val="00446857"/>
    <w:rsid w:val="00446AD4"/>
    <w:rsid w:val="00446F35"/>
    <w:rsid w:val="00447097"/>
    <w:rsid w:val="00447237"/>
    <w:rsid w:val="00447315"/>
    <w:rsid w:val="0044743D"/>
    <w:rsid w:val="004474F6"/>
    <w:rsid w:val="004478DB"/>
    <w:rsid w:val="0044793A"/>
    <w:rsid w:val="00447B90"/>
    <w:rsid w:val="00447BD1"/>
    <w:rsid w:val="00447D5E"/>
    <w:rsid w:val="004501FB"/>
    <w:rsid w:val="004509B2"/>
    <w:rsid w:val="00450A73"/>
    <w:rsid w:val="00451212"/>
    <w:rsid w:val="004513A2"/>
    <w:rsid w:val="00451610"/>
    <w:rsid w:val="00451F63"/>
    <w:rsid w:val="00452162"/>
    <w:rsid w:val="004522A0"/>
    <w:rsid w:val="004522F3"/>
    <w:rsid w:val="004524D6"/>
    <w:rsid w:val="00452959"/>
    <w:rsid w:val="00452A35"/>
    <w:rsid w:val="00452A50"/>
    <w:rsid w:val="00452DF2"/>
    <w:rsid w:val="004530FA"/>
    <w:rsid w:val="00453130"/>
    <w:rsid w:val="00453C71"/>
    <w:rsid w:val="00453E86"/>
    <w:rsid w:val="00453FB7"/>
    <w:rsid w:val="00454334"/>
    <w:rsid w:val="00454656"/>
    <w:rsid w:val="004546F1"/>
    <w:rsid w:val="00454878"/>
    <w:rsid w:val="00454AE4"/>
    <w:rsid w:val="00454C7E"/>
    <w:rsid w:val="00454C82"/>
    <w:rsid w:val="0045518A"/>
    <w:rsid w:val="00455278"/>
    <w:rsid w:val="004555C5"/>
    <w:rsid w:val="0045587D"/>
    <w:rsid w:val="00455A53"/>
    <w:rsid w:val="00455ACA"/>
    <w:rsid w:val="00455F08"/>
    <w:rsid w:val="00456096"/>
    <w:rsid w:val="00456213"/>
    <w:rsid w:val="00456244"/>
    <w:rsid w:val="004563EB"/>
    <w:rsid w:val="004564F1"/>
    <w:rsid w:val="00456535"/>
    <w:rsid w:val="0045657C"/>
    <w:rsid w:val="004571F8"/>
    <w:rsid w:val="00457314"/>
    <w:rsid w:val="004575AD"/>
    <w:rsid w:val="00457B82"/>
    <w:rsid w:val="00457C9B"/>
    <w:rsid w:val="00457DD9"/>
    <w:rsid w:val="00457F0D"/>
    <w:rsid w:val="004602F9"/>
    <w:rsid w:val="0046039C"/>
    <w:rsid w:val="004606C8"/>
    <w:rsid w:val="00460750"/>
    <w:rsid w:val="00460815"/>
    <w:rsid w:val="00460830"/>
    <w:rsid w:val="00460964"/>
    <w:rsid w:val="00460C3D"/>
    <w:rsid w:val="00460DF8"/>
    <w:rsid w:val="004612AC"/>
    <w:rsid w:val="004613A8"/>
    <w:rsid w:val="00461A8D"/>
    <w:rsid w:val="00462261"/>
    <w:rsid w:val="004623D0"/>
    <w:rsid w:val="004627E0"/>
    <w:rsid w:val="00462920"/>
    <w:rsid w:val="00462999"/>
    <w:rsid w:val="00462C5E"/>
    <w:rsid w:val="00462D36"/>
    <w:rsid w:val="00463294"/>
    <w:rsid w:val="00463CE7"/>
    <w:rsid w:val="00463E9A"/>
    <w:rsid w:val="00463FA2"/>
    <w:rsid w:val="00464121"/>
    <w:rsid w:val="004647A8"/>
    <w:rsid w:val="00464897"/>
    <w:rsid w:val="00464BD4"/>
    <w:rsid w:val="00464BD6"/>
    <w:rsid w:val="00464E00"/>
    <w:rsid w:val="00465039"/>
    <w:rsid w:val="00465507"/>
    <w:rsid w:val="00465510"/>
    <w:rsid w:val="004655DD"/>
    <w:rsid w:val="004656D0"/>
    <w:rsid w:val="004659D0"/>
    <w:rsid w:val="00465A93"/>
    <w:rsid w:val="00465BB8"/>
    <w:rsid w:val="00465C29"/>
    <w:rsid w:val="00465C51"/>
    <w:rsid w:val="00465D8D"/>
    <w:rsid w:val="00465F34"/>
    <w:rsid w:val="00466301"/>
    <w:rsid w:val="0046664F"/>
    <w:rsid w:val="00466779"/>
    <w:rsid w:val="00466957"/>
    <w:rsid w:val="0046739F"/>
    <w:rsid w:val="00467432"/>
    <w:rsid w:val="004674EC"/>
    <w:rsid w:val="004678D1"/>
    <w:rsid w:val="00467AD1"/>
    <w:rsid w:val="00467B70"/>
    <w:rsid w:val="00467F4D"/>
    <w:rsid w:val="00470432"/>
    <w:rsid w:val="00470680"/>
    <w:rsid w:val="00470838"/>
    <w:rsid w:val="004709A4"/>
    <w:rsid w:val="00470AC3"/>
    <w:rsid w:val="00470C27"/>
    <w:rsid w:val="00470DBD"/>
    <w:rsid w:val="004710C3"/>
    <w:rsid w:val="004717D4"/>
    <w:rsid w:val="0047193A"/>
    <w:rsid w:val="004719D3"/>
    <w:rsid w:val="00471B11"/>
    <w:rsid w:val="00471CB2"/>
    <w:rsid w:val="00471E5D"/>
    <w:rsid w:val="00472458"/>
    <w:rsid w:val="0047279A"/>
    <w:rsid w:val="00472C22"/>
    <w:rsid w:val="00472C26"/>
    <w:rsid w:val="00472C50"/>
    <w:rsid w:val="00472E2B"/>
    <w:rsid w:val="00472E57"/>
    <w:rsid w:val="0047300B"/>
    <w:rsid w:val="00473349"/>
    <w:rsid w:val="004733D9"/>
    <w:rsid w:val="004736B6"/>
    <w:rsid w:val="0047377C"/>
    <w:rsid w:val="0047384B"/>
    <w:rsid w:val="0047389D"/>
    <w:rsid w:val="004738D2"/>
    <w:rsid w:val="004738EF"/>
    <w:rsid w:val="00473936"/>
    <w:rsid w:val="00473BB2"/>
    <w:rsid w:val="00473D06"/>
    <w:rsid w:val="00473E09"/>
    <w:rsid w:val="004744AD"/>
    <w:rsid w:val="00474934"/>
    <w:rsid w:val="00474F22"/>
    <w:rsid w:val="00475313"/>
    <w:rsid w:val="00475737"/>
    <w:rsid w:val="00475B60"/>
    <w:rsid w:val="00475C02"/>
    <w:rsid w:val="00475D43"/>
    <w:rsid w:val="00475E70"/>
    <w:rsid w:val="00475EB2"/>
    <w:rsid w:val="00475EF0"/>
    <w:rsid w:val="00475FF2"/>
    <w:rsid w:val="004760A4"/>
    <w:rsid w:val="004760DA"/>
    <w:rsid w:val="00476153"/>
    <w:rsid w:val="004761A6"/>
    <w:rsid w:val="0047679D"/>
    <w:rsid w:val="004767AC"/>
    <w:rsid w:val="00476B31"/>
    <w:rsid w:val="00476EF0"/>
    <w:rsid w:val="00477445"/>
    <w:rsid w:val="004774D2"/>
    <w:rsid w:val="00477847"/>
    <w:rsid w:val="00477897"/>
    <w:rsid w:val="004778B0"/>
    <w:rsid w:val="004778B9"/>
    <w:rsid w:val="004778C7"/>
    <w:rsid w:val="00477A4D"/>
    <w:rsid w:val="00477EAE"/>
    <w:rsid w:val="00477FD1"/>
    <w:rsid w:val="00480088"/>
    <w:rsid w:val="00480143"/>
    <w:rsid w:val="00480273"/>
    <w:rsid w:val="004802E1"/>
    <w:rsid w:val="0048059F"/>
    <w:rsid w:val="004805DB"/>
    <w:rsid w:val="004806AD"/>
    <w:rsid w:val="00480C5A"/>
    <w:rsid w:val="004810C4"/>
    <w:rsid w:val="0048117A"/>
    <w:rsid w:val="00481184"/>
    <w:rsid w:val="004813AD"/>
    <w:rsid w:val="0048157D"/>
    <w:rsid w:val="00481A4F"/>
    <w:rsid w:val="00481AEC"/>
    <w:rsid w:val="0048201F"/>
    <w:rsid w:val="00482062"/>
    <w:rsid w:val="00482081"/>
    <w:rsid w:val="004822BB"/>
    <w:rsid w:val="004822C3"/>
    <w:rsid w:val="004825D9"/>
    <w:rsid w:val="00482843"/>
    <w:rsid w:val="004829EC"/>
    <w:rsid w:val="00482C26"/>
    <w:rsid w:val="004831BA"/>
    <w:rsid w:val="00483237"/>
    <w:rsid w:val="0048328F"/>
    <w:rsid w:val="004833F4"/>
    <w:rsid w:val="00483C12"/>
    <w:rsid w:val="00483EA2"/>
    <w:rsid w:val="00484CEF"/>
    <w:rsid w:val="00484D23"/>
    <w:rsid w:val="0048500F"/>
    <w:rsid w:val="00485101"/>
    <w:rsid w:val="00485303"/>
    <w:rsid w:val="004856CE"/>
    <w:rsid w:val="00485B08"/>
    <w:rsid w:val="0048604D"/>
    <w:rsid w:val="004862F4"/>
    <w:rsid w:val="00486630"/>
    <w:rsid w:val="00486742"/>
    <w:rsid w:val="00486826"/>
    <w:rsid w:val="00486BFC"/>
    <w:rsid w:val="00487788"/>
    <w:rsid w:val="004900AB"/>
    <w:rsid w:val="004900D0"/>
    <w:rsid w:val="004903DB"/>
    <w:rsid w:val="004903F1"/>
    <w:rsid w:val="00490462"/>
    <w:rsid w:val="004904CF"/>
    <w:rsid w:val="004905B5"/>
    <w:rsid w:val="004907D6"/>
    <w:rsid w:val="004907EB"/>
    <w:rsid w:val="004919DF"/>
    <w:rsid w:val="00492032"/>
    <w:rsid w:val="00492191"/>
    <w:rsid w:val="0049230F"/>
    <w:rsid w:val="00492324"/>
    <w:rsid w:val="00492749"/>
    <w:rsid w:val="00492A19"/>
    <w:rsid w:val="00492C86"/>
    <w:rsid w:val="00492CEE"/>
    <w:rsid w:val="00492DA5"/>
    <w:rsid w:val="004933CA"/>
    <w:rsid w:val="004934E5"/>
    <w:rsid w:val="0049356F"/>
    <w:rsid w:val="004935E1"/>
    <w:rsid w:val="00493BF2"/>
    <w:rsid w:val="00493C6C"/>
    <w:rsid w:val="00493CDF"/>
    <w:rsid w:val="00493D4F"/>
    <w:rsid w:val="00494A7E"/>
    <w:rsid w:val="00494EBA"/>
    <w:rsid w:val="00495062"/>
    <w:rsid w:val="004950F7"/>
    <w:rsid w:val="004955CF"/>
    <w:rsid w:val="0049577A"/>
    <w:rsid w:val="00495F79"/>
    <w:rsid w:val="004963FE"/>
    <w:rsid w:val="0049662A"/>
    <w:rsid w:val="0049665B"/>
    <w:rsid w:val="004966B1"/>
    <w:rsid w:val="00496BBA"/>
    <w:rsid w:val="00496D08"/>
    <w:rsid w:val="00496E81"/>
    <w:rsid w:val="00496EDF"/>
    <w:rsid w:val="00496FEE"/>
    <w:rsid w:val="0049711A"/>
    <w:rsid w:val="00497445"/>
    <w:rsid w:val="004975C5"/>
    <w:rsid w:val="004979E5"/>
    <w:rsid w:val="00497C97"/>
    <w:rsid w:val="00497CC4"/>
    <w:rsid w:val="00497F19"/>
    <w:rsid w:val="00497F37"/>
    <w:rsid w:val="004A032C"/>
    <w:rsid w:val="004A07F6"/>
    <w:rsid w:val="004A0E62"/>
    <w:rsid w:val="004A0E9E"/>
    <w:rsid w:val="004A0F6A"/>
    <w:rsid w:val="004A1166"/>
    <w:rsid w:val="004A132F"/>
    <w:rsid w:val="004A1F25"/>
    <w:rsid w:val="004A1F69"/>
    <w:rsid w:val="004A25FB"/>
    <w:rsid w:val="004A2785"/>
    <w:rsid w:val="004A2791"/>
    <w:rsid w:val="004A29D9"/>
    <w:rsid w:val="004A2A35"/>
    <w:rsid w:val="004A2B1E"/>
    <w:rsid w:val="004A2B83"/>
    <w:rsid w:val="004A2B9E"/>
    <w:rsid w:val="004A2F00"/>
    <w:rsid w:val="004A35AC"/>
    <w:rsid w:val="004A385D"/>
    <w:rsid w:val="004A39AD"/>
    <w:rsid w:val="004A3DC6"/>
    <w:rsid w:val="004A403C"/>
    <w:rsid w:val="004A4868"/>
    <w:rsid w:val="004A48B8"/>
    <w:rsid w:val="004A49DC"/>
    <w:rsid w:val="004A4CC4"/>
    <w:rsid w:val="004A4DC5"/>
    <w:rsid w:val="004A574B"/>
    <w:rsid w:val="004A57C4"/>
    <w:rsid w:val="004A59E9"/>
    <w:rsid w:val="004A5FE7"/>
    <w:rsid w:val="004A6020"/>
    <w:rsid w:val="004A61EC"/>
    <w:rsid w:val="004A6229"/>
    <w:rsid w:val="004A6705"/>
    <w:rsid w:val="004A6976"/>
    <w:rsid w:val="004A6C15"/>
    <w:rsid w:val="004A6C8E"/>
    <w:rsid w:val="004A6E42"/>
    <w:rsid w:val="004A726D"/>
    <w:rsid w:val="004A7359"/>
    <w:rsid w:val="004A77A0"/>
    <w:rsid w:val="004A7B59"/>
    <w:rsid w:val="004A7EF2"/>
    <w:rsid w:val="004A7F2E"/>
    <w:rsid w:val="004B000F"/>
    <w:rsid w:val="004B035B"/>
    <w:rsid w:val="004B0B08"/>
    <w:rsid w:val="004B103B"/>
    <w:rsid w:val="004B186C"/>
    <w:rsid w:val="004B1B0A"/>
    <w:rsid w:val="004B215B"/>
    <w:rsid w:val="004B23E1"/>
    <w:rsid w:val="004B25B1"/>
    <w:rsid w:val="004B26F8"/>
    <w:rsid w:val="004B2AEB"/>
    <w:rsid w:val="004B2B67"/>
    <w:rsid w:val="004B2BC1"/>
    <w:rsid w:val="004B2BD5"/>
    <w:rsid w:val="004B2C0B"/>
    <w:rsid w:val="004B2C9E"/>
    <w:rsid w:val="004B34DF"/>
    <w:rsid w:val="004B3615"/>
    <w:rsid w:val="004B36B7"/>
    <w:rsid w:val="004B3711"/>
    <w:rsid w:val="004B3B2A"/>
    <w:rsid w:val="004B3D8E"/>
    <w:rsid w:val="004B3DED"/>
    <w:rsid w:val="004B43F6"/>
    <w:rsid w:val="004B4437"/>
    <w:rsid w:val="004B450A"/>
    <w:rsid w:val="004B46E4"/>
    <w:rsid w:val="004B5018"/>
    <w:rsid w:val="004B510B"/>
    <w:rsid w:val="004B515E"/>
    <w:rsid w:val="004B516A"/>
    <w:rsid w:val="004B54D5"/>
    <w:rsid w:val="004B565B"/>
    <w:rsid w:val="004B5953"/>
    <w:rsid w:val="004B59F9"/>
    <w:rsid w:val="004B5A4D"/>
    <w:rsid w:val="004B5C74"/>
    <w:rsid w:val="004B5C94"/>
    <w:rsid w:val="004B6120"/>
    <w:rsid w:val="004B663E"/>
    <w:rsid w:val="004B6642"/>
    <w:rsid w:val="004B6799"/>
    <w:rsid w:val="004B684E"/>
    <w:rsid w:val="004B691B"/>
    <w:rsid w:val="004B693C"/>
    <w:rsid w:val="004B6B4B"/>
    <w:rsid w:val="004B6D7E"/>
    <w:rsid w:val="004B6F1A"/>
    <w:rsid w:val="004B75D4"/>
    <w:rsid w:val="004B775E"/>
    <w:rsid w:val="004B79EB"/>
    <w:rsid w:val="004B7B93"/>
    <w:rsid w:val="004B7C2F"/>
    <w:rsid w:val="004B7FF8"/>
    <w:rsid w:val="004C0189"/>
    <w:rsid w:val="004C0276"/>
    <w:rsid w:val="004C0284"/>
    <w:rsid w:val="004C0367"/>
    <w:rsid w:val="004C04AC"/>
    <w:rsid w:val="004C090F"/>
    <w:rsid w:val="004C0A73"/>
    <w:rsid w:val="004C178B"/>
    <w:rsid w:val="004C17A7"/>
    <w:rsid w:val="004C1859"/>
    <w:rsid w:val="004C1BC6"/>
    <w:rsid w:val="004C1E14"/>
    <w:rsid w:val="004C2105"/>
    <w:rsid w:val="004C2369"/>
    <w:rsid w:val="004C2C59"/>
    <w:rsid w:val="004C30D5"/>
    <w:rsid w:val="004C3519"/>
    <w:rsid w:val="004C3606"/>
    <w:rsid w:val="004C377D"/>
    <w:rsid w:val="004C377F"/>
    <w:rsid w:val="004C3ABA"/>
    <w:rsid w:val="004C3B3F"/>
    <w:rsid w:val="004C3C6F"/>
    <w:rsid w:val="004C3E9B"/>
    <w:rsid w:val="004C3EC6"/>
    <w:rsid w:val="004C416B"/>
    <w:rsid w:val="004C4B43"/>
    <w:rsid w:val="004C4E41"/>
    <w:rsid w:val="004C55B8"/>
    <w:rsid w:val="004C58DE"/>
    <w:rsid w:val="004C5920"/>
    <w:rsid w:val="004C5A9B"/>
    <w:rsid w:val="004C5DD8"/>
    <w:rsid w:val="004C5E48"/>
    <w:rsid w:val="004C63CF"/>
    <w:rsid w:val="004C6757"/>
    <w:rsid w:val="004C6912"/>
    <w:rsid w:val="004C6DF6"/>
    <w:rsid w:val="004C745C"/>
    <w:rsid w:val="004C77CD"/>
    <w:rsid w:val="004C79CB"/>
    <w:rsid w:val="004C7A4E"/>
    <w:rsid w:val="004C7B6C"/>
    <w:rsid w:val="004C7CEB"/>
    <w:rsid w:val="004D0086"/>
    <w:rsid w:val="004D024B"/>
    <w:rsid w:val="004D04DC"/>
    <w:rsid w:val="004D06F3"/>
    <w:rsid w:val="004D07C8"/>
    <w:rsid w:val="004D0951"/>
    <w:rsid w:val="004D0AC7"/>
    <w:rsid w:val="004D0B59"/>
    <w:rsid w:val="004D0E8F"/>
    <w:rsid w:val="004D11D4"/>
    <w:rsid w:val="004D14B5"/>
    <w:rsid w:val="004D15E1"/>
    <w:rsid w:val="004D1A52"/>
    <w:rsid w:val="004D2129"/>
    <w:rsid w:val="004D216C"/>
    <w:rsid w:val="004D25E8"/>
    <w:rsid w:val="004D2924"/>
    <w:rsid w:val="004D2A6F"/>
    <w:rsid w:val="004D2C6D"/>
    <w:rsid w:val="004D2FF5"/>
    <w:rsid w:val="004D301F"/>
    <w:rsid w:val="004D3086"/>
    <w:rsid w:val="004D31F7"/>
    <w:rsid w:val="004D342F"/>
    <w:rsid w:val="004D3B8F"/>
    <w:rsid w:val="004D3C26"/>
    <w:rsid w:val="004D3CE6"/>
    <w:rsid w:val="004D49AA"/>
    <w:rsid w:val="004D49AC"/>
    <w:rsid w:val="004D4D40"/>
    <w:rsid w:val="004D4E08"/>
    <w:rsid w:val="004D55C8"/>
    <w:rsid w:val="004D59D6"/>
    <w:rsid w:val="004D5AEC"/>
    <w:rsid w:val="004D5AF3"/>
    <w:rsid w:val="004D5B96"/>
    <w:rsid w:val="004D6504"/>
    <w:rsid w:val="004D6511"/>
    <w:rsid w:val="004D673A"/>
    <w:rsid w:val="004D67AE"/>
    <w:rsid w:val="004D682C"/>
    <w:rsid w:val="004D6889"/>
    <w:rsid w:val="004D75DA"/>
    <w:rsid w:val="004D76E3"/>
    <w:rsid w:val="004D789D"/>
    <w:rsid w:val="004D7937"/>
    <w:rsid w:val="004E0330"/>
    <w:rsid w:val="004E0398"/>
    <w:rsid w:val="004E077E"/>
    <w:rsid w:val="004E08E2"/>
    <w:rsid w:val="004E0B6E"/>
    <w:rsid w:val="004E0C81"/>
    <w:rsid w:val="004E0DBB"/>
    <w:rsid w:val="004E0FA4"/>
    <w:rsid w:val="004E1020"/>
    <w:rsid w:val="004E1193"/>
    <w:rsid w:val="004E122E"/>
    <w:rsid w:val="004E12A8"/>
    <w:rsid w:val="004E1685"/>
    <w:rsid w:val="004E1811"/>
    <w:rsid w:val="004E1858"/>
    <w:rsid w:val="004E18DC"/>
    <w:rsid w:val="004E1DD9"/>
    <w:rsid w:val="004E2101"/>
    <w:rsid w:val="004E2308"/>
    <w:rsid w:val="004E2355"/>
    <w:rsid w:val="004E24BD"/>
    <w:rsid w:val="004E29D8"/>
    <w:rsid w:val="004E2A7D"/>
    <w:rsid w:val="004E2B49"/>
    <w:rsid w:val="004E31CD"/>
    <w:rsid w:val="004E364D"/>
    <w:rsid w:val="004E3BE0"/>
    <w:rsid w:val="004E3F26"/>
    <w:rsid w:val="004E4515"/>
    <w:rsid w:val="004E4633"/>
    <w:rsid w:val="004E4B49"/>
    <w:rsid w:val="004E4CCA"/>
    <w:rsid w:val="004E562D"/>
    <w:rsid w:val="004E57F0"/>
    <w:rsid w:val="004E5B27"/>
    <w:rsid w:val="004E5EE9"/>
    <w:rsid w:val="004E691C"/>
    <w:rsid w:val="004E6C91"/>
    <w:rsid w:val="004E6E04"/>
    <w:rsid w:val="004E6E17"/>
    <w:rsid w:val="004E6F9F"/>
    <w:rsid w:val="004E710C"/>
    <w:rsid w:val="004E7865"/>
    <w:rsid w:val="004E7A64"/>
    <w:rsid w:val="004E7E04"/>
    <w:rsid w:val="004F0322"/>
    <w:rsid w:val="004F08A1"/>
    <w:rsid w:val="004F0C1F"/>
    <w:rsid w:val="004F0CD7"/>
    <w:rsid w:val="004F152E"/>
    <w:rsid w:val="004F15B7"/>
    <w:rsid w:val="004F172B"/>
    <w:rsid w:val="004F1918"/>
    <w:rsid w:val="004F2201"/>
    <w:rsid w:val="004F2290"/>
    <w:rsid w:val="004F2399"/>
    <w:rsid w:val="004F24B2"/>
    <w:rsid w:val="004F2884"/>
    <w:rsid w:val="004F2990"/>
    <w:rsid w:val="004F2B07"/>
    <w:rsid w:val="004F2D4E"/>
    <w:rsid w:val="004F31C1"/>
    <w:rsid w:val="004F34CC"/>
    <w:rsid w:val="004F39BF"/>
    <w:rsid w:val="004F3A02"/>
    <w:rsid w:val="004F3B0D"/>
    <w:rsid w:val="004F3D89"/>
    <w:rsid w:val="004F3ED0"/>
    <w:rsid w:val="004F428F"/>
    <w:rsid w:val="004F42F1"/>
    <w:rsid w:val="004F432D"/>
    <w:rsid w:val="004F4411"/>
    <w:rsid w:val="004F482E"/>
    <w:rsid w:val="004F4929"/>
    <w:rsid w:val="004F4C16"/>
    <w:rsid w:val="004F4D0A"/>
    <w:rsid w:val="004F518E"/>
    <w:rsid w:val="004F5A28"/>
    <w:rsid w:val="004F5B4D"/>
    <w:rsid w:val="004F5BFB"/>
    <w:rsid w:val="004F5C23"/>
    <w:rsid w:val="004F5C58"/>
    <w:rsid w:val="004F5CEE"/>
    <w:rsid w:val="004F5D65"/>
    <w:rsid w:val="004F6224"/>
    <w:rsid w:val="004F6511"/>
    <w:rsid w:val="004F6549"/>
    <w:rsid w:val="004F6D8C"/>
    <w:rsid w:val="004F6EDA"/>
    <w:rsid w:val="004F70A5"/>
    <w:rsid w:val="004F723C"/>
    <w:rsid w:val="004F7672"/>
    <w:rsid w:val="004F7676"/>
    <w:rsid w:val="004F7757"/>
    <w:rsid w:val="004F7778"/>
    <w:rsid w:val="004F786B"/>
    <w:rsid w:val="004F7AEA"/>
    <w:rsid w:val="004F7C0D"/>
    <w:rsid w:val="004F7F03"/>
    <w:rsid w:val="005001B0"/>
    <w:rsid w:val="00500708"/>
    <w:rsid w:val="0050084E"/>
    <w:rsid w:val="00500A0B"/>
    <w:rsid w:val="00500EBD"/>
    <w:rsid w:val="005010FA"/>
    <w:rsid w:val="00501250"/>
    <w:rsid w:val="005014A8"/>
    <w:rsid w:val="00501611"/>
    <w:rsid w:val="005018A4"/>
    <w:rsid w:val="005019AE"/>
    <w:rsid w:val="00501C95"/>
    <w:rsid w:val="00501E14"/>
    <w:rsid w:val="00501FC3"/>
    <w:rsid w:val="005021A4"/>
    <w:rsid w:val="00502234"/>
    <w:rsid w:val="005026FB"/>
    <w:rsid w:val="00502A67"/>
    <w:rsid w:val="00502CB5"/>
    <w:rsid w:val="00502D1D"/>
    <w:rsid w:val="0050306C"/>
    <w:rsid w:val="005031A9"/>
    <w:rsid w:val="00503268"/>
    <w:rsid w:val="00503DCA"/>
    <w:rsid w:val="00503F37"/>
    <w:rsid w:val="00504042"/>
    <w:rsid w:val="0050416A"/>
    <w:rsid w:val="005042D4"/>
    <w:rsid w:val="005045AC"/>
    <w:rsid w:val="00504886"/>
    <w:rsid w:val="0050488F"/>
    <w:rsid w:val="00504B6F"/>
    <w:rsid w:val="00504C26"/>
    <w:rsid w:val="00504DAA"/>
    <w:rsid w:val="0050515B"/>
    <w:rsid w:val="00505407"/>
    <w:rsid w:val="0050547A"/>
    <w:rsid w:val="00505500"/>
    <w:rsid w:val="00505594"/>
    <w:rsid w:val="005057ED"/>
    <w:rsid w:val="005058B6"/>
    <w:rsid w:val="00505A93"/>
    <w:rsid w:val="00505D2A"/>
    <w:rsid w:val="00506374"/>
    <w:rsid w:val="00506553"/>
    <w:rsid w:val="005065C7"/>
    <w:rsid w:val="0050682A"/>
    <w:rsid w:val="00506940"/>
    <w:rsid w:val="00506B48"/>
    <w:rsid w:val="00506C8A"/>
    <w:rsid w:val="00506CC3"/>
    <w:rsid w:val="00506D32"/>
    <w:rsid w:val="00506D4C"/>
    <w:rsid w:val="00507A30"/>
    <w:rsid w:val="00507E02"/>
    <w:rsid w:val="00507F2D"/>
    <w:rsid w:val="005101E7"/>
    <w:rsid w:val="00510284"/>
    <w:rsid w:val="00510658"/>
    <w:rsid w:val="00510C01"/>
    <w:rsid w:val="005112E5"/>
    <w:rsid w:val="00511534"/>
    <w:rsid w:val="0051172F"/>
    <w:rsid w:val="00511A41"/>
    <w:rsid w:val="00511B35"/>
    <w:rsid w:val="00511CB9"/>
    <w:rsid w:val="00511F0B"/>
    <w:rsid w:val="005120D6"/>
    <w:rsid w:val="00512163"/>
    <w:rsid w:val="005123BC"/>
    <w:rsid w:val="00512715"/>
    <w:rsid w:val="00512B14"/>
    <w:rsid w:val="00512F6E"/>
    <w:rsid w:val="005134CA"/>
    <w:rsid w:val="00513538"/>
    <w:rsid w:val="00513581"/>
    <w:rsid w:val="005137AD"/>
    <w:rsid w:val="00513B48"/>
    <w:rsid w:val="00513BC6"/>
    <w:rsid w:val="00513CE2"/>
    <w:rsid w:val="00513D8A"/>
    <w:rsid w:val="00513DE8"/>
    <w:rsid w:val="00514224"/>
    <w:rsid w:val="005143C5"/>
    <w:rsid w:val="005144CF"/>
    <w:rsid w:val="005147AA"/>
    <w:rsid w:val="0051498E"/>
    <w:rsid w:val="005149A2"/>
    <w:rsid w:val="00514A19"/>
    <w:rsid w:val="00514F52"/>
    <w:rsid w:val="005150D5"/>
    <w:rsid w:val="0051545D"/>
    <w:rsid w:val="005154E2"/>
    <w:rsid w:val="00515848"/>
    <w:rsid w:val="00515E6B"/>
    <w:rsid w:val="00516384"/>
    <w:rsid w:val="0051641D"/>
    <w:rsid w:val="005167EE"/>
    <w:rsid w:val="0051684E"/>
    <w:rsid w:val="00516A71"/>
    <w:rsid w:val="00517377"/>
    <w:rsid w:val="00517A40"/>
    <w:rsid w:val="00517C35"/>
    <w:rsid w:val="00517CFF"/>
    <w:rsid w:val="0052018B"/>
    <w:rsid w:val="0052020B"/>
    <w:rsid w:val="00520333"/>
    <w:rsid w:val="0052069F"/>
    <w:rsid w:val="005206EE"/>
    <w:rsid w:val="00520756"/>
    <w:rsid w:val="0052076C"/>
    <w:rsid w:val="00521780"/>
    <w:rsid w:val="00521C42"/>
    <w:rsid w:val="00522E34"/>
    <w:rsid w:val="00522FDC"/>
    <w:rsid w:val="0052312B"/>
    <w:rsid w:val="0052327D"/>
    <w:rsid w:val="00523465"/>
    <w:rsid w:val="00523531"/>
    <w:rsid w:val="00523696"/>
    <w:rsid w:val="0052409D"/>
    <w:rsid w:val="00524233"/>
    <w:rsid w:val="0052437D"/>
    <w:rsid w:val="005243C6"/>
    <w:rsid w:val="00524784"/>
    <w:rsid w:val="005247D6"/>
    <w:rsid w:val="00524953"/>
    <w:rsid w:val="00524D4F"/>
    <w:rsid w:val="00524DE2"/>
    <w:rsid w:val="00524DFE"/>
    <w:rsid w:val="00524F8F"/>
    <w:rsid w:val="0052540D"/>
    <w:rsid w:val="00525A67"/>
    <w:rsid w:val="00525B27"/>
    <w:rsid w:val="00525BB0"/>
    <w:rsid w:val="0052606B"/>
    <w:rsid w:val="00526347"/>
    <w:rsid w:val="005263A9"/>
    <w:rsid w:val="00526484"/>
    <w:rsid w:val="00526677"/>
    <w:rsid w:val="005266E7"/>
    <w:rsid w:val="00526A7A"/>
    <w:rsid w:val="005273AD"/>
    <w:rsid w:val="00527751"/>
    <w:rsid w:val="00530119"/>
    <w:rsid w:val="005306C4"/>
    <w:rsid w:val="005306EC"/>
    <w:rsid w:val="00530A3F"/>
    <w:rsid w:val="00530ABC"/>
    <w:rsid w:val="005310D8"/>
    <w:rsid w:val="00531318"/>
    <w:rsid w:val="005313F9"/>
    <w:rsid w:val="00531539"/>
    <w:rsid w:val="00531662"/>
    <w:rsid w:val="00531BB8"/>
    <w:rsid w:val="00531DA6"/>
    <w:rsid w:val="00531F3C"/>
    <w:rsid w:val="005322BC"/>
    <w:rsid w:val="005322DD"/>
    <w:rsid w:val="00532556"/>
    <w:rsid w:val="0053268E"/>
    <w:rsid w:val="00532749"/>
    <w:rsid w:val="00532C18"/>
    <w:rsid w:val="00532C46"/>
    <w:rsid w:val="00532CCC"/>
    <w:rsid w:val="00532DDC"/>
    <w:rsid w:val="00532E47"/>
    <w:rsid w:val="00532F3A"/>
    <w:rsid w:val="00533469"/>
    <w:rsid w:val="005334C0"/>
    <w:rsid w:val="00533AD3"/>
    <w:rsid w:val="00533B8C"/>
    <w:rsid w:val="00533C28"/>
    <w:rsid w:val="00533CA6"/>
    <w:rsid w:val="00533CAF"/>
    <w:rsid w:val="00533DE6"/>
    <w:rsid w:val="00533E73"/>
    <w:rsid w:val="005344B6"/>
    <w:rsid w:val="005344BC"/>
    <w:rsid w:val="00534680"/>
    <w:rsid w:val="005347B7"/>
    <w:rsid w:val="0053480D"/>
    <w:rsid w:val="005349CE"/>
    <w:rsid w:val="0053511E"/>
    <w:rsid w:val="00535153"/>
    <w:rsid w:val="00535698"/>
    <w:rsid w:val="00535CCC"/>
    <w:rsid w:val="00535CFD"/>
    <w:rsid w:val="00535D78"/>
    <w:rsid w:val="00535DF2"/>
    <w:rsid w:val="00535E42"/>
    <w:rsid w:val="00536226"/>
    <w:rsid w:val="00536322"/>
    <w:rsid w:val="005363D7"/>
    <w:rsid w:val="0053668E"/>
    <w:rsid w:val="00536690"/>
    <w:rsid w:val="005368A1"/>
    <w:rsid w:val="00536A2D"/>
    <w:rsid w:val="00536A9A"/>
    <w:rsid w:val="00537108"/>
    <w:rsid w:val="0053752B"/>
    <w:rsid w:val="00537658"/>
    <w:rsid w:val="00537672"/>
    <w:rsid w:val="005379EA"/>
    <w:rsid w:val="0054029E"/>
    <w:rsid w:val="00540809"/>
    <w:rsid w:val="005408B3"/>
    <w:rsid w:val="00540959"/>
    <w:rsid w:val="00540BEC"/>
    <w:rsid w:val="00540C3F"/>
    <w:rsid w:val="00540C65"/>
    <w:rsid w:val="00540E8C"/>
    <w:rsid w:val="005414D0"/>
    <w:rsid w:val="005419C7"/>
    <w:rsid w:val="00541B30"/>
    <w:rsid w:val="00541CD2"/>
    <w:rsid w:val="00541D1E"/>
    <w:rsid w:val="00541D7E"/>
    <w:rsid w:val="00541F92"/>
    <w:rsid w:val="00542061"/>
    <w:rsid w:val="00542459"/>
    <w:rsid w:val="005428D3"/>
    <w:rsid w:val="00542EA1"/>
    <w:rsid w:val="00543307"/>
    <w:rsid w:val="0054358A"/>
    <w:rsid w:val="00543752"/>
    <w:rsid w:val="005438DB"/>
    <w:rsid w:val="00543E82"/>
    <w:rsid w:val="005443B4"/>
    <w:rsid w:val="005443B9"/>
    <w:rsid w:val="005445E8"/>
    <w:rsid w:val="005447C0"/>
    <w:rsid w:val="005449E8"/>
    <w:rsid w:val="00544A47"/>
    <w:rsid w:val="00544AD5"/>
    <w:rsid w:val="00544B49"/>
    <w:rsid w:val="00544D1E"/>
    <w:rsid w:val="0054504C"/>
    <w:rsid w:val="00545192"/>
    <w:rsid w:val="005452F9"/>
    <w:rsid w:val="005453BE"/>
    <w:rsid w:val="00545587"/>
    <w:rsid w:val="005459A6"/>
    <w:rsid w:val="00545C9E"/>
    <w:rsid w:val="00545CD9"/>
    <w:rsid w:val="00545F4D"/>
    <w:rsid w:val="0054614B"/>
    <w:rsid w:val="005462A0"/>
    <w:rsid w:val="00546523"/>
    <w:rsid w:val="00546660"/>
    <w:rsid w:val="005466D3"/>
    <w:rsid w:val="00546961"/>
    <w:rsid w:val="00546AA2"/>
    <w:rsid w:val="00546B8C"/>
    <w:rsid w:val="005477DE"/>
    <w:rsid w:val="00547E66"/>
    <w:rsid w:val="0055009C"/>
    <w:rsid w:val="005500C7"/>
    <w:rsid w:val="005502D6"/>
    <w:rsid w:val="00550318"/>
    <w:rsid w:val="00550547"/>
    <w:rsid w:val="005505AA"/>
    <w:rsid w:val="00550AFB"/>
    <w:rsid w:val="00550C78"/>
    <w:rsid w:val="005511E6"/>
    <w:rsid w:val="00551910"/>
    <w:rsid w:val="00551A89"/>
    <w:rsid w:val="00551A97"/>
    <w:rsid w:val="00551BF7"/>
    <w:rsid w:val="00552A34"/>
    <w:rsid w:val="00552D96"/>
    <w:rsid w:val="00552DEA"/>
    <w:rsid w:val="00552F4C"/>
    <w:rsid w:val="00553023"/>
    <w:rsid w:val="00553126"/>
    <w:rsid w:val="005535AD"/>
    <w:rsid w:val="00553643"/>
    <w:rsid w:val="005536BF"/>
    <w:rsid w:val="00553740"/>
    <w:rsid w:val="005537F9"/>
    <w:rsid w:val="00553CF6"/>
    <w:rsid w:val="005542B0"/>
    <w:rsid w:val="0055472D"/>
    <w:rsid w:val="00554AB5"/>
    <w:rsid w:val="00554BAA"/>
    <w:rsid w:val="00554DF1"/>
    <w:rsid w:val="00555017"/>
    <w:rsid w:val="00555343"/>
    <w:rsid w:val="0055534B"/>
    <w:rsid w:val="005553D9"/>
    <w:rsid w:val="00555528"/>
    <w:rsid w:val="00555661"/>
    <w:rsid w:val="005556B5"/>
    <w:rsid w:val="00555B46"/>
    <w:rsid w:val="00555C54"/>
    <w:rsid w:val="005560FD"/>
    <w:rsid w:val="005561AC"/>
    <w:rsid w:val="00556228"/>
    <w:rsid w:val="005566AF"/>
    <w:rsid w:val="00556AE2"/>
    <w:rsid w:val="00557022"/>
    <w:rsid w:val="0055710A"/>
    <w:rsid w:val="0055719A"/>
    <w:rsid w:val="00557799"/>
    <w:rsid w:val="005601A5"/>
    <w:rsid w:val="00560274"/>
    <w:rsid w:val="00560349"/>
    <w:rsid w:val="00560610"/>
    <w:rsid w:val="00560692"/>
    <w:rsid w:val="005608F1"/>
    <w:rsid w:val="00560A69"/>
    <w:rsid w:val="00560C69"/>
    <w:rsid w:val="00560FDC"/>
    <w:rsid w:val="0056115A"/>
    <w:rsid w:val="00561463"/>
    <w:rsid w:val="00561781"/>
    <w:rsid w:val="005617F9"/>
    <w:rsid w:val="00561CBA"/>
    <w:rsid w:val="00561E44"/>
    <w:rsid w:val="00561F47"/>
    <w:rsid w:val="00561FD0"/>
    <w:rsid w:val="005628E7"/>
    <w:rsid w:val="0056293A"/>
    <w:rsid w:val="00562AF0"/>
    <w:rsid w:val="00562B3B"/>
    <w:rsid w:val="00562D17"/>
    <w:rsid w:val="00562DBA"/>
    <w:rsid w:val="00562FF5"/>
    <w:rsid w:val="0056336F"/>
    <w:rsid w:val="005634A6"/>
    <w:rsid w:val="005634A9"/>
    <w:rsid w:val="00563547"/>
    <w:rsid w:val="005639F9"/>
    <w:rsid w:val="00563CDF"/>
    <w:rsid w:val="00563D96"/>
    <w:rsid w:val="005640B6"/>
    <w:rsid w:val="005644D8"/>
    <w:rsid w:val="00564614"/>
    <w:rsid w:val="00564E62"/>
    <w:rsid w:val="00564EB1"/>
    <w:rsid w:val="00565605"/>
    <w:rsid w:val="0056571B"/>
    <w:rsid w:val="00565940"/>
    <w:rsid w:val="00565F0E"/>
    <w:rsid w:val="00566100"/>
    <w:rsid w:val="00566200"/>
    <w:rsid w:val="005662B2"/>
    <w:rsid w:val="00566473"/>
    <w:rsid w:val="005664FD"/>
    <w:rsid w:val="00566540"/>
    <w:rsid w:val="00566884"/>
    <w:rsid w:val="00566A0A"/>
    <w:rsid w:val="0056704E"/>
    <w:rsid w:val="005674F8"/>
    <w:rsid w:val="00567A24"/>
    <w:rsid w:val="00567AD1"/>
    <w:rsid w:val="00567BDA"/>
    <w:rsid w:val="00567F21"/>
    <w:rsid w:val="0057013C"/>
    <w:rsid w:val="00571AA5"/>
    <w:rsid w:val="00571BA4"/>
    <w:rsid w:val="00571BD3"/>
    <w:rsid w:val="00571DC3"/>
    <w:rsid w:val="00572135"/>
    <w:rsid w:val="00572E3F"/>
    <w:rsid w:val="00572FA5"/>
    <w:rsid w:val="005731CB"/>
    <w:rsid w:val="00573776"/>
    <w:rsid w:val="0057380B"/>
    <w:rsid w:val="0057390E"/>
    <w:rsid w:val="00573E75"/>
    <w:rsid w:val="005741C8"/>
    <w:rsid w:val="005741F1"/>
    <w:rsid w:val="005745E8"/>
    <w:rsid w:val="00574B85"/>
    <w:rsid w:val="00574E2F"/>
    <w:rsid w:val="0057514E"/>
    <w:rsid w:val="00575217"/>
    <w:rsid w:val="0057545A"/>
    <w:rsid w:val="005757B5"/>
    <w:rsid w:val="0057581C"/>
    <w:rsid w:val="00576199"/>
    <w:rsid w:val="00576325"/>
    <w:rsid w:val="00576435"/>
    <w:rsid w:val="005767BE"/>
    <w:rsid w:val="00576957"/>
    <w:rsid w:val="00576A58"/>
    <w:rsid w:val="00576BC9"/>
    <w:rsid w:val="00576C44"/>
    <w:rsid w:val="00576D0C"/>
    <w:rsid w:val="005776DA"/>
    <w:rsid w:val="00577840"/>
    <w:rsid w:val="005779BA"/>
    <w:rsid w:val="005779C9"/>
    <w:rsid w:val="00577D00"/>
    <w:rsid w:val="00577D3C"/>
    <w:rsid w:val="00577DDE"/>
    <w:rsid w:val="005802CD"/>
    <w:rsid w:val="0058049F"/>
    <w:rsid w:val="00580620"/>
    <w:rsid w:val="00580737"/>
    <w:rsid w:val="005807B4"/>
    <w:rsid w:val="005809AC"/>
    <w:rsid w:val="005809DF"/>
    <w:rsid w:val="00580BC2"/>
    <w:rsid w:val="00580CBF"/>
    <w:rsid w:val="00580E4F"/>
    <w:rsid w:val="00581252"/>
    <w:rsid w:val="005812D8"/>
    <w:rsid w:val="005814D9"/>
    <w:rsid w:val="0058195C"/>
    <w:rsid w:val="0058198A"/>
    <w:rsid w:val="00582648"/>
    <w:rsid w:val="00582944"/>
    <w:rsid w:val="00582A27"/>
    <w:rsid w:val="0058311E"/>
    <w:rsid w:val="00583C93"/>
    <w:rsid w:val="005843C6"/>
    <w:rsid w:val="005844D5"/>
    <w:rsid w:val="005845C3"/>
    <w:rsid w:val="0058460A"/>
    <w:rsid w:val="00584740"/>
    <w:rsid w:val="00584908"/>
    <w:rsid w:val="00584B02"/>
    <w:rsid w:val="00584BCE"/>
    <w:rsid w:val="005851D9"/>
    <w:rsid w:val="00585258"/>
    <w:rsid w:val="005852DC"/>
    <w:rsid w:val="0058579D"/>
    <w:rsid w:val="00585A0D"/>
    <w:rsid w:val="00585BB5"/>
    <w:rsid w:val="00585F88"/>
    <w:rsid w:val="005860AA"/>
    <w:rsid w:val="00586196"/>
    <w:rsid w:val="005866A5"/>
    <w:rsid w:val="00586752"/>
    <w:rsid w:val="00586810"/>
    <w:rsid w:val="0058687C"/>
    <w:rsid w:val="00586A33"/>
    <w:rsid w:val="00586B3F"/>
    <w:rsid w:val="00586C85"/>
    <w:rsid w:val="00586CC3"/>
    <w:rsid w:val="00586DA2"/>
    <w:rsid w:val="00586E53"/>
    <w:rsid w:val="0058707F"/>
    <w:rsid w:val="00587362"/>
    <w:rsid w:val="0058793C"/>
    <w:rsid w:val="005879F4"/>
    <w:rsid w:val="005909B1"/>
    <w:rsid w:val="00590BF2"/>
    <w:rsid w:val="00590EBD"/>
    <w:rsid w:val="00591424"/>
    <w:rsid w:val="0059171F"/>
    <w:rsid w:val="00591F7F"/>
    <w:rsid w:val="00592590"/>
    <w:rsid w:val="0059268A"/>
    <w:rsid w:val="005927EA"/>
    <w:rsid w:val="005928E7"/>
    <w:rsid w:val="00592A65"/>
    <w:rsid w:val="00592E4A"/>
    <w:rsid w:val="00593540"/>
    <w:rsid w:val="00593665"/>
    <w:rsid w:val="00593E9B"/>
    <w:rsid w:val="0059418C"/>
    <w:rsid w:val="0059420C"/>
    <w:rsid w:val="00594A0C"/>
    <w:rsid w:val="00594DCE"/>
    <w:rsid w:val="0059572C"/>
    <w:rsid w:val="0059598B"/>
    <w:rsid w:val="00595B5E"/>
    <w:rsid w:val="00595D80"/>
    <w:rsid w:val="00595DAA"/>
    <w:rsid w:val="00595E6D"/>
    <w:rsid w:val="00595E8D"/>
    <w:rsid w:val="00595FF3"/>
    <w:rsid w:val="0059616F"/>
    <w:rsid w:val="0059617D"/>
    <w:rsid w:val="00596232"/>
    <w:rsid w:val="0059655A"/>
    <w:rsid w:val="0059662D"/>
    <w:rsid w:val="00596830"/>
    <w:rsid w:val="00596958"/>
    <w:rsid w:val="00596ADB"/>
    <w:rsid w:val="00596FF3"/>
    <w:rsid w:val="00597124"/>
    <w:rsid w:val="00597501"/>
    <w:rsid w:val="005A02B0"/>
    <w:rsid w:val="005A0527"/>
    <w:rsid w:val="005A0541"/>
    <w:rsid w:val="005A05F6"/>
    <w:rsid w:val="005A070E"/>
    <w:rsid w:val="005A0BFC"/>
    <w:rsid w:val="005A0DAD"/>
    <w:rsid w:val="005A0EAA"/>
    <w:rsid w:val="005A0FEB"/>
    <w:rsid w:val="005A10FB"/>
    <w:rsid w:val="005A111B"/>
    <w:rsid w:val="005A138E"/>
    <w:rsid w:val="005A13A0"/>
    <w:rsid w:val="005A17A4"/>
    <w:rsid w:val="005A1938"/>
    <w:rsid w:val="005A19BE"/>
    <w:rsid w:val="005A1A47"/>
    <w:rsid w:val="005A1AF6"/>
    <w:rsid w:val="005A1BF0"/>
    <w:rsid w:val="005A225F"/>
    <w:rsid w:val="005A22F5"/>
    <w:rsid w:val="005A254E"/>
    <w:rsid w:val="005A26E5"/>
    <w:rsid w:val="005A27FB"/>
    <w:rsid w:val="005A29CE"/>
    <w:rsid w:val="005A2BDF"/>
    <w:rsid w:val="005A2CC5"/>
    <w:rsid w:val="005A2D77"/>
    <w:rsid w:val="005A2FD8"/>
    <w:rsid w:val="005A38D7"/>
    <w:rsid w:val="005A3D58"/>
    <w:rsid w:val="005A3D91"/>
    <w:rsid w:val="005A4012"/>
    <w:rsid w:val="005A40C7"/>
    <w:rsid w:val="005A4430"/>
    <w:rsid w:val="005A46B1"/>
    <w:rsid w:val="005A49AC"/>
    <w:rsid w:val="005A49FE"/>
    <w:rsid w:val="005A4B4B"/>
    <w:rsid w:val="005A4B5D"/>
    <w:rsid w:val="005A4CAA"/>
    <w:rsid w:val="005A55AB"/>
    <w:rsid w:val="005A5A79"/>
    <w:rsid w:val="005A5B1D"/>
    <w:rsid w:val="005A5E05"/>
    <w:rsid w:val="005A5E06"/>
    <w:rsid w:val="005A61DF"/>
    <w:rsid w:val="005A6437"/>
    <w:rsid w:val="005A655F"/>
    <w:rsid w:val="005A681B"/>
    <w:rsid w:val="005A69FC"/>
    <w:rsid w:val="005A6B4A"/>
    <w:rsid w:val="005A6C23"/>
    <w:rsid w:val="005A6E89"/>
    <w:rsid w:val="005A6FBB"/>
    <w:rsid w:val="005A7085"/>
    <w:rsid w:val="005A716A"/>
    <w:rsid w:val="005A7207"/>
    <w:rsid w:val="005A7299"/>
    <w:rsid w:val="005A72F7"/>
    <w:rsid w:val="005A7721"/>
    <w:rsid w:val="005A786F"/>
    <w:rsid w:val="005A791E"/>
    <w:rsid w:val="005A7BED"/>
    <w:rsid w:val="005A7DC7"/>
    <w:rsid w:val="005B0160"/>
    <w:rsid w:val="005B01DA"/>
    <w:rsid w:val="005B09FE"/>
    <w:rsid w:val="005B10A2"/>
    <w:rsid w:val="005B10E6"/>
    <w:rsid w:val="005B1529"/>
    <w:rsid w:val="005B1737"/>
    <w:rsid w:val="005B1D6A"/>
    <w:rsid w:val="005B1E9A"/>
    <w:rsid w:val="005B1FEA"/>
    <w:rsid w:val="005B2711"/>
    <w:rsid w:val="005B284E"/>
    <w:rsid w:val="005B2F02"/>
    <w:rsid w:val="005B3163"/>
    <w:rsid w:val="005B3444"/>
    <w:rsid w:val="005B379A"/>
    <w:rsid w:val="005B385B"/>
    <w:rsid w:val="005B3E1E"/>
    <w:rsid w:val="005B3EC8"/>
    <w:rsid w:val="005B3F91"/>
    <w:rsid w:val="005B41F3"/>
    <w:rsid w:val="005B4480"/>
    <w:rsid w:val="005B45EC"/>
    <w:rsid w:val="005B4641"/>
    <w:rsid w:val="005B48C4"/>
    <w:rsid w:val="005B49A0"/>
    <w:rsid w:val="005B4CED"/>
    <w:rsid w:val="005B4EC7"/>
    <w:rsid w:val="005B4F43"/>
    <w:rsid w:val="005B4FF9"/>
    <w:rsid w:val="005B51C9"/>
    <w:rsid w:val="005B52BD"/>
    <w:rsid w:val="005B537E"/>
    <w:rsid w:val="005B5480"/>
    <w:rsid w:val="005B5567"/>
    <w:rsid w:val="005B5741"/>
    <w:rsid w:val="005B5774"/>
    <w:rsid w:val="005B5953"/>
    <w:rsid w:val="005B5A33"/>
    <w:rsid w:val="005B5DE4"/>
    <w:rsid w:val="005B6521"/>
    <w:rsid w:val="005B673B"/>
    <w:rsid w:val="005B6779"/>
    <w:rsid w:val="005B6A41"/>
    <w:rsid w:val="005B6A67"/>
    <w:rsid w:val="005B6A95"/>
    <w:rsid w:val="005B6EEE"/>
    <w:rsid w:val="005B73C4"/>
    <w:rsid w:val="005B75E3"/>
    <w:rsid w:val="005B7829"/>
    <w:rsid w:val="005B7985"/>
    <w:rsid w:val="005B7D3C"/>
    <w:rsid w:val="005C08EC"/>
    <w:rsid w:val="005C0B4F"/>
    <w:rsid w:val="005C1325"/>
    <w:rsid w:val="005C1332"/>
    <w:rsid w:val="005C1347"/>
    <w:rsid w:val="005C18FE"/>
    <w:rsid w:val="005C1B96"/>
    <w:rsid w:val="005C1F9F"/>
    <w:rsid w:val="005C21D1"/>
    <w:rsid w:val="005C22CA"/>
    <w:rsid w:val="005C254C"/>
    <w:rsid w:val="005C290B"/>
    <w:rsid w:val="005C2931"/>
    <w:rsid w:val="005C2A87"/>
    <w:rsid w:val="005C2F30"/>
    <w:rsid w:val="005C30AB"/>
    <w:rsid w:val="005C3347"/>
    <w:rsid w:val="005C37FE"/>
    <w:rsid w:val="005C395F"/>
    <w:rsid w:val="005C3DD8"/>
    <w:rsid w:val="005C4154"/>
    <w:rsid w:val="005C43CD"/>
    <w:rsid w:val="005C4401"/>
    <w:rsid w:val="005C4595"/>
    <w:rsid w:val="005C4599"/>
    <w:rsid w:val="005C4944"/>
    <w:rsid w:val="005C4A7E"/>
    <w:rsid w:val="005C4E70"/>
    <w:rsid w:val="005C4E7F"/>
    <w:rsid w:val="005C4E94"/>
    <w:rsid w:val="005C5069"/>
    <w:rsid w:val="005C5189"/>
    <w:rsid w:val="005C521B"/>
    <w:rsid w:val="005C54CE"/>
    <w:rsid w:val="005C591E"/>
    <w:rsid w:val="005C6A86"/>
    <w:rsid w:val="005C6CA3"/>
    <w:rsid w:val="005C6CED"/>
    <w:rsid w:val="005C6F10"/>
    <w:rsid w:val="005C7088"/>
    <w:rsid w:val="005C7305"/>
    <w:rsid w:val="005C75BB"/>
    <w:rsid w:val="005C7A64"/>
    <w:rsid w:val="005C7ACE"/>
    <w:rsid w:val="005C7B8D"/>
    <w:rsid w:val="005D016A"/>
    <w:rsid w:val="005D0355"/>
    <w:rsid w:val="005D05E8"/>
    <w:rsid w:val="005D09CF"/>
    <w:rsid w:val="005D0A38"/>
    <w:rsid w:val="005D0B07"/>
    <w:rsid w:val="005D0D74"/>
    <w:rsid w:val="005D1029"/>
    <w:rsid w:val="005D12D9"/>
    <w:rsid w:val="005D1388"/>
    <w:rsid w:val="005D16B9"/>
    <w:rsid w:val="005D16F0"/>
    <w:rsid w:val="005D1905"/>
    <w:rsid w:val="005D1C40"/>
    <w:rsid w:val="005D2093"/>
    <w:rsid w:val="005D2102"/>
    <w:rsid w:val="005D214A"/>
    <w:rsid w:val="005D2441"/>
    <w:rsid w:val="005D249E"/>
    <w:rsid w:val="005D26A3"/>
    <w:rsid w:val="005D292B"/>
    <w:rsid w:val="005D29E8"/>
    <w:rsid w:val="005D2DDC"/>
    <w:rsid w:val="005D3346"/>
    <w:rsid w:val="005D36F4"/>
    <w:rsid w:val="005D38D7"/>
    <w:rsid w:val="005D39F2"/>
    <w:rsid w:val="005D3DD6"/>
    <w:rsid w:val="005D42EE"/>
    <w:rsid w:val="005D4F66"/>
    <w:rsid w:val="005D57DF"/>
    <w:rsid w:val="005D5F35"/>
    <w:rsid w:val="005D6013"/>
    <w:rsid w:val="005D638D"/>
    <w:rsid w:val="005D639F"/>
    <w:rsid w:val="005D643E"/>
    <w:rsid w:val="005D6443"/>
    <w:rsid w:val="005D66FD"/>
    <w:rsid w:val="005D69C2"/>
    <w:rsid w:val="005D6A5E"/>
    <w:rsid w:val="005D6CCE"/>
    <w:rsid w:val="005D7684"/>
    <w:rsid w:val="005D78B0"/>
    <w:rsid w:val="005D79EA"/>
    <w:rsid w:val="005D7DD6"/>
    <w:rsid w:val="005D7E01"/>
    <w:rsid w:val="005D7E3E"/>
    <w:rsid w:val="005D7F64"/>
    <w:rsid w:val="005E0277"/>
    <w:rsid w:val="005E02B8"/>
    <w:rsid w:val="005E0479"/>
    <w:rsid w:val="005E05AD"/>
    <w:rsid w:val="005E0828"/>
    <w:rsid w:val="005E08DA"/>
    <w:rsid w:val="005E08F2"/>
    <w:rsid w:val="005E0E8F"/>
    <w:rsid w:val="005E102C"/>
    <w:rsid w:val="005E114C"/>
    <w:rsid w:val="005E1555"/>
    <w:rsid w:val="005E16DC"/>
    <w:rsid w:val="005E1704"/>
    <w:rsid w:val="005E18CB"/>
    <w:rsid w:val="005E191E"/>
    <w:rsid w:val="005E19BB"/>
    <w:rsid w:val="005E1D5A"/>
    <w:rsid w:val="005E2C2F"/>
    <w:rsid w:val="005E3031"/>
    <w:rsid w:val="005E3329"/>
    <w:rsid w:val="005E335E"/>
    <w:rsid w:val="005E37B9"/>
    <w:rsid w:val="005E3854"/>
    <w:rsid w:val="005E390E"/>
    <w:rsid w:val="005E3969"/>
    <w:rsid w:val="005E46BA"/>
    <w:rsid w:val="005E4861"/>
    <w:rsid w:val="005E4F3D"/>
    <w:rsid w:val="005E5162"/>
    <w:rsid w:val="005E55B4"/>
    <w:rsid w:val="005E55DC"/>
    <w:rsid w:val="005E5A70"/>
    <w:rsid w:val="005E5B5D"/>
    <w:rsid w:val="005E5DA0"/>
    <w:rsid w:val="005E63EC"/>
    <w:rsid w:val="005E6466"/>
    <w:rsid w:val="005E649B"/>
    <w:rsid w:val="005E696D"/>
    <w:rsid w:val="005E6ADB"/>
    <w:rsid w:val="005E6C9B"/>
    <w:rsid w:val="005E72B2"/>
    <w:rsid w:val="005E733A"/>
    <w:rsid w:val="005E74ED"/>
    <w:rsid w:val="005E7606"/>
    <w:rsid w:val="005F0320"/>
    <w:rsid w:val="005F0618"/>
    <w:rsid w:val="005F07B1"/>
    <w:rsid w:val="005F09EC"/>
    <w:rsid w:val="005F0A04"/>
    <w:rsid w:val="005F0F86"/>
    <w:rsid w:val="005F11AF"/>
    <w:rsid w:val="005F1446"/>
    <w:rsid w:val="005F19DF"/>
    <w:rsid w:val="005F22A7"/>
    <w:rsid w:val="005F26F7"/>
    <w:rsid w:val="005F27E7"/>
    <w:rsid w:val="005F2B58"/>
    <w:rsid w:val="005F2BE4"/>
    <w:rsid w:val="005F2BEC"/>
    <w:rsid w:val="005F2CB1"/>
    <w:rsid w:val="005F2DEE"/>
    <w:rsid w:val="005F2E4C"/>
    <w:rsid w:val="005F3057"/>
    <w:rsid w:val="005F3118"/>
    <w:rsid w:val="005F3169"/>
    <w:rsid w:val="005F31B6"/>
    <w:rsid w:val="005F3347"/>
    <w:rsid w:val="005F3500"/>
    <w:rsid w:val="005F3614"/>
    <w:rsid w:val="005F366E"/>
    <w:rsid w:val="005F39BC"/>
    <w:rsid w:val="005F45C1"/>
    <w:rsid w:val="005F461E"/>
    <w:rsid w:val="005F4816"/>
    <w:rsid w:val="005F4A7E"/>
    <w:rsid w:val="005F4C32"/>
    <w:rsid w:val="005F4DDB"/>
    <w:rsid w:val="005F5074"/>
    <w:rsid w:val="005F524F"/>
    <w:rsid w:val="005F5423"/>
    <w:rsid w:val="005F5919"/>
    <w:rsid w:val="005F5FB1"/>
    <w:rsid w:val="005F60AE"/>
    <w:rsid w:val="005F6299"/>
    <w:rsid w:val="005F6561"/>
    <w:rsid w:val="005F6939"/>
    <w:rsid w:val="005F6951"/>
    <w:rsid w:val="005F6FCC"/>
    <w:rsid w:val="005F70DD"/>
    <w:rsid w:val="005F748B"/>
    <w:rsid w:val="005F78D0"/>
    <w:rsid w:val="005F7EF2"/>
    <w:rsid w:val="005F7F72"/>
    <w:rsid w:val="00600062"/>
    <w:rsid w:val="0060023F"/>
    <w:rsid w:val="0060030E"/>
    <w:rsid w:val="00600641"/>
    <w:rsid w:val="00600883"/>
    <w:rsid w:val="006009C1"/>
    <w:rsid w:val="00600C6F"/>
    <w:rsid w:val="00601556"/>
    <w:rsid w:val="00601767"/>
    <w:rsid w:val="006018BE"/>
    <w:rsid w:val="00601CD9"/>
    <w:rsid w:val="00601D7E"/>
    <w:rsid w:val="00601F2E"/>
    <w:rsid w:val="006020F5"/>
    <w:rsid w:val="0060211A"/>
    <w:rsid w:val="006021AA"/>
    <w:rsid w:val="006024F1"/>
    <w:rsid w:val="0060265A"/>
    <w:rsid w:val="00602767"/>
    <w:rsid w:val="00602990"/>
    <w:rsid w:val="006029DE"/>
    <w:rsid w:val="00602B53"/>
    <w:rsid w:val="00602C28"/>
    <w:rsid w:val="00602DB5"/>
    <w:rsid w:val="006030E0"/>
    <w:rsid w:val="00603391"/>
    <w:rsid w:val="0060348D"/>
    <w:rsid w:val="006036E6"/>
    <w:rsid w:val="00603C07"/>
    <w:rsid w:val="00603EF0"/>
    <w:rsid w:val="006047AF"/>
    <w:rsid w:val="006059E1"/>
    <w:rsid w:val="00605BCD"/>
    <w:rsid w:val="00605D3E"/>
    <w:rsid w:val="00606280"/>
    <w:rsid w:val="0060682A"/>
    <w:rsid w:val="00606956"/>
    <w:rsid w:val="006069D3"/>
    <w:rsid w:val="00606A3C"/>
    <w:rsid w:val="00606BCE"/>
    <w:rsid w:val="00606DBC"/>
    <w:rsid w:val="00606E2A"/>
    <w:rsid w:val="006071F9"/>
    <w:rsid w:val="0060736A"/>
    <w:rsid w:val="006074F7"/>
    <w:rsid w:val="00607A6D"/>
    <w:rsid w:val="00607C9A"/>
    <w:rsid w:val="0061068A"/>
    <w:rsid w:val="006107BA"/>
    <w:rsid w:val="00610915"/>
    <w:rsid w:val="00610C1C"/>
    <w:rsid w:val="00610D1A"/>
    <w:rsid w:val="0061109A"/>
    <w:rsid w:val="006115C3"/>
    <w:rsid w:val="0061178F"/>
    <w:rsid w:val="00611E7F"/>
    <w:rsid w:val="00612734"/>
    <w:rsid w:val="00612974"/>
    <w:rsid w:val="00612B5F"/>
    <w:rsid w:val="00612BB6"/>
    <w:rsid w:val="00612C75"/>
    <w:rsid w:val="00612DEB"/>
    <w:rsid w:val="00612ED7"/>
    <w:rsid w:val="00612FA4"/>
    <w:rsid w:val="00612FBD"/>
    <w:rsid w:val="006132ED"/>
    <w:rsid w:val="00613672"/>
    <w:rsid w:val="0061396E"/>
    <w:rsid w:val="00613A25"/>
    <w:rsid w:val="00613B82"/>
    <w:rsid w:val="00613DAB"/>
    <w:rsid w:val="00614090"/>
    <w:rsid w:val="006141E4"/>
    <w:rsid w:val="006144B7"/>
    <w:rsid w:val="006145AC"/>
    <w:rsid w:val="00614653"/>
    <w:rsid w:val="0061478D"/>
    <w:rsid w:val="00614870"/>
    <w:rsid w:val="006148E1"/>
    <w:rsid w:val="006149BB"/>
    <w:rsid w:val="00614D49"/>
    <w:rsid w:val="00614F16"/>
    <w:rsid w:val="00614FC4"/>
    <w:rsid w:val="0061507D"/>
    <w:rsid w:val="00615183"/>
    <w:rsid w:val="006152C8"/>
    <w:rsid w:val="00615562"/>
    <w:rsid w:val="006156DB"/>
    <w:rsid w:val="00615A6C"/>
    <w:rsid w:val="00615CC3"/>
    <w:rsid w:val="00615CF3"/>
    <w:rsid w:val="00615DC5"/>
    <w:rsid w:val="00615FA4"/>
    <w:rsid w:val="006160FD"/>
    <w:rsid w:val="006162C4"/>
    <w:rsid w:val="006163EF"/>
    <w:rsid w:val="00616808"/>
    <w:rsid w:val="00616833"/>
    <w:rsid w:val="0061684B"/>
    <w:rsid w:val="00616B83"/>
    <w:rsid w:val="00616BB7"/>
    <w:rsid w:val="00616E24"/>
    <w:rsid w:val="00617117"/>
    <w:rsid w:val="0061725C"/>
    <w:rsid w:val="00617A34"/>
    <w:rsid w:val="00620157"/>
    <w:rsid w:val="00620400"/>
    <w:rsid w:val="0062088D"/>
    <w:rsid w:val="006208CC"/>
    <w:rsid w:val="00620A1A"/>
    <w:rsid w:val="00620B9A"/>
    <w:rsid w:val="00620DA0"/>
    <w:rsid w:val="0062105C"/>
    <w:rsid w:val="006210AF"/>
    <w:rsid w:val="0062148F"/>
    <w:rsid w:val="0062193C"/>
    <w:rsid w:val="006219DD"/>
    <w:rsid w:val="00621AD9"/>
    <w:rsid w:val="00621B33"/>
    <w:rsid w:val="00621D33"/>
    <w:rsid w:val="00621E64"/>
    <w:rsid w:val="0062205D"/>
    <w:rsid w:val="0062238E"/>
    <w:rsid w:val="0062244B"/>
    <w:rsid w:val="006224A5"/>
    <w:rsid w:val="006226A7"/>
    <w:rsid w:val="00622A01"/>
    <w:rsid w:val="00622A31"/>
    <w:rsid w:val="00622B37"/>
    <w:rsid w:val="006233D3"/>
    <w:rsid w:val="00623BC2"/>
    <w:rsid w:val="00623BFF"/>
    <w:rsid w:val="00623C3E"/>
    <w:rsid w:val="00624494"/>
    <w:rsid w:val="00624A10"/>
    <w:rsid w:val="0062514C"/>
    <w:rsid w:val="00625484"/>
    <w:rsid w:val="00625ABB"/>
    <w:rsid w:val="00625ADB"/>
    <w:rsid w:val="00625B46"/>
    <w:rsid w:val="00625C1E"/>
    <w:rsid w:val="00625D8A"/>
    <w:rsid w:val="0062629F"/>
    <w:rsid w:val="00626D1C"/>
    <w:rsid w:val="00626E82"/>
    <w:rsid w:val="00627415"/>
    <w:rsid w:val="00627980"/>
    <w:rsid w:val="006279A5"/>
    <w:rsid w:val="00627A71"/>
    <w:rsid w:val="00627C41"/>
    <w:rsid w:val="00627E1E"/>
    <w:rsid w:val="006304E2"/>
    <w:rsid w:val="00630633"/>
    <w:rsid w:val="006308FB"/>
    <w:rsid w:val="00630967"/>
    <w:rsid w:val="00630A76"/>
    <w:rsid w:val="00630C53"/>
    <w:rsid w:val="00630FA5"/>
    <w:rsid w:val="00631159"/>
    <w:rsid w:val="0063116D"/>
    <w:rsid w:val="006312C6"/>
    <w:rsid w:val="00631389"/>
    <w:rsid w:val="00631641"/>
    <w:rsid w:val="006319A0"/>
    <w:rsid w:val="00631A38"/>
    <w:rsid w:val="00632411"/>
    <w:rsid w:val="00632613"/>
    <w:rsid w:val="00632B66"/>
    <w:rsid w:val="006331E1"/>
    <w:rsid w:val="0063346C"/>
    <w:rsid w:val="006334BD"/>
    <w:rsid w:val="00633599"/>
    <w:rsid w:val="00633B96"/>
    <w:rsid w:val="006347DE"/>
    <w:rsid w:val="00634BC4"/>
    <w:rsid w:val="00634D2C"/>
    <w:rsid w:val="00634D5A"/>
    <w:rsid w:val="00634ED3"/>
    <w:rsid w:val="00635002"/>
    <w:rsid w:val="00635078"/>
    <w:rsid w:val="006352E7"/>
    <w:rsid w:val="00635643"/>
    <w:rsid w:val="00635784"/>
    <w:rsid w:val="006358E0"/>
    <w:rsid w:val="00635B54"/>
    <w:rsid w:val="00635EF0"/>
    <w:rsid w:val="00635F16"/>
    <w:rsid w:val="006365BB"/>
    <w:rsid w:val="0063691B"/>
    <w:rsid w:val="00636BD6"/>
    <w:rsid w:val="00636C9B"/>
    <w:rsid w:val="00636E5B"/>
    <w:rsid w:val="00636F39"/>
    <w:rsid w:val="006370BF"/>
    <w:rsid w:val="006375B8"/>
    <w:rsid w:val="006377D4"/>
    <w:rsid w:val="006377D6"/>
    <w:rsid w:val="00637E54"/>
    <w:rsid w:val="00640090"/>
    <w:rsid w:val="006400B0"/>
    <w:rsid w:val="00640782"/>
    <w:rsid w:val="00640B15"/>
    <w:rsid w:val="006411E1"/>
    <w:rsid w:val="0064133F"/>
    <w:rsid w:val="0064135D"/>
    <w:rsid w:val="006416A3"/>
    <w:rsid w:val="00641BCB"/>
    <w:rsid w:val="006420D4"/>
    <w:rsid w:val="006420EB"/>
    <w:rsid w:val="0064238E"/>
    <w:rsid w:val="006423CE"/>
    <w:rsid w:val="00642454"/>
    <w:rsid w:val="006425F2"/>
    <w:rsid w:val="006429FF"/>
    <w:rsid w:val="00642BC5"/>
    <w:rsid w:val="00642D97"/>
    <w:rsid w:val="00642E38"/>
    <w:rsid w:val="0064361C"/>
    <w:rsid w:val="006439FE"/>
    <w:rsid w:val="00643AFB"/>
    <w:rsid w:val="00644453"/>
    <w:rsid w:val="0064456D"/>
    <w:rsid w:val="00644647"/>
    <w:rsid w:val="00644791"/>
    <w:rsid w:val="00644E3B"/>
    <w:rsid w:val="00644E97"/>
    <w:rsid w:val="0064500A"/>
    <w:rsid w:val="006456DF"/>
    <w:rsid w:val="00645AFB"/>
    <w:rsid w:val="00645B53"/>
    <w:rsid w:val="00645B64"/>
    <w:rsid w:val="00645F12"/>
    <w:rsid w:val="00646297"/>
    <w:rsid w:val="006464AA"/>
    <w:rsid w:val="00646DEF"/>
    <w:rsid w:val="00647256"/>
    <w:rsid w:val="0064742A"/>
    <w:rsid w:val="0064749B"/>
    <w:rsid w:val="00647732"/>
    <w:rsid w:val="006478C6"/>
    <w:rsid w:val="0065093E"/>
    <w:rsid w:val="006509F0"/>
    <w:rsid w:val="00650A1A"/>
    <w:rsid w:val="00650AFB"/>
    <w:rsid w:val="00650D7E"/>
    <w:rsid w:val="00650EC1"/>
    <w:rsid w:val="00650ED5"/>
    <w:rsid w:val="00651373"/>
    <w:rsid w:val="00651402"/>
    <w:rsid w:val="00651466"/>
    <w:rsid w:val="00651987"/>
    <w:rsid w:val="00651AD6"/>
    <w:rsid w:val="00651AE8"/>
    <w:rsid w:val="00651C2D"/>
    <w:rsid w:val="00651F3A"/>
    <w:rsid w:val="00652207"/>
    <w:rsid w:val="00652213"/>
    <w:rsid w:val="00652668"/>
    <w:rsid w:val="00652D88"/>
    <w:rsid w:val="006532B4"/>
    <w:rsid w:val="006533A3"/>
    <w:rsid w:val="0065395A"/>
    <w:rsid w:val="00653ACE"/>
    <w:rsid w:val="00653E37"/>
    <w:rsid w:val="00653EC2"/>
    <w:rsid w:val="0065441F"/>
    <w:rsid w:val="006545DE"/>
    <w:rsid w:val="00654612"/>
    <w:rsid w:val="00654667"/>
    <w:rsid w:val="0065485F"/>
    <w:rsid w:val="006548D2"/>
    <w:rsid w:val="00654C02"/>
    <w:rsid w:val="006550FF"/>
    <w:rsid w:val="006553C5"/>
    <w:rsid w:val="00655406"/>
    <w:rsid w:val="00655849"/>
    <w:rsid w:val="00655A9F"/>
    <w:rsid w:val="00655B85"/>
    <w:rsid w:val="00655FC8"/>
    <w:rsid w:val="00656032"/>
    <w:rsid w:val="0065637D"/>
    <w:rsid w:val="006563CC"/>
    <w:rsid w:val="00656714"/>
    <w:rsid w:val="0065675C"/>
    <w:rsid w:val="00656893"/>
    <w:rsid w:val="00656CA1"/>
    <w:rsid w:val="00656ED0"/>
    <w:rsid w:val="006573B8"/>
    <w:rsid w:val="0065744F"/>
    <w:rsid w:val="0065753F"/>
    <w:rsid w:val="00657B12"/>
    <w:rsid w:val="00657C76"/>
    <w:rsid w:val="006600DD"/>
    <w:rsid w:val="00660703"/>
    <w:rsid w:val="006608C3"/>
    <w:rsid w:val="00660ED4"/>
    <w:rsid w:val="006612D4"/>
    <w:rsid w:val="006621D4"/>
    <w:rsid w:val="00662A25"/>
    <w:rsid w:val="00662D4D"/>
    <w:rsid w:val="00663181"/>
    <w:rsid w:val="006634EB"/>
    <w:rsid w:val="006635D0"/>
    <w:rsid w:val="006638CE"/>
    <w:rsid w:val="00664051"/>
    <w:rsid w:val="00664216"/>
    <w:rsid w:val="0066451E"/>
    <w:rsid w:val="006649FF"/>
    <w:rsid w:val="00664C95"/>
    <w:rsid w:val="00664D1F"/>
    <w:rsid w:val="00664F76"/>
    <w:rsid w:val="006653FB"/>
    <w:rsid w:val="0066551A"/>
    <w:rsid w:val="00665698"/>
    <w:rsid w:val="006659EF"/>
    <w:rsid w:val="00665A29"/>
    <w:rsid w:val="00665AA5"/>
    <w:rsid w:val="00665FEA"/>
    <w:rsid w:val="00666394"/>
    <w:rsid w:val="00666576"/>
    <w:rsid w:val="00666761"/>
    <w:rsid w:val="0066696C"/>
    <w:rsid w:val="00666BC3"/>
    <w:rsid w:val="00666CA4"/>
    <w:rsid w:val="00666DFB"/>
    <w:rsid w:val="00666E57"/>
    <w:rsid w:val="00667655"/>
    <w:rsid w:val="006677D8"/>
    <w:rsid w:val="00667C49"/>
    <w:rsid w:val="00667CBA"/>
    <w:rsid w:val="00667D5D"/>
    <w:rsid w:val="00670389"/>
    <w:rsid w:val="006703E3"/>
    <w:rsid w:val="00670469"/>
    <w:rsid w:val="00670621"/>
    <w:rsid w:val="00670B65"/>
    <w:rsid w:val="00670C07"/>
    <w:rsid w:val="00670CFC"/>
    <w:rsid w:val="00670F53"/>
    <w:rsid w:val="00671070"/>
    <w:rsid w:val="0067128D"/>
    <w:rsid w:val="006712E4"/>
    <w:rsid w:val="0067137F"/>
    <w:rsid w:val="006716CC"/>
    <w:rsid w:val="00671AB6"/>
    <w:rsid w:val="00671AD3"/>
    <w:rsid w:val="00671B23"/>
    <w:rsid w:val="00671B84"/>
    <w:rsid w:val="00671D02"/>
    <w:rsid w:val="00671E5C"/>
    <w:rsid w:val="0067224F"/>
    <w:rsid w:val="00672665"/>
    <w:rsid w:val="0067283D"/>
    <w:rsid w:val="00672EAA"/>
    <w:rsid w:val="00672F6B"/>
    <w:rsid w:val="00673208"/>
    <w:rsid w:val="00673E16"/>
    <w:rsid w:val="006746CC"/>
    <w:rsid w:val="00674A36"/>
    <w:rsid w:val="00674A5B"/>
    <w:rsid w:val="00674BA3"/>
    <w:rsid w:val="00675093"/>
    <w:rsid w:val="00675360"/>
    <w:rsid w:val="006755ED"/>
    <w:rsid w:val="0067590F"/>
    <w:rsid w:val="0067596F"/>
    <w:rsid w:val="00675A48"/>
    <w:rsid w:val="00675B96"/>
    <w:rsid w:val="00675BDB"/>
    <w:rsid w:val="00676026"/>
    <w:rsid w:val="006761DF"/>
    <w:rsid w:val="00676A48"/>
    <w:rsid w:val="00676BEC"/>
    <w:rsid w:val="00676C80"/>
    <w:rsid w:val="00676E05"/>
    <w:rsid w:val="0067755D"/>
    <w:rsid w:val="006777AE"/>
    <w:rsid w:val="00677A00"/>
    <w:rsid w:val="00677DE3"/>
    <w:rsid w:val="00677E04"/>
    <w:rsid w:val="0068013E"/>
    <w:rsid w:val="006805E5"/>
    <w:rsid w:val="00680698"/>
    <w:rsid w:val="00680749"/>
    <w:rsid w:val="00680C1C"/>
    <w:rsid w:val="00680DE4"/>
    <w:rsid w:val="00680E3F"/>
    <w:rsid w:val="00680EF2"/>
    <w:rsid w:val="00680F9F"/>
    <w:rsid w:val="006810BB"/>
    <w:rsid w:val="0068139C"/>
    <w:rsid w:val="00681550"/>
    <w:rsid w:val="0068164E"/>
    <w:rsid w:val="006816FF"/>
    <w:rsid w:val="00681966"/>
    <w:rsid w:val="006820E6"/>
    <w:rsid w:val="00682338"/>
    <w:rsid w:val="0068238E"/>
    <w:rsid w:val="006824F0"/>
    <w:rsid w:val="006826C2"/>
    <w:rsid w:val="006826C8"/>
    <w:rsid w:val="00682720"/>
    <w:rsid w:val="0068280C"/>
    <w:rsid w:val="00682C41"/>
    <w:rsid w:val="00682DCF"/>
    <w:rsid w:val="00682FEF"/>
    <w:rsid w:val="006830FB"/>
    <w:rsid w:val="0068313E"/>
    <w:rsid w:val="0068346F"/>
    <w:rsid w:val="00683777"/>
    <w:rsid w:val="006838FA"/>
    <w:rsid w:val="00683B0C"/>
    <w:rsid w:val="0068414D"/>
    <w:rsid w:val="00684222"/>
    <w:rsid w:val="00684BC0"/>
    <w:rsid w:val="00684C40"/>
    <w:rsid w:val="00684E28"/>
    <w:rsid w:val="00685398"/>
    <w:rsid w:val="00685604"/>
    <w:rsid w:val="0068577E"/>
    <w:rsid w:val="00685810"/>
    <w:rsid w:val="0068587B"/>
    <w:rsid w:val="006858CF"/>
    <w:rsid w:val="00685ADB"/>
    <w:rsid w:val="00685C17"/>
    <w:rsid w:val="00685D5F"/>
    <w:rsid w:val="00686379"/>
    <w:rsid w:val="00686452"/>
    <w:rsid w:val="00686463"/>
    <w:rsid w:val="00686A02"/>
    <w:rsid w:val="00686B20"/>
    <w:rsid w:val="0068714E"/>
    <w:rsid w:val="006874E0"/>
    <w:rsid w:val="00687550"/>
    <w:rsid w:val="006875C3"/>
    <w:rsid w:val="006877DE"/>
    <w:rsid w:val="00687831"/>
    <w:rsid w:val="00687E9D"/>
    <w:rsid w:val="00687F18"/>
    <w:rsid w:val="00690576"/>
    <w:rsid w:val="0069065C"/>
    <w:rsid w:val="006906E9"/>
    <w:rsid w:val="0069094C"/>
    <w:rsid w:val="00690BC2"/>
    <w:rsid w:val="00690E9D"/>
    <w:rsid w:val="00690ED5"/>
    <w:rsid w:val="00690F4C"/>
    <w:rsid w:val="00691107"/>
    <w:rsid w:val="006912DA"/>
    <w:rsid w:val="00691364"/>
    <w:rsid w:val="006913C7"/>
    <w:rsid w:val="0069148D"/>
    <w:rsid w:val="006914A4"/>
    <w:rsid w:val="006914DE"/>
    <w:rsid w:val="0069190F"/>
    <w:rsid w:val="00691936"/>
    <w:rsid w:val="00691C62"/>
    <w:rsid w:val="00691DE5"/>
    <w:rsid w:val="00692174"/>
    <w:rsid w:val="006925C8"/>
    <w:rsid w:val="0069299F"/>
    <w:rsid w:val="00692EC3"/>
    <w:rsid w:val="006931A7"/>
    <w:rsid w:val="006936E8"/>
    <w:rsid w:val="006937E6"/>
    <w:rsid w:val="00693873"/>
    <w:rsid w:val="00693D0C"/>
    <w:rsid w:val="00693DC9"/>
    <w:rsid w:val="00693EED"/>
    <w:rsid w:val="00694204"/>
    <w:rsid w:val="00694474"/>
    <w:rsid w:val="00694551"/>
    <w:rsid w:val="006946D3"/>
    <w:rsid w:val="006949DB"/>
    <w:rsid w:val="00694B90"/>
    <w:rsid w:val="00695183"/>
    <w:rsid w:val="006954AC"/>
    <w:rsid w:val="00696770"/>
    <w:rsid w:val="00696828"/>
    <w:rsid w:val="00696931"/>
    <w:rsid w:val="00696BD8"/>
    <w:rsid w:val="00696D2D"/>
    <w:rsid w:val="00696F13"/>
    <w:rsid w:val="0069703B"/>
    <w:rsid w:val="00697350"/>
    <w:rsid w:val="006974F3"/>
    <w:rsid w:val="0069758B"/>
    <w:rsid w:val="006979DF"/>
    <w:rsid w:val="00697E44"/>
    <w:rsid w:val="00697FDF"/>
    <w:rsid w:val="006A009C"/>
    <w:rsid w:val="006A03AB"/>
    <w:rsid w:val="006A0463"/>
    <w:rsid w:val="006A05B7"/>
    <w:rsid w:val="006A07E6"/>
    <w:rsid w:val="006A092B"/>
    <w:rsid w:val="006A09A0"/>
    <w:rsid w:val="006A0C73"/>
    <w:rsid w:val="006A0CDB"/>
    <w:rsid w:val="006A0E04"/>
    <w:rsid w:val="006A0F7B"/>
    <w:rsid w:val="006A108B"/>
    <w:rsid w:val="006A1C1E"/>
    <w:rsid w:val="006A31FB"/>
    <w:rsid w:val="006A3930"/>
    <w:rsid w:val="006A3A38"/>
    <w:rsid w:val="006A3FF9"/>
    <w:rsid w:val="006A41DC"/>
    <w:rsid w:val="006A4200"/>
    <w:rsid w:val="006A438C"/>
    <w:rsid w:val="006A4502"/>
    <w:rsid w:val="006A4812"/>
    <w:rsid w:val="006A4891"/>
    <w:rsid w:val="006A49AB"/>
    <w:rsid w:val="006A4A96"/>
    <w:rsid w:val="006A4E5B"/>
    <w:rsid w:val="006A4EF7"/>
    <w:rsid w:val="006A5043"/>
    <w:rsid w:val="006A539E"/>
    <w:rsid w:val="006A57DD"/>
    <w:rsid w:val="006A5BCF"/>
    <w:rsid w:val="006A5DFF"/>
    <w:rsid w:val="006A5FB6"/>
    <w:rsid w:val="006A60F9"/>
    <w:rsid w:val="006A6368"/>
    <w:rsid w:val="006A64B4"/>
    <w:rsid w:val="006A65D0"/>
    <w:rsid w:val="006A6782"/>
    <w:rsid w:val="006A70F3"/>
    <w:rsid w:val="006A7CAF"/>
    <w:rsid w:val="006A7F18"/>
    <w:rsid w:val="006B0112"/>
    <w:rsid w:val="006B0492"/>
    <w:rsid w:val="006B0602"/>
    <w:rsid w:val="006B06EC"/>
    <w:rsid w:val="006B0701"/>
    <w:rsid w:val="006B0B8A"/>
    <w:rsid w:val="006B0C87"/>
    <w:rsid w:val="006B125F"/>
    <w:rsid w:val="006B136A"/>
    <w:rsid w:val="006B1942"/>
    <w:rsid w:val="006B1EA3"/>
    <w:rsid w:val="006B2173"/>
    <w:rsid w:val="006B2652"/>
    <w:rsid w:val="006B2CEB"/>
    <w:rsid w:val="006B2D22"/>
    <w:rsid w:val="006B2D48"/>
    <w:rsid w:val="006B2DCA"/>
    <w:rsid w:val="006B31FA"/>
    <w:rsid w:val="006B3579"/>
    <w:rsid w:val="006B359B"/>
    <w:rsid w:val="006B35EC"/>
    <w:rsid w:val="006B3828"/>
    <w:rsid w:val="006B3C8B"/>
    <w:rsid w:val="006B3DE3"/>
    <w:rsid w:val="006B3FE1"/>
    <w:rsid w:val="006B402D"/>
    <w:rsid w:val="006B410F"/>
    <w:rsid w:val="006B42B3"/>
    <w:rsid w:val="006B4372"/>
    <w:rsid w:val="006B4CE6"/>
    <w:rsid w:val="006B4D91"/>
    <w:rsid w:val="006B4E98"/>
    <w:rsid w:val="006B5E9F"/>
    <w:rsid w:val="006B6047"/>
    <w:rsid w:val="006B6057"/>
    <w:rsid w:val="006B627F"/>
    <w:rsid w:val="006B662D"/>
    <w:rsid w:val="006B685C"/>
    <w:rsid w:val="006B6BD1"/>
    <w:rsid w:val="006B6BE2"/>
    <w:rsid w:val="006B6C13"/>
    <w:rsid w:val="006B6C35"/>
    <w:rsid w:val="006B72BB"/>
    <w:rsid w:val="006B7401"/>
    <w:rsid w:val="006B741C"/>
    <w:rsid w:val="006B7475"/>
    <w:rsid w:val="006B76A2"/>
    <w:rsid w:val="006B77AB"/>
    <w:rsid w:val="006B7832"/>
    <w:rsid w:val="006B795A"/>
    <w:rsid w:val="006B7B94"/>
    <w:rsid w:val="006B7C7F"/>
    <w:rsid w:val="006B7CFB"/>
    <w:rsid w:val="006B7D7D"/>
    <w:rsid w:val="006B7DA3"/>
    <w:rsid w:val="006C0223"/>
    <w:rsid w:val="006C079E"/>
    <w:rsid w:val="006C0917"/>
    <w:rsid w:val="006C0AC9"/>
    <w:rsid w:val="006C0BA0"/>
    <w:rsid w:val="006C0C1A"/>
    <w:rsid w:val="006C0F4E"/>
    <w:rsid w:val="006C1058"/>
    <w:rsid w:val="006C115B"/>
    <w:rsid w:val="006C11DA"/>
    <w:rsid w:val="006C1408"/>
    <w:rsid w:val="006C15B9"/>
    <w:rsid w:val="006C1883"/>
    <w:rsid w:val="006C1B3D"/>
    <w:rsid w:val="006C1B60"/>
    <w:rsid w:val="006C1CB0"/>
    <w:rsid w:val="006C2022"/>
    <w:rsid w:val="006C239B"/>
    <w:rsid w:val="006C2490"/>
    <w:rsid w:val="006C26C0"/>
    <w:rsid w:val="006C2848"/>
    <w:rsid w:val="006C28BC"/>
    <w:rsid w:val="006C2A4B"/>
    <w:rsid w:val="006C2ABF"/>
    <w:rsid w:val="006C3150"/>
    <w:rsid w:val="006C343E"/>
    <w:rsid w:val="006C3784"/>
    <w:rsid w:val="006C37B9"/>
    <w:rsid w:val="006C3B76"/>
    <w:rsid w:val="006C3BDF"/>
    <w:rsid w:val="006C3E75"/>
    <w:rsid w:val="006C3FD9"/>
    <w:rsid w:val="006C4180"/>
    <w:rsid w:val="006C4185"/>
    <w:rsid w:val="006C4544"/>
    <w:rsid w:val="006C49B5"/>
    <w:rsid w:val="006C4C84"/>
    <w:rsid w:val="006C5793"/>
    <w:rsid w:val="006C5C10"/>
    <w:rsid w:val="006C5C78"/>
    <w:rsid w:val="006C5C8F"/>
    <w:rsid w:val="006C5F53"/>
    <w:rsid w:val="006C6210"/>
    <w:rsid w:val="006C63C6"/>
    <w:rsid w:val="006C6483"/>
    <w:rsid w:val="006C6653"/>
    <w:rsid w:val="006C6752"/>
    <w:rsid w:val="006C6C32"/>
    <w:rsid w:val="006C6D30"/>
    <w:rsid w:val="006C6E10"/>
    <w:rsid w:val="006C72B2"/>
    <w:rsid w:val="006C72C5"/>
    <w:rsid w:val="006C74F5"/>
    <w:rsid w:val="006C75F7"/>
    <w:rsid w:val="006C78F2"/>
    <w:rsid w:val="006C7A68"/>
    <w:rsid w:val="006C7A8C"/>
    <w:rsid w:val="006C7B8D"/>
    <w:rsid w:val="006C7CB0"/>
    <w:rsid w:val="006C7CEE"/>
    <w:rsid w:val="006C7DEA"/>
    <w:rsid w:val="006C7E28"/>
    <w:rsid w:val="006C7E54"/>
    <w:rsid w:val="006D0414"/>
    <w:rsid w:val="006D080F"/>
    <w:rsid w:val="006D0835"/>
    <w:rsid w:val="006D0864"/>
    <w:rsid w:val="006D08A0"/>
    <w:rsid w:val="006D0983"/>
    <w:rsid w:val="006D0CB5"/>
    <w:rsid w:val="006D0FC1"/>
    <w:rsid w:val="006D0FD7"/>
    <w:rsid w:val="006D1CFD"/>
    <w:rsid w:val="006D1DE0"/>
    <w:rsid w:val="006D1F84"/>
    <w:rsid w:val="006D2136"/>
    <w:rsid w:val="006D2140"/>
    <w:rsid w:val="006D21D4"/>
    <w:rsid w:val="006D2351"/>
    <w:rsid w:val="006D292F"/>
    <w:rsid w:val="006D2D9C"/>
    <w:rsid w:val="006D2EBE"/>
    <w:rsid w:val="006D3163"/>
    <w:rsid w:val="006D3220"/>
    <w:rsid w:val="006D341F"/>
    <w:rsid w:val="006D3689"/>
    <w:rsid w:val="006D37C7"/>
    <w:rsid w:val="006D37D8"/>
    <w:rsid w:val="006D3DA2"/>
    <w:rsid w:val="006D3F35"/>
    <w:rsid w:val="006D3F52"/>
    <w:rsid w:val="006D4319"/>
    <w:rsid w:val="006D4388"/>
    <w:rsid w:val="006D44CE"/>
    <w:rsid w:val="006D4525"/>
    <w:rsid w:val="006D51CA"/>
    <w:rsid w:val="006D5830"/>
    <w:rsid w:val="006D589F"/>
    <w:rsid w:val="006D5A02"/>
    <w:rsid w:val="006D5C91"/>
    <w:rsid w:val="006D65C8"/>
    <w:rsid w:val="006D66AD"/>
    <w:rsid w:val="006D67C2"/>
    <w:rsid w:val="006D6A69"/>
    <w:rsid w:val="006D7078"/>
    <w:rsid w:val="006D70E9"/>
    <w:rsid w:val="006D747A"/>
    <w:rsid w:val="006D756B"/>
    <w:rsid w:val="006D7656"/>
    <w:rsid w:val="006D79B7"/>
    <w:rsid w:val="006D7B29"/>
    <w:rsid w:val="006D7DF2"/>
    <w:rsid w:val="006D7E7B"/>
    <w:rsid w:val="006E00FA"/>
    <w:rsid w:val="006E0199"/>
    <w:rsid w:val="006E041E"/>
    <w:rsid w:val="006E063E"/>
    <w:rsid w:val="006E089C"/>
    <w:rsid w:val="006E0D44"/>
    <w:rsid w:val="006E0DC8"/>
    <w:rsid w:val="006E0FFD"/>
    <w:rsid w:val="006E12B6"/>
    <w:rsid w:val="006E17CF"/>
    <w:rsid w:val="006E18B7"/>
    <w:rsid w:val="006E1A72"/>
    <w:rsid w:val="006E2088"/>
    <w:rsid w:val="006E2487"/>
    <w:rsid w:val="006E2B14"/>
    <w:rsid w:val="006E3683"/>
    <w:rsid w:val="006E37BF"/>
    <w:rsid w:val="006E381E"/>
    <w:rsid w:val="006E4140"/>
    <w:rsid w:val="006E42C4"/>
    <w:rsid w:val="006E458C"/>
    <w:rsid w:val="006E45B3"/>
    <w:rsid w:val="006E47C0"/>
    <w:rsid w:val="006E4964"/>
    <w:rsid w:val="006E509A"/>
    <w:rsid w:val="006E514D"/>
    <w:rsid w:val="006E51D9"/>
    <w:rsid w:val="006E538B"/>
    <w:rsid w:val="006E5B5A"/>
    <w:rsid w:val="006E5D8D"/>
    <w:rsid w:val="006E61EC"/>
    <w:rsid w:val="006E631D"/>
    <w:rsid w:val="006E63C6"/>
    <w:rsid w:val="006E6727"/>
    <w:rsid w:val="006E6AC1"/>
    <w:rsid w:val="006E6BD7"/>
    <w:rsid w:val="006E6C59"/>
    <w:rsid w:val="006E6DD9"/>
    <w:rsid w:val="006E7034"/>
    <w:rsid w:val="006E718A"/>
    <w:rsid w:val="006E7209"/>
    <w:rsid w:val="006E722F"/>
    <w:rsid w:val="006E7415"/>
    <w:rsid w:val="006E7498"/>
    <w:rsid w:val="006E74E8"/>
    <w:rsid w:val="006E7A26"/>
    <w:rsid w:val="006E7A74"/>
    <w:rsid w:val="006F00E6"/>
    <w:rsid w:val="006F0228"/>
    <w:rsid w:val="006F0297"/>
    <w:rsid w:val="006F03DC"/>
    <w:rsid w:val="006F048D"/>
    <w:rsid w:val="006F078A"/>
    <w:rsid w:val="006F0F3E"/>
    <w:rsid w:val="006F0F62"/>
    <w:rsid w:val="006F0F7F"/>
    <w:rsid w:val="006F1020"/>
    <w:rsid w:val="006F1765"/>
    <w:rsid w:val="006F17A0"/>
    <w:rsid w:val="006F17B3"/>
    <w:rsid w:val="006F1934"/>
    <w:rsid w:val="006F1B7B"/>
    <w:rsid w:val="006F1E17"/>
    <w:rsid w:val="006F1EFA"/>
    <w:rsid w:val="006F1F3C"/>
    <w:rsid w:val="006F20DA"/>
    <w:rsid w:val="006F216E"/>
    <w:rsid w:val="006F2DFC"/>
    <w:rsid w:val="006F3078"/>
    <w:rsid w:val="006F30BB"/>
    <w:rsid w:val="006F32F3"/>
    <w:rsid w:val="006F33CC"/>
    <w:rsid w:val="006F3540"/>
    <w:rsid w:val="006F3800"/>
    <w:rsid w:val="006F383F"/>
    <w:rsid w:val="006F3BFF"/>
    <w:rsid w:val="006F3CA6"/>
    <w:rsid w:val="006F4731"/>
    <w:rsid w:val="006F474E"/>
    <w:rsid w:val="006F4DEC"/>
    <w:rsid w:val="006F553F"/>
    <w:rsid w:val="006F5908"/>
    <w:rsid w:val="006F596D"/>
    <w:rsid w:val="006F5BF8"/>
    <w:rsid w:val="006F5E25"/>
    <w:rsid w:val="006F638A"/>
    <w:rsid w:val="006F642A"/>
    <w:rsid w:val="006F6569"/>
    <w:rsid w:val="006F6706"/>
    <w:rsid w:val="006F6A4D"/>
    <w:rsid w:val="006F6F05"/>
    <w:rsid w:val="006F743A"/>
    <w:rsid w:val="006F747D"/>
    <w:rsid w:val="006F7712"/>
    <w:rsid w:val="006F78CD"/>
    <w:rsid w:val="006F7911"/>
    <w:rsid w:val="006F7D17"/>
    <w:rsid w:val="00700243"/>
    <w:rsid w:val="0070059C"/>
    <w:rsid w:val="00700A16"/>
    <w:rsid w:val="00700A1D"/>
    <w:rsid w:val="00700DCA"/>
    <w:rsid w:val="00700DE5"/>
    <w:rsid w:val="007010AC"/>
    <w:rsid w:val="00701242"/>
    <w:rsid w:val="00701BC8"/>
    <w:rsid w:val="00702087"/>
    <w:rsid w:val="007020F4"/>
    <w:rsid w:val="0070221C"/>
    <w:rsid w:val="00702247"/>
    <w:rsid w:val="007022C6"/>
    <w:rsid w:val="00702368"/>
    <w:rsid w:val="0070240B"/>
    <w:rsid w:val="00702637"/>
    <w:rsid w:val="00702665"/>
    <w:rsid w:val="0070271E"/>
    <w:rsid w:val="007027DB"/>
    <w:rsid w:val="00702B6E"/>
    <w:rsid w:val="00703018"/>
    <w:rsid w:val="0070301C"/>
    <w:rsid w:val="00703350"/>
    <w:rsid w:val="007039C8"/>
    <w:rsid w:val="00703A60"/>
    <w:rsid w:val="00703AA6"/>
    <w:rsid w:val="00703E62"/>
    <w:rsid w:val="007044A6"/>
    <w:rsid w:val="0070487A"/>
    <w:rsid w:val="007049C9"/>
    <w:rsid w:val="00704F05"/>
    <w:rsid w:val="00704FCC"/>
    <w:rsid w:val="0070589D"/>
    <w:rsid w:val="00705B85"/>
    <w:rsid w:val="00705D12"/>
    <w:rsid w:val="00705DFD"/>
    <w:rsid w:val="0070619C"/>
    <w:rsid w:val="00706636"/>
    <w:rsid w:val="00706F48"/>
    <w:rsid w:val="00706F71"/>
    <w:rsid w:val="007070A3"/>
    <w:rsid w:val="00707424"/>
    <w:rsid w:val="00707539"/>
    <w:rsid w:val="00707A78"/>
    <w:rsid w:val="00707B83"/>
    <w:rsid w:val="00707C94"/>
    <w:rsid w:val="00707D42"/>
    <w:rsid w:val="00707D97"/>
    <w:rsid w:val="00707E3D"/>
    <w:rsid w:val="00707E6D"/>
    <w:rsid w:val="00710294"/>
    <w:rsid w:val="0071041A"/>
    <w:rsid w:val="007107F4"/>
    <w:rsid w:val="007109B8"/>
    <w:rsid w:val="00710A69"/>
    <w:rsid w:val="00710C48"/>
    <w:rsid w:val="00710D5B"/>
    <w:rsid w:val="00710DBE"/>
    <w:rsid w:val="00711214"/>
    <w:rsid w:val="00711245"/>
    <w:rsid w:val="00711394"/>
    <w:rsid w:val="00711398"/>
    <w:rsid w:val="00711625"/>
    <w:rsid w:val="0071182B"/>
    <w:rsid w:val="007118BF"/>
    <w:rsid w:val="007119DF"/>
    <w:rsid w:val="00711AAA"/>
    <w:rsid w:val="00711F3E"/>
    <w:rsid w:val="007120EC"/>
    <w:rsid w:val="007120F4"/>
    <w:rsid w:val="00712595"/>
    <w:rsid w:val="00712DC6"/>
    <w:rsid w:val="00712F7B"/>
    <w:rsid w:val="007130F4"/>
    <w:rsid w:val="007132CC"/>
    <w:rsid w:val="00713562"/>
    <w:rsid w:val="007135D8"/>
    <w:rsid w:val="00713645"/>
    <w:rsid w:val="00713A67"/>
    <w:rsid w:val="00713AD1"/>
    <w:rsid w:val="0071431E"/>
    <w:rsid w:val="0071451C"/>
    <w:rsid w:val="0071485D"/>
    <w:rsid w:val="0071489A"/>
    <w:rsid w:val="00714940"/>
    <w:rsid w:val="00714942"/>
    <w:rsid w:val="00715230"/>
    <w:rsid w:val="007153D9"/>
    <w:rsid w:val="007153FE"/>
    <w:rsid w:val="007156F1"/>
    <w:rsid w:val="00715865"/>
    <w:rsid w:val="007159C1"/>
    <w:rsid w:val="00715CCD"/>
    <w:rsid w:val="00715D9C"/>
    <w:rsid w:val="007161EF"/>
    <w:rsid w:val="00716719"/>
    <w:rsid w:val="0071693F"/>
    <w:rsid w:val="00716C8E"/>
    <w:rsid w:val="00716CEF"/>
    <w:rsid w:val="00716FAE"/>
    <w:rsid w:val="00717127"/>
    <w:rsid w:val="007172DD"/>
    <w:rsid w:val="0071744C"/>
    <w:rsid w:val="00717AD9"/>
    <w:rsid w:val="00717CEA"/>
    <w:rsid w:val="00717CED"/>
    <w:rsid w:val="00720085"/>
    <w:rsid w:val="0072020B"/>
    <w:rsid w:val="007203B6"/>
    <w:rsid w:val="0072057E"/>
    <w:rsid w:val="00720680"/>
    <w:rsid w:val="00720A05"/>
    <w:rsid w:val="00720CD8"/>
    <w:rsid w:val="00720EA8"/>
    <w:rsid w:val="00721007"/>
    <w:rsid w:val="00721034"/>
    <w:rsid w:val="00721184"/>
    <w:rsid w:val="007213C2"/>
    <w:rsid w:val="007214FA"/>
    <w:rsid w:val="007215F1"/>
    <w:rsid w:val="00721939"/>
    <w:rsid w:val="00721E47"/>
    <w:rsid w:val="0072206E"/>
    <w:rsid w:val="00722541"/>
    <w:rsid w:val="00722D30"/>
    <w:rsid w:val="00722E02"/>
    <w:rsid w:val="00723262"/>
    <w:rsid w:val="007232DC"/>
    <w:rsid w:val="00723727"/>
    <w:rsid w:val="00723A65"/>
    <w:rsid w:val="007240F8"/>
    <w:rsid w:val="007241F5"/>
    <w:rsid w:val="007242FC"/>
    <w:rsid w:val="00724312"/>
    <w:rsid w:val="007246EB"/>
    <w:rsid w:val="00724903"/>
    <w:rsid w:val="00724BEA"/>
    <w:rsid w:val="00725095"/>
    <w:rsid w:val="0072549A"/>
    <w:rsid w:val="007259AB"/>
    <w:rsid w:val="00725BF7"/>
    <w:rsid w:val="00725F8C"/>
    <w:rsid w:val="007260E8"/>
    <w:rsid w:val="00726568"/>
    <w:rsid w:val="007265CD"/>
    <w:rsid w:val="00726D00"/>
    <w:rsid w:val="007271ED"/>
    <w:rsid w:val="00727482"/>
    <w:rsid w:val="00727646"/>
    <w:rsid w:val="0072777B"/>
    <w:rsid w:val="00727A7F"/>
    <w:rsid w:val="00727E38"/>
    <w:rsid w:val="007305DF"/>
    <w:rsid w:val="00730767"/>
    <w:rsid w:val="00730992"/>
    <w:rsid w:val="00730F09"/>
    <w:rsid w:val="0073105E"/>
    <w:rsid w:val="007314F5"/>
    <w:rsid w:val="0073190C"/>
    <w:rsid w:val="00731958"/>
    <w:rsid w:val="00731B04"/>
    <w:rsid w:val="00731CC2"/>
    <w:rsid w:val="00731CDF"/>
    <w:rsid w:val="00731D42"/>
    <w:rsid w:val="007322DC"/>
    <w:rsid w:val="007324D3"/>
    <w:rsid w:val="00732680"/>
    <w:rsid w:val="007327EF"/>
    <w:rsid w:val="007329A4"/>
    <w:rsid w:val="007329DB"/>
    <w:rsid w:val="00732A2A"/>
    <w:rsid w:val="00732AA4"/>
    <w:rsid w:val="00732B81"/>
    <w:rsid w:val="00733246"/>
    <w:rsid w:val="0073359B"/>
    <w:rsid w:val="00733768"/>
    <w:rsid w:val="00733815"/>
    <w:rsid w:val="00733A62"/>
    <w:rsid w:val="00733A7F"/>
    <w:rsid w:val="00733E28"/>
    <w:rsid w:val="00734221"/>
    <w:rsid w:val="0073426C"/>
    <w:rsid w:val="00734285"/>
    <w:rsid w:val="007343DE"/>
    <w:rsid w:val="00734430"/>
    <w:rsid w:val="007344E9"/>
    <w:rsid w:val="00734710"/>
    <w:rsid w:val="00734A87"/>
    <w:rsid w:val="00734D0A"/>
    <w:rsid w:val="00734E97"/>
    <w:rsid w:val="0073512C"/>
    <w:rsid w:val="007353BC"/>
    <w:rsid w:val="00735CFE"/>
    <w:rsid w:val="00735D76"/>
    <w:rsid w:val="00735D9E"/>
    <w:rsid w:val="00735E71"/>
    <w:rsid w:val="00735FD7"/>
    <w:rsid w:val="0073602A"/>
    <w:rsid w:val="00736090"/>
    <w:rsid w:val="00736162"/>
    <w:rsid w:val="00736452"/>
    <w:rsid w:val="007366C9"/>
    <w:rsid w:val="00736762"/>
    <w:rsid w:val="00736A02"/>
    <w:rsid w:val="00736B38"/>
    <w:rsid w:val="0073731D"/>
    <w:rsid w:val="0073753F"/>
    <w:rsid w:val="007376B8"/>
    <w:rsid w:val="00737836"/>
    <w:rsid w:val="00737994"/>
    <w:rsid w:val="00737C25"/>
    <w:rsid w:val="00737F6A"/>
    <w:rsid w:val="0074048D"/>
    <w:rsid w:val="0074096C"/>
    <w:rsid w:val="00740F9A"/>
    <w:rsid w:val="00741336"/>
    <w:rsid w:val="00741583"/>
    <w:rsid w:val="007415F4"/>
    <w:rsid w:val="007416EA"/>
    <w:rsid w:val="007418AB"/>
    <w:rsid w:val="00741C70"/>
    <w:rsid w:val="00741E85"/>
    <w:rsid w:val="00742085"/>
    <w:rsid w:val="007421D3"/>
    <w:rsid w:val="00742208"/>
    <w:rsid w:val="00742505"/>
    <w:rsid w:val="0074272B"/>
    <w:rsid w:val="0074290C"/>
    <w:rsid w:val="00742982"/>
    <w:rsid w:val="007433F3"/>
    <w:rsid w:val="00743553"/>
    <w:rsid w:val="007435CD"/>
    <w:rsid w:val="007436FB"/>
    <w:rsid w:val="00743983"/>
    <w:rsid w:val="00743B4C"/>
    <w:rsid w:val="00743CDE"/>
    <w:rsid w:val="0074412A"/>
    <w:rsid w:val="0074437E"/>
    <w:rsid w:val="007445D7"/>
    <w:rsid w:val="007446E3"/>
    <w:rsid w:val="007447A3"/>
    <w:rsid w:val="007449D0"/>
    <w:rsid w:val="0074519A"/>
    <w:rsid w:val="007458BC"/>
    <w:rsid w:val="0074598F"/>
    <w:rsid w:val="00745E0A"/>
    <w:rsid w:val="00745E45"/>
    <w:rsid w:val="007460F2"/>
    <w:rsid w:val="007461CC"/>
    <w:rsid w:val="00746285"/>
    <w:rsid w:val="007467AD"/>
    <w:rsid w:val="00746B64"/>
    <w:rsid w:val="00746B8B"/>
    <w:rsid w:val="00746E69"/>
    <w:rsid w:val="0074719E"/>
    <w:rsid w:val="007473F2"/>
    <w:rsid w:val="00747522"/>
    <w:rsid w:val="007479D7"/>
    <w:rsid w:val="00747B01"/>
    <w:rsid w:val="00747BA4"/>
    <w:rsid w:val="00747E82"/>
    <w:rsid w:val="0075014F"/>
    <w:rsid w:val="00750790"/>
    <w:rsid w:val="00750AC2"/>
    <w:rsid w:val="00750BED"/>
    <w:rsid w:val="00750DAC"/>
    <w:rsid w:val="00750DDC"/>
    <w:rsid w:val="00750DE1"/>
    <w:rsid w:val="00751052"/>
    <w:rsid w:val="007512CC"/>
    <w:rsid w:val="0075144A"/>
    <w:rsid w:val="00751C50"/>
    <w:rsid w:val="00751E52"/>
    <w:rsid w:val="00751F06"/>
    <w:rsid w:val="0075210D"/>
    <w:rsid w:val="0075230E"/>
    <w:rsid w:val="007526F2"/>
    <w:rsid w:val="0075270A"/>
    <w:rsid w:val="007527A1"/>
    <w:rsid w:val="00752BA0"/>
    <w:rsid w:val="00752C22"/>
    <w:rsid w:val="00753075"/>
    <w:rsid w:val="0075338D"/>
    <w:rsid w:val="0075342A"/>
    <w:rsid w:val="0075369B"/>
    <w:rsid w:val="00753762"/>
    <w:rsid w:val="00753CC6"/>
    <w:rsid w:val="00753E79"/>
    <w:rsid w:val="007542F0"/>
    <w:rsid w:val="007544E6"/>
    <w:rsid w:val="00754BA9"/>
    <w:rsid w:val="00754BD6"/>
    <w:rsid w:val="0075522D"/>
    <w:rsid w:val="007557A2"/>
    <w:rsid w:val="00755BBF"/>
    <w:rsid w:val="0075647F"/>
    <w:rsid w:val="00756643"/>
    <w:rsid w:val="00756787"/>
    <w:rsid w:val="00756B7F"/>
    <w:rsid w:val="00756CEF"/>
    <w:rsid w:val="007570FF"/>
    <w:rsid w:val="007571EA"/>
    <w:rsid w:val="00757258"/>
    <w:rsid w:val="00757303"/>
    <w:rsid w:val="0075739A"/>
    <w:rsid w:val="007574CB"/>
    <w:rsid w:val="007575FB"/>
    <w:rsid w:val="0075762B"/>
    <w:rsid w:val="007579B7"/>
    <w:rsid w:val="00757A64"/>
    <w:rsid w:val="00757F0F"/>
    <w:rsid w:val="00760209"/>
    <w:rsid w:val="00760385"/>
    <w:rsid w:val="0076044A"/>
    <w:rsid w:val="00760721"/>
    <w:rsid w:val="00760766"/>
    <w:rsid w:val="0076082D"/>
    <w:rsid w:val="0076087A"/>
    <w:rsid w:val="00760B34"/>
    <w:rsid w:val="00760D6C"/>
    <w:rsid w:val="00761A3E"/>
    <w:rsid w:val="00761AD8"/>
    <w:rsid w:val="00761F61"/>
    <w:rsid w:val="00762004"/>
    <w:rsid w:val="00762339"/>
    <w:rsid w:val="00762822"/>
    <w:rsid w:val="007628D7"/>
    <w:rsid w:val="00762B35"/>
    <w:rsid w:val="00762B4A"/>
    <w:rsid w:val="0076357B"/>
    <w:rsid w:val="00763594"/>
    <w:rsid w:val="007635C4"/>
    <w:rsid w:val="007635C5"/>
    <w:rsid w:val="00763788"/>
    <w:rsid w:val="007639FF"/>
    <w:rsid w:val="00763AF7"/>
    <w:rsid w:val="00763C13"/>
    <w:rsid w:val="00763C48"/>
    <w:rsid w:val="00763D92"/>
    <w:rsid w:val="00764191"/>
    <w:rsid w:val="00764C92"/>
    <w:rsid w:val="007654DB"/>
    <w:rsid w:val="007659DD"/>
    <w:rsid w:val="00765B2D"/>
    <w:rsid w:val="00765D1F"/>
    <w:rsid w:val="007660BC"/>
    <w:rsid w:val="00766136"/>
    <w:rsid w:val="0076642A"/>
    <w:rsid w:val="00766756"/>
    <w:rsid w:val="00766AA5"/>
    <w:rsid w:val="007670C6"/>
    <w:rsid w:val="00767510"/>
    <w:rsid w:val="00767CE1"/>
    <w:rsid w:val="00767D6B"/>
    <w:rsid w:val="00767EDA"/>
    <w:rsid w:val="00767F9E"/>
    <w:rsid w:val="00770311"/>
    <w:rsid w:val="007703D4"/>
    <w:rsid w:val="00770668"/>
    <w:rsid w:val="00770BE7"/>
    <w:rsid w:val="00772386"/>
    <w:rsid w:val="00772448"/>
    <w:rsid w:val="00772672"/>
    <w:rsid w:val="00772962"/>
    <w:rsid w:val="00772BAD"/>
    <w:rsid w:val="00772EEE"/>
    <w:rsid w:val="00773165"/>
    <w:rsid w:val="00773258"/>
    <w:rsid w:val="00773613"/>
    <w:rsid w:val="007737B2"/>
    <w:rsid w:val="007742D5"/>
    <w:rsid w:val="00774378"/>
    <w:rsid w:val="0077446B"/>
    <w:rsid w:val="00774513"/>
    <w:rsid w:val="00774779"/>
    <w:rsid w:val="007747F3"/>
    <w:rsid w:val="0077490E"/>
    <w:rsid w:val="00774BDC"/>
    <w:rsid w:val="00774DD7"/>
    <w:rsid w:val="00774DE7"/>
    <w:rsid w:val="007750A6"/>
    <w:rsid w:val="00775379"/>
    <w:rsid w:val="00775AD3"/>
    <w:rsid w:val="00775C4A"/>
    <w:rsid w:val="00775CA6"/>
    <w:rsid w:val="00776094"/>
    <w:rsid w:val="00776229"/>
    <w:rsid w:val="0077649A"/>
    <w:rsid w:val="007766A1"/>
    <w:rsid w:val="007766AB"/>
    <w:rsid w:val="00776793"/>
    <w:rsid w:val="00776F58"/>
    <w:rsid w:val="007772EF"/>
    <w:rsid w:val="007777E5"/>
    <w:rsid w:val="007778F1"/>
    <w:rsid w:val="00777BC5"/>
    <w:rsid w:val="00777C7A"/>
    <w:rsid w:val="007801ED"/>
    <w:rsid w:val="007803BB"/>
    <w:rsid w:val="00780478"/>
    <w:rsid w:val="0078065F"/>
    <w:rsid w:val="007808BD"/>
    <w:rsid w:val="007809A0"/>
    <w:rsid w:val="00780B8D"/>
    <w:rsid w:val="00780DFE"/>
    <w:rsid w:val="00781066"/>
    <w:rsid w:val="00781074"/>
    <w:rsid w:val="007811B6"/>
    <w:rsid w:val="00781408"/>
    <w:rsid w:val="00781552"/>
    <w:rsid w:val="00781882"/>
    <w:rsid w:val="0078197E"/>
    <w:rsid w:val="007819BA"/>
    <w:rsid w:val="00781C71"/>
    <w:rsid w:val="00781ECF"/>
    <w:rsid w:val="00781F1D"/>
    <w:rsid w:val="007820F2"/>
    <w:rsid w:val="007821D4"/>
    <w:rsid w:val="0078222F"/>
    <w:rsid w:val="00782358"/>
    <w:rsid w:val="00782647"/>
    <w:rsid w:val="00782EED"/>
    <w:rsid w:val="00783028"/>
    <w:rsid w:val="0078309D"/>
    <w:rsid w:val="00783C23"/>
    <w:rsid w:val="00784157"/>
    <w:rsid w:val="0078415E"/>
    <w:rsid w:val="007843A2"/>
    <w:rsid w:val="00784972"/>
    <w:rsid w:val="00784FD0"/>
    <w:rsid w:val="00784FEC"/>
    <w:rsid w:val="00785044"/>
    <w:rsid w:val="00785081"/>
    <w:rsid w:val="00785276"/>
    <w:rsid w:val="0078567F"/>
    <w:rsid w:val="00785947"/>
    <w:rsid w:val="00785BD1"/>
    <w:rsid w:val="00785E76"/>
    <w:rsid w:val="00786422"/>
    <w:rsid w:val="00786432"/>
    <w:rsid w:val="007864B5"/>
    <w:rsid w:val="0078655D"/>
    <w:rsid w:val="0078672B"/>
    <w:rsid w:val="007867B2"/>
    <w:rsid w:val="00786BDE"/>
    <w:rsid w:val="00786EE8"/>
    <w:rsid w:val="00787138"/>
    <w:rsid w:val="007876F1"/>
    <w:rsid w:val="0078771F"/>
    <w:rsid w:val="007879CF"/>
    <w:rsid w:val="00787B13"/>
    <w:rsid w:val="00787C24"/>
    <w:rsid w:val="00787E4A"/>
    <w:rsid w:val="00790032"/>
    <w:rsid w:val="00790238"/>
    <w:rsid w:val="007903ED"/>
    <w:rsid w:val="00790A80"/>
    <w:rsid w:val="00790F7B"/>
    <w:rsid w:val="00790F81"/>
    <w:rsid w:val="007913CE"/>
    <w:rsid w:val="007913D1"/>
    <w:rsid w:val="00791653"/>
    <w:rsid w:val="00791B6C"/>
    <w:rsid w:val="00791C33"/>
    <w:rsid w:val="00791C54"/>
    <w:rsid w:val="00791CBF"/>
    <w:rsid w:val="00791DEC"/>
    <w:rsid w:val="00791F3D"/>
    <w:rsid w:val="007922E3"/>
    <w:rsid w:val="007924A2"/>
    <w:rsid w:val="0079259B"/>
    <w:rsid w:val="00792A15"/>
    <w:rsid w:val="00792A46"/>
    <w:rsid w:val="0079322D"/>
    <w:rsid w:val="00793478"/>
    <w:rsid w:val="00793B69"/>
    <w:rsid w:val="007941C6"/>
    <w:rsid w:val="00794557"/>
    <w:rsid w:val="00794971"/>
    <w:rsid w:val="00794A84"/>
    <w:rsid w:val="00794AA6"/>
    <w:rsid w:val="00794C65"/>
    <w:rsid w:val="00794E3F"/>
    <w:rsid w:val="00795297"/>
    <w:rsid w:val="007954D6"/>
    <w:rsid w:val="00795632"/>
    <w:rsid w:val="00795FA2"/>
    <w:rsid w:val="00795FCE"/>
    <w:rsid w:val="00796154"/>
    <w:rsid w:val="0079628B"/>
    <w:rsid w:val="00796376"/>
    <w:rsid w:val="007963F8"/>
    <w:rsid w:val="00796552"/>
    <w:rsid w:val="007967B1"/>
    <w:rsid w:val="007967F4"/>
    <w:rsid w:val="00796D69"/>
    <w:rsid w:val="00796E3D"/>
    <w:rsid w:val="00796E73"/>
    <w:rsid w:val="007971F8"/>
    <w:rsid w:val="0079722D"/>
    <w:rsid w:val="0079777F"/>
    <w:rsid w:val="007977C0"/>
    <w:rsid w:val="0079789B"/>
    <w:rsid w:val="00797D3B"/>
    <w:rsid w:val="00797EEB"/>
    <w:rsid w:val="007A0197"/>
    <w:rsid w:val="007A04EF"/>
    <w:rsid w:val="007A0DE2"/>
    <w:rsid w:val="007A0F3C"/>
    <w:rsid w:val="007A0FA7"/>
    <w:rsid w:val="007A1525"/>
    <w:rsid w:val="007A16ED"/>
    <w:rsid w:val="007A1ADF"/>
    <w:rsid w:val="007A1B03"/>
    <w:rsid w:val="007A1E64"/>
    <w:rsid w:val="007A1E83"/>
    <w:rsid w:val="007A2148"/>
    <w:rsid w:val="007A24D2"/>
    <w:rsid w:val="007A254F"/>
    <w:rsid w:val="007A263E"/>
    <w:rsid w:val="007A326F"/>
    <w:rsid w:val="007A3399"/>
    <w:rsid w:val="007A3697"/>
    <w:rsid w:val="007A418C"/>
    <w:rsid w:val="007A43CE"/>
    <w:rsid w:val="007A453F"/>
    <w:rsid w:val="007A4560"/>
    <w:rsid w:val="007A45E2"/>
    <w:rsid w:val="007A4652"/>
    <w:rsid w:val="007A4914"/>
    <w:rsid w:val="007A4A8A"/>
    <w:rsid w:val="007A4A96"/>
    <w:rsid w:val="007A4BE5"/>
    <w:rsid w:val="007A4C55"/>
    <w:rsid w:val="007A4EFF"/>
    <w:rsid w:val="007A5872"/>
    <w:rsid w:val="007A5BEF"/>
    <w:rsid w:val="007A5EE8"/>
    <w:rsid w:val="007A60BC"/>
    <w:rsid w:val="007A625E"/>
    <w:rsid w:val="007A6379"/>
    <w:rsid w:val="007A65F3"/>
    <w:rsid w:val="007A66EE"/>
    <w:rsid w:val="007A6994"/>
    <w:rsid w:val="007A6BC4"/>
    <w:rsid w:val="007A6DE7"/>
    <w:rsid w:val="007A6F42"/>
    <w:rsid w:val="007A6FFF"/>
    <w:rsid w:val="007A73DE"/>
    <w:rsid w:val="007A743D"/>
    <w:rsid w:val="007A779B"/>
    <w:rsid w:val="007A7B07"/>
    <w:rsid w:val="007A7BC6"/>
    <w:rsid w:val="007B00FD"/>
    <w:rsid w:val="007B0377"/>
    <w:rsid w:val="007B047C"/>
    <w:rsid w:val="007B0518"/>
    <w:rsid w:val="007B070D"/>
    <w:rsid w:val="007B0781"/>
    <w:rsid w:val="007B07A5"/>
    <w:rsid w:val="007B085F"/>
    <w:rsid w:val="007B0920"/>
    <w:rsid w:val="007B0D43"/>
    <w:rsid w:val="007B0D79"/>
    <w:rsid w:val="007B0E64"/>
    <w:rsid w:val="007B10B9"/>
    <w:rsid w:val="007B139E"/>
    <w:rsid w:val="007B1833"/>
    <w:rsid w:val="007B1BF5"/>
    <w:rsid w:val="007B1CB4"/>
    <w:rsid w:val="007B1D67"/>
    <w:rsid w:val="007B1E47"/>
    <w:rsid w:val="007B1E9C"/>
    <w:rsid w:val="007B22E7"/>
    <w:rsid w:val="007B2618"/>
    <w:rsid w:val="007B2B22"/>
    <w:rsid w:val="007B2FAB"/>
    <w:rsid w:val="007B3264"/>
    <w:rsid w:val="007B3265"/>
    <w:rsid w:val="007B370A"/>
    <w:rsid w:val="007B3874"/>
    <w:rsid w:val="007B3C23"/>
    <w:rsid w:val="007B3EA8"/>
    <w:rsid w:val="007B438B"/>
    <w:rsid w:val="007B46E5"/>
    <w:rsid w:val="007B48E3"/>
    <w:rsid w:val="007B4DE1"/>
    <w:rsid w:val="007B52DF"/>
    <w:rsid w:val="007B53FF"/>
    <w:rsid w:val="007B5733"/>
    <w:rsid w:val="007B5889"/>
    <w:rsid w:val="007B589D"/>
    <w:rsid w:val="007B5A54"/>
    <w:rsid w:val="007B5A95"/>
    <w:rsid w:val="007B5F4C"/>
    <w:rsid w:val="007B5F5A"/>
    <w:rsid w:val="007B6585"/>
    <w:rsid w:val="007B6839"/>
    <w:rsid w:val="007B68B7"/>
    <w:rsid w:val="007B68CA"/>
    <w:rsid w:val="007B6988"/>
    <w:rsid w:val="007B6A39"/>
    <w:rsid w:val="007B6DB8"/>
    <w:rsid w:val="007B7148"/>
    <w:rsid w:val="007B7997"/>
    <w:rsid w:val="007B7B88"/>
    <w:rsid w:val="007B7CEF"/>
    <w:rsid w:val="007B7DE2"/>
    <w:rsid w:val="007B7FA0"/>
    <w:rsid w:val="007C00EE"/>
    <w:rsid w:val="007C04A1"/>
    <w:rsid w:val="007C0515"/>
    <w:rsid w:val="007C06A3"/>
    <w:rsid w:val="007C0795"/>
    <w:rsid w:val="007C0799"/>
    <w:rsid w:val="007C0C61"/>
    <w:rsid w:val="007C11F5"/>
    <w:rsid w:val="007C15FB"/>
    <w:rsid w:val="007C1767"/>
    <w:rsid w:val="007C1787"/>
    <w:rsid w:val="007C19A0"/>
    <w:rsid w:val="007C1B86"/>
    <w:rsid w:val="007C1C11"/>
    <w:rsid w:val="007C1D2C"/>
    <w:rsid w:val="007C2251"/>
    <w:rsid w:val="007C2466"/>
    <w:rsid w:val="007C2B84"/>
    <w:rsid w:val="007C2D23"/>
    <w:rsid w:val="007C307A"/>
    <w:rsid w:val="007C329D"/>
    <w:rsid w:val="007C33CB"/>
    <w:rsid w:val="007C342A"/>
    <w:rsid w:val="007C355A"/>
    <w:rsid w:val="007C3580"/>
    <w:rsid w:val="007C3602"/>
    <w:rsid w:val="007C37E3"/>
    <w:rsid w:val="007C3A4C"/>
    <w:rsid w:val="007C3F72"/>
    <w:rsid w:val="007C42AD"/>
    <w:rsid w:val="007C4758"/>
    <w:rsid w:val="007C4861"/>
    <w:rsid w:val="007C4A40"/>
    <w:rsid w:val="007C4C10"/>
    <w:rsid w:val="007C4C38"/>
    <w:rsid w:val="007C4E09"/>
    <w:rsid w:val="007C4F18"/>
    <w:rsid w:val="007C4F94"/>
    <w:rsid w:val="007C5012"/>
    <w:rsid w:val="007C5951"/>
    <w:rsid w:val="007C5B51"/>
    <w:rsid w:val="007C5D09"/>
    <w:rsid w:val="007C5EB7"/>
    <w:rsid w:val="007C64DF"/>
    <w:rsid w:val="007C657C"/>
    <w:rsid w:val="007C6A40"/>
    <w:rsid w:val="007C6B82"/>
    <w:rsid w:val="007C6E95"/>
    <w:rsid w:val="007C716A"/>
    <w:rsid w:val="007C72B5"/>
    <w:rsid w:val="007C7699"/>
    <w:rsid w:val="007C774E"/>
    <w:rsid w:val="007C7803"/>
    <w:rsid w:val="007C79A5"/>
    <w:rsid w:val="007C7A9E"/>
    <w:rsid w:val="007C7AFF"/>
    <w:rsid w:val="007C7C38"/>
    <w:rsid w:val="007C7C4E"/>
    <w:rsid w:val="007D00EE"/>
    <w:rsid w:val="007D018C"/>
    <w:rsid w:val="007D01D8"/>
    <w:rsid w:val="007D01E1"/>
    <w:rsid w:val="007D056A"/>
    <w:rsid w:val="007D05C0"/>
    <w:rsid w:val="007D0650"/>
    <w:rsid w:val="007D06EF"/>
    <w:rsid w:val="007D08A7"/>
    <w:rsid w:val="007D0DA6"/>
    <w:rsid w:val="007D1132"/>
    <w:rsid w:val="007D153D"/>
    <w:rsid w:val="007D15AF"/>
    <w:rsid w:val="007D16E4"/>
    <w:rsid w:val="007D17D2"/>
    <w:rsid w:val="007D2269"/>
    <w:rsid w:val="007D2B3F"/>
    <w:rsid w:val="007D302B"/>
    <w:rsid w:val="007D30A1"/>
    <w:rsid w:val="007D3382"/>
    <w:rsid w:val="007D35A9"/>
    <w:rsid w:val="007D36D7"/>
    <w:rsid w:val="007D37E5"/>
    <w:rsid w:val="007D38D8"/>
    <w:rsid w:val="007D3F33"/>
    <w:rsid w:val="007D3F90"/>
    <w:rsid w:val="007D4133"/>
    <w:rsid w:val="007D4414"/>
    <w:rsid w:val="007D4447"/>
    <w:rsid w:val="007D499D"/>
    <w:rsid w:val="007D49AE"/>
    <w:rsid w:val="007D4D28"/>
    <w:rsid w:val="007D4EC9"/>
    <w:rsid w:val="007D51FB"/>
    <w:rsid w:val="007D549F"/>
    <w:rsid w:val="007D54A4"/>
    <w:rsid w:val="007D5654"/>
    <w:rsid w:val="007D56D8"/>
    <w:rsid w:val="007D5850"/>
    <w:rsid w:val="007D5873"/>
    <w:rsid w:val="007D58EB"/>
    <w:rsid w:val="007D5E02"/>
    <w:rsid w:val="007D61BE"/>
    <w:rsid w:val="007D6401"/>
    <w:rsid w:val="007D6764"/>
    <w:rsid w:val="007D680B"/>
    <w:rsid w:val="007D6ACE"/>
    <w:rsid w:val="007D6BFF"/>
    <w:rsid w:val="007D6D08"/>
    <w:rsid w:val="007D6E1C"/>
    <w:rsid w:val="007D6E63"/>
    <w:rsid w:val="007D7249"/>
    <w:rsid w:val="007D7871"/>
    <w:rsid w:val="007D7CE8"/>
    <w:rsid w:val="007E01A8"/>
    <w:rsid w:val="007E082B"/>
    <w:rsid w:val="007E0A76"/>
    <w:rsid w:val="007E0C17"/>
    <w:rsid w:val="007E0FC9"/>
    <w:rsid w:val="007E123B"/>
    <w:rsid w:val="007E1ADE"/>
    <w:rsid w:val="007E2297"/>
    <w:rsid w:val="007E246C"/>
    <w:rsid w:val="007E278B"/>
    <w:rsid w:val="007E3AAF"/>
    <w:rsid w:val="007E3B6F"/>
    <w:rsid w:val="007E3F19"/>
    <w:rsid w:val="007E3F99"/>
    <w:rsid w:val="007E3FC4"/>
    <w:rsid w:val="007E3FE5"/>
    <w:rsid w:val="007E4312"/>
    <w:rsid w:val="007E4328"/>
    <w:rsid w:val="007E45CF"/>
    <w:rsid w:val="007E4A86"/>
    <w:rsid w:val="007E4BD1"/>
    <w:rsid w:val="007E5235"/>
    <w:rsid w:val="007E52E5"/>
    <w:rsid w:val="007E5347"/>
    <w:rsid w:val="007E53EA"/>
    <w:rsid w:val="007E58EF"/>
    <w:rsid w:val="007E59DC"/>
    <w:rsid w:val="007E6672"/>
    <w:rsid w:val="007E6A77"/>
    <w:rsid w:val="007E6ACD"/>
    <w:rsid w:val="007E6BEA"/>
    <w:rsid w:val="007E6C21"/>
    <w:rsid w:val="007E6F0D"/>
    <w:rsid w:val="007E6F45"/>
    <w:rsid w:val="007E7493"/>
    <w:rsid w:val="007E7674"/>
    <w:rsid w:val="007E7EC7"/>
    <w:rsid w:val="007E7EDD"/>
    <w:rsid w:val="007F0167"/>
    <w:rsid w:val="007F02DE"/>
    <w:rsid w:val="007F0460"/>
    <w:rsid w:val="007F063F"/>
    <w:rsid w:val="007F06CE"/>
    <w:rsid w:val="007F06F2"/>
    <w:rsid w:val="007F07A1"/>
    <w:rsid w:val="007F09ED"/>
    <w:rsid w:val="007F0A0E"/>
    <w:rsid w:val="007F0D46"/>
    <w:rsid w:val="007F0F12"/>
    <w:rsid w:val="007F0F94"/>
    <w:rsid w:val="007F1150"/>
    <w:rsid w:val="007F1158"/>
    <w:rsid w:val="007F172B"/>
    <w:rsid w:val="007F17A9"/>
    <w:rsid w:val="007F1A14"/>
    <w:rsid w:val="007F1EBF"/>
    <w:rsid w:val="007F200F"/>
    <w:rsid w:val="007F2020"/>
    <w:rsid w:val="007F2080"/>
    <w:rsid w:val="007F228D"/>
    <w:rsid w:val="007F2339"/>
    <w:rsid w:val="007F26E4"/>
    <w:rsid w:val="007F2853"/>
    <w:rsid w:val="007F3072"/>
    <w:rsid w:val="007F30C1"/>
    <w:rsid w:val="007F3312"/>
    <w:rsid w:val="007F352C"/>
    <w:rsid w:val="007F3811"/>
    <w:rsid w:val="007F393B"/>
    <w:rsid w:val="007F39CB"/>
    <w:rsid w:val="007F3B38"/>
    <w:rsid w:val="007F3D53"/>
    <w:rsid w:val="007F3D69"/>
    <w:rsid w:val="007F3EE5"/>
    <w:rsid w:val="007F3FEB"/>
    <w:rsid w:val="007F41AC"/>
    <w:rsid w:val="007F4285"/>
    <w:rsid w:val="007F430B"/>
    <w:rsid w:val="007F4381"/>
    <w:rsid w:val="007F4757"/>
    <w:rsid w:val="007F47F8"/>
    <w:rsid w:val="007F4A13"/>
    <w:rsid w:val="007F4AF2"/>
    <w:rsid w:val="007F4C87"/>
    <w:rsid w:val="007F4D8B"/>
    <w:rsid w:val="007F4DE0"/>
    <w:rsid w:val="007F519E"/>
    <w:rsid w:val="007F538A"/>
    <w:rsid w:val="007F562D"/>
    <w:rsid w:val="007F5674"/>
    <w:rsid w:val="007F5871"/>
    <w:rsid w:val="007F5A81"/>
    <w:rsid w:val="007F5B1B"/>
    <w:rsid w:val="007F5F0B"/>
    <w:rsid w:val="007F62AA"/>
    <w:rsid w:val="007F6AE9"/>
    <w:rsid w:val="007F6B51"/>
    <w:rsid w:val="007F6D38"/>
    <w:rsid w:val="007F6ED5"/>
    <w:rsid w:val="007F72FD"/>
    <w:rsid w:val="007F75EA"/>
    <w:rsid w:val="007F7805"/>
    <w:rsid w:val="007F7831"/>
    <w:rsid w:val="007F7B1F"/>
    <w:rsid w:val="007F7CE6"/>
    <w:rsid w:val="007F7D4E"/>
    <w:rsid w:val="00800052"/>
    <w:rsid w:val="0080015D"/>
    <w:rsid w:val="008001B6"/>
    <w:rsid w:val="008002AA"/>
    <w:rsid w:val="0080076A"/>
    <w:rsid w:val="00800A80"/>
    <w:rsid w:val="00800FF6"/>
    <w:rsid w:val="00801376"/>
    <w:rsid w:val="00801391"/>
    <w:rsid w:val="00801455"/>
    <w:rsid w:val="008016F2"/>
    <w:rsid w:val="00801989"/>
    <w:rsid w:val="00802123"/>
    <w:rsid w:val="0080219A"/>
    <w:rsid w:val="0080224D"/>
    <w:rsid w:val="00802358"/>
    <w:rsid w:val="00802586"/>
    <w:rsid w:val="008026F3"/>
    <w:rsid w:val="0080278A"/>
    <w:rsid w:val="00802A01"/>
    <w:rsid w:val="00802B89"/>
    <w:rsid w:val="00802D91"/>
    <w:rsid w:val="00802EB9"/>
    <w:rsid w:val="00803579"/>
    <w:rsid w:val="008037A8"/>
    <w:rsid w:val="008038B8"/>
    <w:rsid w:val="00803965"/>
    <w:rsid w:val="00803DA6"/>
    <w:rsid w:val="00803F57"/>
    <w:rsid w:val="00804623"/>
    <w:rsid w:val="00804702"/>
    <w:rsid w:val="008047F0"/>
    <w:rsid w:val="0080496C"/>
    <w:rsid w:val="00804CB4"/>
    <w:rsid w:val="00805231"/>
    <w:rsid w:val="008053BB"/>
    <w:rsid w:val="0080541B"/>
    <w:rsid w:val="0080555D"/>
    <w:rsid w:val="00805645"/>
    <w:rsid w:val="00805745"/>
    <w:rsid w:val="00805A33"/>
    <w:rsid w:val="00805C74"/>
    <w:rsid w:val="00805EB7"/>
    <w:rsid w:val="00805F74"/>
    <w:rsid w:val="00806329"/>
    <w:rsid w:val="0080657E"/>
    <w:rsid w:val="008069A1"/>
    <w:rsid w:val="00806B66"/>
    <w:rsid w:val="00806B76"/>
    <w:rsid w:val="00806BA7"/>
    <w:rsid w:val="00806FD0"/>
    <w:rsid w:val="00807311"/>
    <w:rsid w:val="008073C3"/>
    <w:rsid w:val="00807953"/>
    <w:rsid w:val="00807962"/>
    <w:rsid w:val="008079D2"/>
    <w:rsid w:val="00807B52"/>
    <w:rsid w:val="00807D78"/>
    <w:rsid w:val="00807FE3"/>
    <w:rsid w:val="008103AA"/>
    <w:rsid w:val="008103B0"/>
    <w:rsid w:val="008103F4"/>
    <w:rsid w:val="008105E7"/>
    <w:rsid w:val="00810A9B"/>
    <w:rsid w:val="00810AE2"/>
    <w:rsid w:val="00810CBC"/>
    <w:rsid w:val="00810F4E"/>
    <w:rsid w:val="00811568"/>
    <w:rsid w:val="00811BD6"/>
    <w:rsid w:val="00811C12"/>
    <w:rsid w:val="00811E4A"/>
    <w:rsid w:val="00811FEE"/>
    <w:rsid w:val="008120A3"/>
    <w:rsid w:val="008124CF"/>
    <w:rsid w:val="0081336B"/>
    <w:rsid w:val="008136ED"/>
    <w:rsid w:val="00813A54"/>
    <w:rsid w:val="00813C65"/>
    <w:rsid w:val="00813C7A"/>
    <w:rsid w:val="00813E83"/>
    <w:rsid w:val="00814295"/>
    <w:rsid w:val="00814668"/>
    <w:rsid w:val="0081472B"/>
    <w:rsid w:val="00814756"/>
    <w:rsid w:val="00814A0D"/>
    <w:rsid w:val="00814F90"/>
    <w:rsid w:val="008151F3"/>
    <w:rsid w:val="00815232"/>
    <w:rsid w:val="0081553E"/>
    <w:rsid w:val="00815916"/>
    <w:rsid w:val="00815D39"/>
    <w:rsid w:val="00816106"/>
    <w:rsid w:val="00816341"/>
    <w:rsid w:val="00816619"/>
    <w:rsid w:val="008167E9"/>
    <w:rsid w:val="00816B55"/>
    <w:rsid w:val="0081710B"/>
    <w:rsid w:val="008175D2"/>
    <w:rsid w:val="00817781"/>
    <w:rsid w:val="00817D49"/>
    <w:rsid w:val="00817E04"/>
    <w:rsid w:val="0082006D"/>
    <w:rsid w:val="00820183"/>
    <w:rsid w:val="00820325"/>
    <w:rsid w:val="0082046C"/>
    <w:rsid w:val="00820475"/>
    <w:rsid w:val="008208AF"/>
    <w:rsid w:val="0082092D"/>
    <w:rsid w:val="00820A37"/>
    <w:rsid w:val="00820D21"/>
    <w:rsid w:val="00820FD0"/>
    <w:rsid w:val="00821076"/>
    <w:rsid w:val="00821B83"/>
    <w:rsid w:val="00821C96"/>
    <w:rsid w:val="00821F8C"/>
    <w:rsid w:val="008222D0"/>
    <w:rsid w:val="008222FC"/>
    <w:rsid w:val="0082248C"/>
    <w:rsid w:val="00822C08"/>
    <w:rsid w:val="00823351"/>
    <w:rsid w:val="0082346A"/>
    <w:rsid w:val="008238FE"/>
    <w:rsid w:val="00823B0B"/>
    <w:rsid w:val="00823B7E"/>
    <w:rsid w:val="00823EA4"/>
    <w:rsid w:val="00823FFD"/>
    <w:rsid w:val="0082406A"/>
    <w:rsid w:val="00824258"/>
    <w:rsid w:val="008248B6"/>
    <w:rsid w:val="00824DBE"/>
    <w:rsid w:val="00824DED"/>
    <w:rsid w:val="008250B8"/>
    <w:rsid w:val="008255CE"/>
    <w:rsid w:val="00825AC1"/>
    <w:rsid w:val="00825DF7"/>
    <w:rsid w:val="00825E53"/>
    <w:rsid w:val="00825F07"/>
    <w:rsid w:val="00827224"/>
    <w:rsid w:val="008275B0"/>
    <w:rsid w:val="008278F7"/>
    <w:rsid w:val="0082790A"/>
    <w:rsid w:val="00827B37"/>
    <w:rsid w:val="00830000"/>
    <w:rsid w:val="008301F7"/>
    <w:rsid w:val="00830339"/>
    <w:rsid w:val="00830453"/>
    <w:rsid w:val="0083079A"/>
    <w:rsid w:val="0083087C"/>
    <w:rsid w:val="00830AC4"/>
    <w:rsid w:val="00830D7C"/>
    <w:rsid w:val="00830DC5"/>
    <w:rsid w:val="00831377"/>
    <w:rsid w:val="00831402"/>
    <w:rsid w:val="00831633"/>
    <w:rsid w:val="00831706"/>
    <w:rsid w:val="00831801"/>
    <w:rsid w:val="00831C1E"/>
    <w:rsid w:val="00832279"/>
    <w:rsid w:val="00832482"/>
    <w:rsid w:val="008327BC"/>
    <w:rsid w:val="0083282A"/>
    <w:rsid w:val="008328A4"/>
    <w:rsid w:val="00832D4B"/>
    <w:rsid w:val="0083319E"/>
    <w:rsid w:val="008331A6"/>
    <w:rsid w:val="008334E2"/>
    <w:rsid w:val="0083352B"/>
    <w:rsid w:val="0083354C"/>
    <w:rsid w:val="00833AD9"/>
    <w:rsid w:val="00834C4E"/>
    <w:rsid w:val="00834E5C"/>
    <w:rsid w:val="008354C4"/>
    <w:rsid w:val="00835510"/>
    <w:rsid w:val="00835CC1"/>
    <w:rsid w:val="008361FD"/>
    <w:rsid w:val="00836619"/>
    <w:rsid w:val="00836CB4"/>
    <w:rsid w:val="00836DBF"/>
    <w:rsid w:val="00836E6E"/>
    <w:rsid w:val="00836EE3"/>
    <w:rsid w:val="008370BB"/>
    <w:rsid w:val="00837240"/>
    <w:rsid w:val="0083724D"/>
    <w:rsid w:val="008372BA"/>
    <w:rsid w:val="00837362"/>
    <w:rsid w:val="008373E4"/>
    <w:rsid w:val="0083775C"/>
    <w:rsid w:val="00837B33"/>
    <w:rsid w:val="00837CB4"/>
    <w:rsid w:val="00837D28"/>
    <w:rsid w:val="00837D9F"/>
    <w:rsid w:val="00837E1C"/>
    <w:rsid w:val="00837F74"/>
    <w:rsid w:val="00840082"/>
    <w:rsid w:val="0084040A"/>
    <w:rsid w:val="008409AE"/>
    <w:rsid w:val="00840B9B"/>
    <w:rsid w:val="00840CF8"/>
    <w:rsid w:val="00840EBC"/>
    <w:rsid w:val="00841475"/>
    <w:rsid w:val="0084190B"/>
    <w:rsid w:val="00841984"/>
    <w:rsid w:val="00841C0A"/>
    <w:rsid w:val="00841C54"/>
    <w:rsid w:val="00841DF0"/>
    <w:rsid w:val="0084214E"/>
    <w:rsid w:val="0084234F"/>
    <w:rsid w:val="0084236D"/>
    <w:rsid w:val="00842446"/>
    <w:rsid w:val="00842B6D"/>
    <w:rsid w:val="00842C90"/>
    <w:rsid w:val="00842E4A"/>
    <w:rsid w:val="0084302B"/>
    <w:rsid w:val="0084307B"/>
    <w:rsid w:val="00843312"/>
    <w:rsid w:val="0084346D"/>
    <w:rsid w:val="008436BC"/>
    <w:rsid w:val="00843764"/>
    <w:rsid w:val="008439B8"/>
    <w:rsid w:val="00843DAE"/>
    <w:rsid w:val="00843DEB"/>
    <w:rsid w:val="00843FAE"/>
    <w:rsid w:val="0084419F"/>
    <w:rsid w:val="00844340"/>
    <w:rsid w:val="008444A7"/>
    <w:rsid w:val="0084462D"/>
    <w:rsid w:val="0084477E"/>
    <w:rsid w:val="00844BF6"/>
    <w:rsid w:val="0084529C"/>
    <w:rsid w:val="00845639"/>
    <w:rsid w:val="008457BD"/>
    <w:rsid w:val="00845A4A"/>
    <w:rsid w:val="00845BA4"/>
    <w:rsid w:val="00846016"/>
    <w:rsid w:val="00846776"/>
    <w:rsid w:val="0084688B"/>
    <w:rsid w:val="00846C03"/>
    <w:rsid w:val="00846C34"/>
    <w:rsid w:val="00846D9C"/>
    <w:rsid w:val="00846F49"/>
    <w:rsid w:val="00847034"/>
    <w:rsid w:val="00847067"/>
    <w:rsid w:val="0084715A"/>
    <w:rsid w:val="00847315"/>
    <w:rsid w:val="0084736D"/>
    <w:rsid w:val="0084742C"/>
    <w:rsid w:val="00847473"/>
    <w:rsid w:val="008477F3"/>
    <w:rsid w:val="00847966"/>
    <w:rsid w:val="0085028A"/>
    <w:rsid w:val="00850465"/>
    <w:rsid w:val="00850674"/>
    <w:rsid w:val="008509E2"/>
    <w:rsid w:val="008509E5"/>
    <w:rsid w:val="00850AEF"/>
    <w:rsid w:val="00850CD5"/>
    <w:rsid w:val="00850D9C"/>
    <w:rsid w:val="00851052"/>
    <w:rsid w:val="008510BF"/>
    <w:rsid w:val="008510E1"/>
    <w:rsid w:val="0085173E"/>
    <w:rsid w:val="008517E1"/>
    <w:rsid w:val="0085182C"/>
    <w:rsid w:val="00851F02"/>
    <w:rsid w:val="00852093"/>
    <w:rsid w:val="008520BD"/>
    <w:rsid w:val="008521A3"/>
    <w:rsid w:val="0085240D"/>
    <w:rsid w:val="0085299A"/>
    <w:rsid w:val="00853499"/>
    <w:rsid w:val="008535B0"/>
    <w:rsid w:val="00853804"/>
    <w:rsid w:val="00853909"/>
    <w:rsid w:val="00853EA6"/>
    <w:rsid w:val="00853EE9"/>
    <w:rsid w:val="008547F7"/>
    <w:rsid w:val="00854E38"/>
    <w:rsid w:val="00854FC7"/>
    <w:rsid w:val="008553E6"/>
    <w:rsid w:val="008554EC"/>
    <w:rsid w:val="008557EF"/>
    <w:rsid w:val="00855942"/>
    <w:rsid w:val="00855A18"/>
    <w:rsid w:val="00855AC5"/>
    <w:rsid w:val="00855D97"/>
    <w:rsid w:val="0085633E"/>
    <w:rsid w:val="00856B97"/>
    <w:rsid w:val="00856F0A"/>
    <w:rsid w:val="008572F3"/>
    <w:rsid w:val="00857399"/>
    <w:rsid w:val="0085775D"/>
    <w:rsid w:val="00857C3B"/>
    <w:rsid w:val="008603E0"/>
    <w:rsid w:val="0086067F"/>
    <w:rsid w:val="0086076E"/>
    <w:rsid w:val="0086081A"/>
    <w:rsid w:val="0086091C"/>
    <w:rsid w:val="00860A0B"/>
    <w:rsid w:val="00860D42"/>
    <w:rsid w:val="0086154D"/>
    <w:rsid w:val="00861562"/>
    <w:rsid w:val="00861738"/>
    <w:rsid w:val="00861A5F"/>
    <w:rsid w:val="00861B6A"/>
    <w:rsid w:val="00861C7C"/>
    <w:rsid w:val="008621F7"/>
    <w:rsid w:val="0086227B"/>
    <w:rsid w:val="008622B0"/>
    <w:rsid w:val="00862502"/>
    <w:rsid w:val="008629DE"/>
    <w:rsid w:val="00862B08"/>
    <w:rsid w:val="00862FE8"/>
    <w:rsid w:val="00863111"/>
    <w:rsid w:val="00863261"/>
    <w:rsid w:val="008633A4"/>
    <w:rsid w:val="008634B7"/>
    <w:rsid w:val="008637DE"/>
    <w:rsid w:val="0086380C"/>
    <w:rsid w:val="00863AAD"/>
    <w:rsid w:val="00863B45"/>
    <w:rsid w:val="00863DC8"/>
    <w:rsid w:val="00863E86"/>
    <w:rsid w:val="00864252"/>
    <w:rsid w:val="008644A5"/>
    <w:rsid w:val="0086474D"/>
    <w:rsid w:val="00864F27"/>
    <w:rsid w:val="0086531B"/>
    <w:rsid w:val="00865426"/>
    <w:rsid w:val="00865764"/>
    <w:rsid w:val="00865E20"/>
    <w:rsid w:val="00866340"/>
    <w:rsid w:val="00866546"/>
    <w:rsid w:val="0086665B"/>
    <w:rsid w:val="00866683"/>
    <w:rsid w:val="0086679B"/>
    <w:rsid w:val="00866AC5"/>
    <w:rsid w:val="00866B2B"/>
    <w:rsid w:val="00866B7F"/>
    <w:rsid w:val="00866DFE"/>
    <w:rsid w:val="00866E2D"/>
    <w:rsid w:val="00867020"/>
    <w:rsid w:val="0086704E"/>
    <w:rsid w:val="00867291"/>
    <w:rsid w:val="00867298"/>
    <w:rsid w:val="00867561"/>
    <w:rsid w:val="00867B6E"/>
    <w:rsid w:val="00867C1A"/>
    <w:rsid w:val="00867C8C"/>
    <w:rsid w:val="008703B8"/>
    <w:rsid w:val="00870605"/>
    <w:rsid w:val="00870608"/>
    <w:rsid w:val="008707F1"/>
    <w:rsid w:val="00870985"/>
    <w:rsid w:val="00870B93"/>
    <w:rsid w:val="00870C69"/>
    <w:rsid w:val="00870FBE"/>
    <w:rsid w:val="00871388"/>
    <w:rsid w:val="00871579"/>
    <w:rsid w:val="00871D9B"/>
    <w:rsid w:val="00872039"/>
    <w:rsid w:val="008720B8"/>
    <w:rsid w:val="0087216F"/>
    <w:rsid w:val="0087236C"/>
    <w:rsid w:val="0087258B"/>
    <w:rsid w:val="00872662"/>
    <w:rsid w:val="00872F58"/>
    <w:rsid w:val="008734C2"/>
    <w:rsid w:val="00873F9A"/>
    <w:rsid w:val="0087420A"/>
    <w:rsid w:val="008742A9"/>
    <w:rsid w:val="00874580"/>
    <w:rsid w:val="008746D5"/>
    <w:rsid w:val="00874796"/>
    <w:rsid w:val="00874B36"/>
    <w:rsid w:val="00874BF9"/>
    <w:rsid w:val="00874CB0"/>
    <w:rsid w:val="00874EB1"/>
    <w:rsid w:val="008750C0"/>
    <w:rsid w:val="008750DC"/>
    <w:rsid w:val="00875157"/>
    <w:rsid w:val="00875608"/>
    <w:rsid w:val="008757F7"/>
    <w:rsid w:val="008758D1"/>
    <w:rsid w:val="00875EBD"/>
    <w:rsid w:val="00876776"/>
    <w:rsid w:val="008767B8"/>
    <w:rsid w:val="00876905"/>
    <w:rsid w:val="00876C53"/>
    <w:rsid w:val="00876FA7"/>
    <w:rsid w:val="00876FFB"/>
    <w:rsid w:val="00877254"/>
    <w:rsid w:val="008773FA"/>
    <w:rsid w:val="0087770D"/>
    <w:rsid w:val="00877826"/>
    <w:rsid w:val="00877840"/>
    <w:rsid w:val="008778F4"/>
    <w:rsid w:val="00877D78"/>
    <w:rsid w:val="00877E2E"/>
    <w:rsid w:val="008800C2"/>
    <w:rsid w:val="00880133"/>
    <w:rsid w:val="0088020A"/>
    <w:rsid w:val="0088024A"/>
    <w:rsid w:val="0088034D"/>
    <w:rsid w:val="008808A4"/>
    <w:rsid w:val="00880B5C"/>
    <w:rsid w:val="00880CF8"/>
    <w:rsid w:val="0088101A"/>
    <w:rsid w:val="008812C6"/>
    <w:rsid w:val="008815ED"/>
    <w:rsid w:val="0088171D"/>
    <w:rsid w:val="00881E8C"/>
    <w:rsid w:val="00882419"/>
    <w:rsid w:val="00882C34"/>
    <w:rsid w:val="008834DA"/>
    <w:rsid w:val="0088370C"/>
    <w:rsid w:val="00883A62"/>
    <w:rsid w:val="00883C83"/>
    <w:rsid w:val="00883DBD"/>
    <w:rsid w:val="00884996"/>
    <w:rsid w:val="008849E1"/>
    <w:rsid w:val="00884B27"/>
    <w:rsid w:val="00884BC1"/>
    <w:rsid w:val="0088544B"/>
    <w:rsid w:val="00885772"/>
    <w:rsid w:val="00885C1A"/>
    <w:rsid w:val="008863F5"/>
    <w:rsid w:val="00886473"/>
    <w:rsid w:val="00886665"/>
    <w:rsid w:val="00886794"/>
    <w:rsid w:val="00886C5E"/>
    <w:rsid w:val="00886EF4"/>
    <w:rsid w:val="00886FFF"/>
    <w:rsid w:val="00887374"/>
    <w:rsid w:val="0088747F"/>
    <w:rsid w:val="008874A0"/>
    <w:rsid w:val="00887535"/>
    <w:rsid w:val="0088760D"/>
    <w:rsid w:val="00887BB7"/>
    <w:rsid w:val="00887F93"/>
    <w:rsid w:val="0089047E"/>
    <w:rsid w:val="008904EF"/>
    <w:rsid w:val="0089066B"/>
    <w:rsid w:val="0089086F"/>
    <w:rsid w:val="00890AB7"/>
    <w:rsid w:val="00890BC3"/>
    <w:rsid w:val="008918DA"/>
    <w:rsid w:val="0089198C"/>
    <w:rsid w:val="00891B34"/>
    <w:rsid w:val="00891FB6"/>
    <w:rsid w:val="00891FFB"/>
    <w:rsid w:val="008920A2"/>
    <w:rsid w:val="008922D4"/>
    <w:rsid w:val="008923B4"/>
    <w:rsid w:val="00892689"/>
    <w:rsid w:val="008929FB"/>
    <w:rsid w:val="00892B88"/>
    <w:rsid w:val="00892BA5"/>
    <w:rsid w:val="00892F9C"/>
    <w:rsid w:val="008935E7"/>
    <w:rsid w:val="008937A2"/>
    <w:rsid w:val="0089399D"/>
    <w:rsid w:val="00893C3D"/>
    <w:rsid w:val="00893E7C"/>
    <w:rsid w:val="00893E99"/>
    <w:rsid w:val="008944D3"/>
    <w:rsid w:val="00894687"/>
    <w:rsid w:val="008947B0"/>
    <w:rsid w:val="008947B2"/>
    <w:rsid w:val="00894EBC"/>
    <w:rsid w:val="00894FFB"/>
    <w:rsid w:val="0089531A"/>
    <w:rsid w:val="008957DD"/>
    <w:rsid w:val="00895D69"/>
    <w:rsid w:val="00895DEA"/>
    <w:rsid w:val="00895E2C"/>
    <w:rsid w:val="0089610F"/>
    <w:rsid w:val="00896256"/>
    <w:rsid w:val="00896288"/>
    <w:rsid w:val="008962F3"/>
    <w:rsid w:val="00896386"/>
    <w:rsid w:val="00896822"/>
    <w:rsid w:val="008968DE"/>
    <w:rsid w:val="008968F7"/>
    <w:rsid w:val="00896B5E"/>
    <w:rsid w:val="00896BDF"/>
    <w:rsid w:val="00896C27"/>
    <w:rsid w:val="008970FA"/>
    <w:rsid w:val="0089714B"/>
    <w:rsid w:val="00897198"/>
    <w:rsid w:val="0089733F"/>
    <w:rsid w:val="0089767A"/>
    <w:rsid w:val="008976B0"/>
    <w:rsid w:val="00897723"/>
    <w:rsid w:val="008979BE"/>
    <w:rsid w:val="008A004F"/>
    <w:rsid w:val="008A020D"/>
    <w:rsid w:val="008A024C"/>
    <w:rsid w:val="008A0528"/>
    <w:rsid w:val="008A075B"/>
    <w:rsid w:val="008A084B"/>
    <w:rsid w:val="008A0987"/>
    <w:rsid w:val="008A0F61"/>
    <w:rsid w:val="008A13D5"/>
    <w:rsid w:val="008A147C"/>
    <w:rsid w:val="008A15B6"/>
    <w:rsid w:val="008A1703"/>
    <w:rsid w:val="008A1833"/>
    <w:rsid w:val="008A1DCF"/>
    <w:rsid w:val="008A201F"/>
    <w:rsid w:val="008A2130"/>
    <w:rsid w:val="008A25D4"/>
    <w:rsid w:val="008A2A0B"/>
    <w:rsid w:val="008A2BDF"/>
    <w:rsid w:val="008A2F1D"/>
    <w:rsid w:val="008A3A4B"/>
    <w:rsid w:val="008A3BC1"/>
    <w:rsid w:val="008A3CB5"/>
    <w:rsid w:val="008A456E"/>
    <w:rsid w:val="008A47EE"/>
    <w:rsid w:val="008A4E93"/>
    <w:rsid w:val="008A4EB8"/>
    <w:rsid w:val="008A5040"/>
    <w:rsid w:val="008A5159"/>
    <w:rsid w:val="008A525D"/>
    <w:rsid w:val="008A545E"/>
    <w:rsid w:val="008A54FF"/>
    <w:rsid w:val="008A55F2"/>
    <w:rsid w:val="008A58C5"/>
    <w:rsid w:val="008A5A9B"/>
    <w:rsid w:val="008A5BF4"/>
    <w:rsid w:val="008A5E67"/>
    <w:rsid w:val="008A5E9F"/>
    <w:rsid w:val="008A62F6"/>
    <w:rsid w:val="008A6940"/>
    <w:rsid w:val="008A6B4A"/>
    <w:rsid w:val="008A6B66"/>
    <w:rsid w:val="008A6DEC"/>
    <w:rsid w:val="008A6F12"/>
    <w:rsid w:val="008A712A"/>
    <w:rsid w:val="008A719B"/>
    <w:rsid w:val="008A7228"/>
    <w:rsid w:val="008A72CA"/>
    <w:rsid w:val="008A78CB"/>
    <w:rsid w:val="008A78D5"/>
    <w:rsid w:val="008A79CF"/>
    <w:rsid w:val="008A7BC3"/>
    <w:rsid w:val="008A7C51"/>
    <w:rsid w:val="008A7F97"/>
    <w:rsid w:val="008B00AB"/>
    <w:rsid w:val="008B01CF"/>
    <w:rsid w:val="008B029D"/>
    <w:rsid w:val="008B0602"/>
    <w:rsid w:val="008B0676"/>
    <w:rsid w:val="008B09FA"/>
    <w:rsid w:val="008B0C1D"/>
    <w:rsid w:val="008B0C82"/>
    <w:rsid w:val="008B0E15"/>
    <w:rsid w:val="008B1020"/>
    <w:rsid w:val="008B1267"/>
    <w:rsid w:val="008B1662"/>
    <w:rsid w:val="008B1D97"/>
    <w:rsid w:val="008B259A"/>
    <w:rsid w:val="008B2A5D"/>
    <w:rsid w:val="008B2E9C"/>
    <w:rsid w:val="008B3057"/>
    <w:rsid w:val="008B31B0"/>
    <w:rsid w:val="008B322E"/>
    <w:rsid w:val="008B3D8D"/>
    <w:rsid w:val="008B3EEF"/>
    <w:rsid w:val="008B4296"/>
    <w:rsid w:val="008B42D1"/>
    <w:rsid w:val="008B4586"/>
    <w:rsid w:val="008B4589"/>
    <w:rsid w:val="008B491A"/>
    <w:rsid w:val="008B4D0C"/>
    <w:rsid w:val="008B4D43"/>
    <w:rsid w:val="008B5460"/>
    <w:rsid w:val="008B5583"/>
    <w:rsid w:val="008B5597"/>
    <w:rsid w:val="008B56FE"/>
    <w:rsid w:val="008B5DB4"/>
    <w:rsid w:val="008B60D4"/>
    <w:rsid w:val="008B6673"/>
    <w:rsid w:val="008B680C"/>
    <w:rsid w:val="008B685A"/>
    <w:rsid w:val="008B68B9"/>
    <w:rsid w:val="008B6A3E"/>
    <w:rsid w:val="008B6CF7"/>
    <w:rsid w:val="008B794C"/>
    <w:rsid w:val="008B7E2C"/>
    <w:rsid w:val="008C016F"/>
    <w:rsid w:val="008C02E7"/>
    <w:rsid w:val="008C0310"/>
    <w:rsid w:val="008C0434"/>
    <w:rsid w:val="008C0560"/>
    <w:rsid w:val="008C0A6B"/>
    <w:rsid w:val="008C0A7A"/>
    <w:rsid w:val="008C0C5E"/>
    <w:rsid w:val="008C0C66"/>
    <w:rsid w:val="008C0CDE"/>
    <w:rsid w:val="008C0EA0"/>
    <w:rsid w:val="008C102D"/>
    <w:rsid w:val="008C145C"/>
    <w:rsid w:val="008C1699"/>
    <w:rsid w:val="008C18AD"/>
    <w:rsid w:val="008C2100"/>
    <w:rsid w:val="008C24E1"/>
    <w:rsid w:val="008C2530"/>
    <w:rsid w:val="008C2791"/>
    <w:rsid w:val="008C2CFD"/>
    <w:rsid w:val="008C2E04"/>
    <w:rsid w:val="008C2F9B"/>
    <w:rsid w:val="008C3037"/>
    <w:rsid w:val="008C3087"/>
    <w:rsid w:val="008C366D"/>
    <w:rsid w:val="008C3804"/>
    <w:rsid w:val="008C3981"/>
    <w:rsid w:val="008C3BA5"/>
    <w:rsid w:val="008C42D0"/>
    <w:rsid w:val="008C42EB"/>
    <w:rsid w:val="008C4656"/>
    <w:rsid w:val="008C5615"/>
    <w:rsid w:val="008C592B"/>
    <w:rsid w:val="008C5A5C"/>
    <w:rsid w:val="008C5ABA"/>
    <w:rsid w:val="008C64D1"/>
    <w:rsid w:val="008C665E"/>
    <w:rsid w:val="008C666A"/>
    <w:rsid w:val="008C6C67"/>
    <w:rsid w:val="008C6CB6"/>
    <w:rsid w:val="008C716E"/>
    <w:rsid w:val="008C71D7"/>
    <w:rsid w:val="008C727D"/>
    <w:rsid w:val="008C7725"/>
    <w:rsid w:val="008C7791"/>
    <w:rsid w:val="008D00B9"/>
    <w:rsid w:val="008D04E6"/>
    <w:rsid w:val="008D0872"/>
    <w:rsid w:val="008D0BBC"/>
    <w:rsid w:val="008D0BE6"/>
    <w:rsid w:val="008D0E47"/>
    <w:rsid w:val="008D0F53"/>
    <w:rsid w:val="008D15F1"/>
    <w:rsid w:val="008D1619"/>
    <w:rsid w:val="008D1A45"/>
    <w:rsid w:val="008D21FA"/>
    <w:rsid w:val="008D253E"/>
    <w:rsid w:val="008D277D"/>
    <w:rsid w:val="008D2B00"/>
    <w:rsid w:val="008D2DD4"/>
    <w:rsid w:val="008D2F9F"/>
    <w:rsid w:val="008D2FB3"/>
    <w:rsid w:val="008D30D3"/>
    <w:rsid w:val="008D31C0"/>
    <w:rsid w:val="008D325C"/>
    <w:rsid w:val="008D3456"/>
    <w:rsid w:val="008D38A6"/>
    <w:rsid w:val="008D3FB7"/>
    <w:rsid w:val="008D4045"/>
    <w:rsid w:val="008D46B8"/>
    <w:rsid w:val="008D473A"/>
    <w:rsid w:val="008D4A0F"/>
    <w:rsid w:val="008D4AAA"/>
    <w:rsid w:val="008D4AD3"/>
    <w:rsid w:val="008D4D67"/>
    <w:rsid w:val="008D5018"/>
    <w:rsid w:val="008D5617"/>
    <w:rsid w:val="008D56A2"/>
    <w:rsid w:val="008D56BA"/>
    <w:rsid w:val="008D56FD"/>
    <w:rsid w:val="008D596C"/>
    <w:rsid w:val="008D5CAD"/>
    <w:rsid w:val="008D6077"/>
    <w:rsid w:val="008D6082"/>
    <w:rsid w:val="008D6089"/>
    <w:rsid w:val="008D62D9"/>
    <w:rsid w:val="008D63AA"/>
    <w:rsid w:val="008D64CA"/>
    <w:rsid w:val="008D6719"/>
    <w:rsid w:val="008D69D7"/>
    <w:rsid w:val="008D6A34"/>
    <w:rsid w:val="008D6FFE"/>
    <w:rsid w:val="008D72BA"/>
    <w:rsid w:val="008D72D5"/>
    <w:rsid w:val="008D72DF"/>
    <w:rsid w:val="008D7992"/>
    <w:rsid w:val="008D7E33"/>
    <w:rsid w:val="008E00EE"/>
    <w:rsid w:val="008E069C"/>
    <w:rsid w:val="008E0D3A"/>
    <w:rsid w:val="008E1854"/>
    <w:rsid w:val="008E1C48"/>
    <w:rsid w:val="008E1F28"/>
    <w:rsid w:val="008E21B7"/>
    <w:rsid w:val="008E2485"/>
    <w:rsid w:val="008E2AC1"/>
    <w:rsid w:val="008E2CDA"/>
    <w:rsid w:val="008E2CDC"/>
    <w:rsid w:val="008E33EC"/>
    <w:rsid w:val="008E343F"/>
    <w:rsid w:val="008E35CF"/>
    <w:rsid w:val="008E37F8"/>
    <w:rsid w:val="008E38CE"/>
    <w:rsid w:val="008E3CEE"/>
    <w:rsid w:val="008E43E1"/>
    <w:rsid w:val="008E43E6"/>
    <w:rsid w:val="008E4D1F"/>
    <w:rsid w:val="008E4E39"/>
    <w:rsid w:val="008E507B"/>
    <w:rsid w:val="008E5129"/>
    <w:rsid w:val="008E52A0"/>
    <w:rsid w:val="008E52D9"/>
    <w:rsid w:val="008E55C9"/>
    <w:rsid w:val="008E5776"/>
    <w:rsid w:val="008E5853"/>
    <w:rsid w:val="008E58F3"/>
    <w:rsid w:val="008E5ADA"/>
    <w:rsid w:val="008E5B52"/>
    <w:rsid w:val="008E5BCA"/>
    <w:rsid w:val="008E5CE3"/>
    <w:rsid w:val="008E5DE8"/>
    <w:rsid w:val="008E5FE8"/>
    <w:rsid w:val="008E607D"/>
    <w:rsid w:val="008E60D1"/>
    <w:rsid w:val="008E6276"/>
    <w:rsid w:val="008E63D0"/>
    <w:rsid w:val="008E6637"/>
    <w:rsid w:val="008E6A67"/>
    <w:rsid w:val="008E7203"/>
    <w:rsid w:val="008E78EE"/>
    <w:rsid w:val="008E7EA9"/>
    <w:rsid w:val="008F031A"/>
    <w:rsid w:val="008F0692"/>
    <w:rsid w:val="008F0705"/>
    <w:rsid w:val="008F07B2"/>
    <w:rsid w:val="008F07CC"/>
    <w:rsid w:val="008F0939"/>
    <w:rsid w:val="008F094C"/>
    <w:rsid w:val="008F0B3F"/>
    <w:rsid w:val="008F0CD9"/>
    <w:rsid w:val="008F0D75"/>
    <w:rsid w:val="008F0EF0"/>
    <w:rsid w:val="008F10EB"/>
    <w:rsid w:val="008F1580"/>
    <w:rsid w:val="008F1597"/>
    <w:rsid w:val="008F1749"/>
    <w:rsid w:val="008F191D"/>
    <w:rsid w:val="008F1F03"/>
    <w:rsid w:val="008F22AC"/>
    <w:rsid w:val="008F265A"/>
    <w:rsid w:val="008F279F"/>
    <w:rsid w:val="008F33B7"/>
    <w:rsid w:val="008F3592"/>
    <w:rsid w:val="008F3774"/>
    <w:rsid w:val="008F3CE9"/>
    <w:rsid w:val="008F42B0"/>
    <w:rsid w:val="008F43C5"/>
    <w:rsid w:val="008F47BA"/>
    <w:rsid w:val="008F4BF5"/>
    <w:rsid w:val="008F508F"/>
    <w:rsid w:val="008F5219"/>
    <w:rsid w:val="008F5350"/>
    <w:rsid w:val="008F5428"/>
    <w:rsid w:val="008F5519"/>
    <w:rsid w:val="008F5602"/>
    <w:rsid w:val="008F5870"/>
    <w:rsid w:val="008F5919"/>
    <w:rsid w:val="008F5AF3"/>
    <w:rsid w:val="008F5CDF"/>
    <w:rsid w:val="008F5D9D"/>
    <w:rsid w:val="008F61FF"/>
    <w:rsid w:val="008F62EE"/>
    <w:rsid w:val="008F647D"/>
    <w:rsid w:val="008F6B29"/>
    <w:rsid w:val="008F6FEC"/>
    <w:rsid w:val="008F7073"/>
    <w:rsid w:val="008F7153"/>
    <w:rsid w:val="008F7605"/>
    <w:rsid w:val="008F764F"/>
    <w:rsid w:val="008F796F"/>
    <w:rsid w:val="008F7981"/>
    <w:rsid w:val="008F7A76"/>
    <w:rsid w:val="008F7B08"/>
    <w:rsid w:val="008F7C98"/>
    <w:rsid w:val="00900207"/>
    <w:rsid w:val="009002A9"/>
    <w:rsid w:val="009005A6"/>
    <w:rsid w:val="0090095C"/>
    <w:rsid w:val="00900AFA"/>
    <w:rsid w:val="00900DB8"/>
    <w:rsid w:val="00900DDD"/>
    <w:rsid w:val="009011C6"/>
    <w:rsid w:val="00901488"/>
    <w:rsid w:val="009017EC"/>
    <w:rsid w:val="00901D00"/>
    <w:rsid w:val="00901D8C"/>
    <w:rsid w:val="00901E5C"/>
    <w:rsid w:val="00902132"/>
    <w:rsid w:val="009021A1"/>
    <w:rsid w:val="0090237F"/>
    <w:rsid w:val="009023EB"/>
    <w:rsid w:val="0090259F"/>
    <w:rsid w:val="0090271C"/>
    <w:rsid w:val="0090277F"/>
    <w:rsid w:val="00902F93"/>
    <w:rsid w:val="00903020"/>
    <w:rsid w:val="00903211"/>
    <w:rsid w:val="0090322C"/>
    <w:rsid w:val="009033A0"/>
    <w:rsid w:val="00903408"/>
    <w:rsid w:val="009037CF"/>
    <w:rsid w:val="00903DB4"/>
    <w:rsid w:val="00904C43"/>
    <w:rsid w:val="00904F7E"/>
    <w:rsid w:val="00905351"/>
    <w:rsid w:val="00905361"/>
    <w:rsid w:val="009054B0"/>
    <w:rsid w:val="009055C6"/>
    <w:rsid w:val="00905AA2"/>
    <w:rsid w:val="00905BA9"/>
    <w:rsid w:val="00905BE2"/>
    <w:rsid w:val="00905D12"/>
    <w:rsid w:val="009061EC"/>
    <w:rsid w:val="00906A41"/>
    <w:rsid w:val="00906EEB"/>
    <w:rsid w:val="00906F18"/>
    <w:rsid w:val="00907239"/>
    <w:rsid w:val="009075F5"/>
    <w:rsid w:val="00907BED"/>
    <w:rsid w:val="00907DF4"/>
    <w:rsid w:val="00907F28"/>
    <w:rsid w:val="00910162"/>
    <w:rsid w:val="00910538"/>
    <w:rsid w:val="00910817"/>
    <w:rsid w:val="00910878"/>
    <w:rsid w:val="00910C74"/>
    <w:rsid w:val="009113A5"/>
    <w:rsid w:val="00911D12"/>
    <w:rsid w:val="00911F5B"/>
    <w:rsid w:val="00912605"/>
    <w:rsid w:val="009128B0"/>
    <w:rsid w:val="009128D4"/>
    <w:rsid w:val="00912EB9"/>
    <w:rsid w:val="00912EF2"/>
    <w:rsid w:val="009130B8"/>
    <w:rsid w:val="00913368"/>
    <w:rsid w:val="00914501"/>
    <w:rsid w:val="0091457F"/>
    <w:rsid w:val="00914A43"/>
    <w:rsid w:val="00914A5D"/>
    <w:rsid w:val="00914FCE"/>
    <w:rsid w:val="009157B9"/>
    <w:rsid w:val="009157F3"/>
    <w:rsid w:val="0091586F"/>
    <w:rsid w:val="00915E38"/>
    <w:rsid w:val="0091654B"/>
    <w:rsid w:val="00916557"/>
    <w:rsid w:val="0091670A"/>
    <w:rsid w:val="00916894"/>
    <w:rsid w:val="009169DD"/>
    <w:rsid w:val="009172DC"/>
    <w:rsid w:val="0091746E"/>
    <w:rsid w:val="009174AC"/>
    <w:rsid w:val="00917842"/>
    <w:rsid w:val="00917AC5"/>
    <w:rsid w:val="00917F94"/>
    <w:rsid w:val="00920373"/>
    <w:rsid w:val="00920898"/>
    <w:rsid w:val="00920A3A"/>
    <w:rsid w:val="00920AA0"/>
    <w:rsid w:val="00921089"/>
    <w:rsid w:val="00921104"/>
    <w:rsid w:val="00921115"/>
    <w:rsid w:val="009214BF"/>
    <w:rsid w:val="00921553"/>
    <w:rsid w:val="009217C3"/>
    <w:rsid w:val="00921812"/>
    <w:rsid w:val="00921C83"/>
    <w:rsid w:val="00921D39"/>
    <w:rsid w:val="00922356"/>
    <w:rsid w:val="00922488"/>
    <w:rsid w:val="00922803"/>
    <w:rsid w:val="00922A17"/>
    <w:rsid w:val="00922BF7"/>
    <w:rsid w:val="00922C18"/>
    <w:rsid w:val="00922F13"/>
    <w:rsid w:val="00922FD3"/>
    <w:rsid w:val="0092300A"/>
    <w:rsid w:val="0092313B"/>
    <w:rsid w:val="00923A43"/>
    <w:rsid w:val="00923B02"/>
    <w:rsid w:val="00923DA9"/>
    <w:rsid w:val="00923E51"/>
    <w:rsid w:val="0092462A"/>
    <w:rsid w:val="00924A53"/>
    <w:rsid w:val="00924C14"/>
    <w:rsid w:val="00924CFC"/>
    <w:rsid w:val="00924D43"/>
    <w:rsid w:val="00924E46"/>
    <w:rsid w:val="00924EEE"/>
    <w:rsid w:val="009255B0"/>
    <w:rsid w:val="009257ED"/>
    <w:rsid w:val="0092587B"/>
    <w:rsid w:val="00925905"/>
    <w:rsid w:val="00925A60"/>
    <w:rsid w:val="0092613A"/>
    <w:rsid w:val="009262FF"/>
    <w:rsid w:val="0092643C"/>
    <w:rsid w:val="00926BFD"/>
    <w:rsid w:val="00926BFE"/>
    <w:rsid w:val="00926DBD"/>
    <w:rsid w:val="00926F13"/>
    <w:rsid w:val="0092707A"/>
    <w:rsid w:val="00927120"/>
    <w:rsid w:val="00927509"/>
    <w:rsid w:val="00927ADC"/>
    <w:rsid w:val="00927F54"/>
    <w:rsid w:val="009300DB"/>
    <w:rsid w:val="00930687"/>
    <w:rsid w:val="00930CEA"/>
    <w:rsid w:val="0093114C"/>
    <w:rsid w:val="009311D7"/>
    <w:rsid w:val="009314A9"/>
    <w:rsid w:val="00931626"/>
    <w:rsid w:val="00931DC7"/>
    <w:rsid w:val="00931E43"/>
    <w:rsid w:val="00932219"/>
    <w:rsid w:val="0093229A"/>
    <w:rsid w:val="00932770"/>
    <w:rsid w:val="009327AF"/>
    <w:rsid w:val="00932A93"/>
    <w:rsid w:val="00932D23"/>
    <w:rsid w:val="00933287"/>
    <w:rsid w:val="009332E5"/>
    <w:rsid w:val="0093360C"/>
    <w:rsid w:val="009338A0"/>
    <w:rsid w:val="00933DE5"/>
    <w:rsid w:val="009340EF"/>
    <w:rsid w:val="0093451A"/>
    <w:rsid w:val="0093455E"/>
    <w:rsid w:val="00934740"/>
    <w:rsid w:val="009348DC"/>
    <w:rsid w:val="00934A33"/>
    <w:rsid w:val="00934F09"/>
    <w:rsid w:val="00934F3C"/>
    <w:rsid w:val="009350B3"/>
    <w:rsid w:val="0093526E"/>
    <w:rsid w:val="009357BC"/>
    <w:rsid w:val="00935A9B"/>
    <w:rsid w:val="00935AA8"/>
    <w:rsid w:val="00935C58"/>
    <w:rsid w:val="00935E8D"/>
    <w:rsid w:val="00935FA2"/>
    <w:rsid w:val="00936678"/>
    <w:rsid w:val="009366A9"/>
    <w:rsid w:val="00936B9F"/>
    <w:rsid w:val="00936CCB"/>
    <w:rsid w:val="00936E12"/>
    <w:rsid w:val="00936E31"/>
    <w:rsid w:val="00937414"/>
    <w:rsid w:val="00937466"/>
    <w:rsid w:val="00937782"/>
    <w:rsid w:val="009377F2"/>
    <w:rsid w:val="009379FF"/>
    <w:rsid w:val="00937A02"/>
    <w:rsid w:val="00937ADE"/>
    <w:rsid w:val="0094019B"/>
    <w:rsid w:val="00940A1B"/>
    <w:rsid w:val="00940AD3"/>
    <w:rsid w:val="00940D9C"/>
    <w:rsid w:val="009410E8"/>
    <w:rsid w:val="0094111E"/>
    <w:rsid w:val="00941249"/>
    <w:rsid w:val="009412A6"/>
    <w:rsid w:val="009413EA"/>
    <w:rsid w:val="009418F7"/>
    <w:rsid w:val="00941A22"/>
    <w:rsid w:val="00941B4C"/>
    <w:rsid w:val="009420D4"/>
    <w:rsid w:val="0094215A"/>
    <w:rsid w:val="00942355"/>
    <w:rsid w:val="009426E7"/>
    <w:rsid w:val="0094276B"/>
    <w:rsid w:val="00942B4B"/>
    <w:rsid w:val="009431AF"/>
    <w:rsid w:val="00943246"/>
    <w:rsid w:val="009433FC"/>
    <w:rsid w:val="009435B5"/>
    <w:rsid w:val="009438B8"/>
    <w:rsid w:val="00943D0A"/>
    <w:rsid w:val="0094465D"/>
    <w:rsid w:val="00944881"/>
    <w:rsid w:val="00944FEC"/>
    <w:rsid w:val="00945155"/>
    <w:rsid w:val="00945330"/>
    <w:rsid w:val="009459E0"/>
    <w:rsid w:val="00945B4C"/>
    <w:rsid w:val="00945B72"/>
    <w:rsid w:val="00945C0C"/>
    <w:rsid w:val="00945D68"/>
    <w:rsid w:val="00945DAC"/>
    <w:rsid w:val="00945F84"/>
    <w:rsid w:val="0094626A"/>
    <w:rsid w:val="00946EAB"/>
    <w:rsid w:val="009475A1"/>
    <w:rsid w:val="009478DA"/>
    <w:rsid w:val="00947B32"/>
    <w:rsid w:val="00947C1F"/>
    <w:rsid w:val="0095001D"/>
    <w:rsid w:val="0095020D"/>
    <w:rsid w:val="0095049D"/>
    <w:rsid w:val="00950F1A"/>
    <w:rsid w:val="00951006"/>
    <w:rsid w:val="00951123"/>
    <w:rsid w:val="009516CA"/>
    <w:rsid w:val="00951D1A"/>
    <w:rsid w:val="00951E4C"/>
    <w:rsid w:val="00952206"/>
    <w:rsid w:val="0095258B"/>
    <w:rsid w:val="0095292C"/>
    <w:rsid w:val="009529BD"/>
    <w:rsid w:val="00952B44"/>
    <w:rsid w:val="009531CC"/>
    <w:rsid w:val="009538DB"/>
    <w:rsid w:val="00953907"/>
    <w:rsid w:val="00953B94"/>
    <w:rsid w:val="009542D8"/>
    <w:rsid w:val="00954443"/>
    <w:rsid w:val="00954459"/>
    <w:rsid w:val="009545FA"/>
    <w:rsid w:val="00954691"/>
    <w:rsid w:val="00954914"/>
    <w:rsid w:val="00954A14"/>
    <w:rsid w:val="00954D55"/>
    <w:rsid w:val="00954E53"/>
    <w:rsid w:val="00955172"/>
    <w:rsid w:val="00955187"/>
    <w:rsid w:val="0095538B"/>
    <w:rsid w:val="00955427"/>
    <w:rsid w:val="009554AB"/>
    <w:rsid w:val="00955769"/>
    <w:rsid w:val="009557C2"/>
    <w:rsid w:val="00955DE6"/>
    <w:rsid w:val="00956621"/>
    <w:rsid w:val="009566D3"/>
    <w:rsid w:val="009566F8"/>
    <w:rsid w:val="00956A68"/>
    <w:rsid w:val="00956AF1"/>
    <w:rsid w:val="00956BA1"/>
    <w:rsid w:val="00956E15"/>
    <w:rsid w:val="00956E78"/>
    <w:rsid w:val="009573DA"/>
    <w:rsid w:val="00957496"/>
    <w:rsid w:val="009577DC"/>
    <w:rsid w:val="00957814"/>
    <w:rsid w:val="00957A59"/>
    <w:rsid w:val="00957F64"/>
    <w:rsid w:val="00960150"/>
    <w:rsid w:val="009603F2"/>
    <w:rsid w:val="0096054D"/>
    <w:rsid w:val="00960553"/>
    <w:rsid w:val="0096072B"/>
    <w:rsid w:val="009607D1"/>
    <w:rsid w:val="00960ABF"/>
    <w:rsid w:val="00960B37"/>
    <w:rsid w:val="00960B8A"/>
    <w:rsid w:val="00960D1A"/>
    <w:rsid w:val="00960DC5"/>
    <w:rsid w:val="00960F05"/>
    <w:rsid w:val="00961058"/>
    <w:rsid w:val="009610B8"/>
    <w:rsid w:val="00961436"/>
    <w:rsid w:val="0096186B"/>
    <w:rsid w:val="00961B40"/>
    <w:rsid w:val="00961DA9"/>
    <w:rsid w:val="00962046"/>
    <w:rsid w:val="00962144"/>
    <w:rsid w:val="0096221D"/>
    <w:rsid w:val="00962498"/>
    <w:rsid w:val="00962540"/>
    <w:rsid w:val="009628D3"/>
    <w:rsid w:val="00962A90"/>
    <w:rsid w:val="00962F36"/>
    <w:rsid w:val="0096301A"/>
    <w:rsid w:val="0096304A"/>
    <w:rsid w:val="00963057"/>
    <w:rsid w:val="009633F6"/>
    <w:rsid w:val="00963439"/>
    <w:rsid w:val="009634D2"/>
    <w:rsid w:val="009634E1"/>
    <w:rsid w:val="0096366F"/>
    <w:rsid w:val="009639C7"/>
    <w:rsid w:val="00963CC4"/>
    <w:rsid w:val="00963D02"/>
    <w:rsid w:val="00963DA1"/>
    <w:rsid w:val="00963DAA"/>
    <w:rsid w:val="00963FBD"/>
    <w:rsid w:val="00964B06"/>
    <w:rsid w:val="00965127"/>
    <w:rsid w:val="009651FB"/>
    <w:rsid w:val="009657A2"/>
    <w:rsid w:val="009658E5"/>
    <w:rsid w:val="0096592C"/>
    <w:rsid w:val="00965968"/>
    <w:rsid w:val="00965A6C"/>
    <w:rsid w:val="00965C1F"/>
    <w:rsid w:val="00965C7A"/>
    <w:rsid w:val="00965F84"/>
    <w:rsid w:val="00965F8F"/>
    <w:rsid w:val="009660A6"/>
    <w:rsid w:val="00966DAC"/>
    <w:rsid w:val="009670B0"/>
    <w:rsid w:val="009676E6"/>
    <w:rsid w:val="00967747"/>
    <w:rsid w:val="00967984"/>
    <w:rsid w:val="00967B54"/>
    <w:rsid w:val="009702E5"/>
    <w:rsid w:val="00970969"/>
    <w:rsid w:val="00970E1F"/>
    <w:rsid w:val="00970E45"/>
    <w:rsid w:val="00971019"/>
    <w:rsid w:val="00971386"/>
    <w:rsid w:val="0097171E"/>
    <w:rsid w:val="0097198F"/>
    <w:rsid w:val="00971A02"/>
    <w:rsid w:val="00971B51"/>
    <w:rsid w:val="00971C85"/>
    <w:rsid w:val="00971C87"/>
    <w:rsid w:val="00971FCF"/>
    <w:rsid w:val="00972287"/>
    <w:rsid w:val="009722DE"/>
    <w:rsid w:val="00972520"/>
    <w:rsid w:val="009728BC"/>
    <w:rsid w:val="009729C5"/>
    <w:rsid w:val="00972D84"/>
    <w:rsid w:val="00972FE1"/>
    <w:rsid w:val="0097339D"/>
    <w:rsid w:val="00973A60"/>
    <w:rsid w:val="00973A7D"/>
    <w:rsid w:val="00973A9E"/>
    <w:rsid w:val="00973EE5"/>
    <w:rsid w:val="00973F2C"/>
    <w:rsid w:val="009740F0"/>
    <w:rsid w:val="009743CC"/>
    <w:rsid w:val="009744FD"/>
    <w:rsid w:val="009744FF"/>
    <w:rsid w:val="00974665"/>
    <w:rsid w:val="009748A4"/>
    <w:rsid w:val="009748CD"/>
    <w:rsid w:val="009749E4"/>
    <w:rsid w:val="00974C83"/>
    <w:rsid w:val="00974DDA"/>
    <w:rsid w:val="00974FD5"/>
    <w:rsid w:val="00975427"/>
    <w:rsid w:val="009756A6"/>
    <w:rsid w:val="0097579A"/>
    <w:rsid w:val="009759D5"/>
    <w:rsid w:val="00975AF9"/>
    <w:rsid w:val="00975E9D"/>
    <w:rsid w:val="00975EE1"/>
    <w:rsid w:val="00975F1A"/>
    <w:rsid w:val="009763BD"/>
    <w:rsid w:val="00976AD0"/>
    <w:rsid w:val="00976FCC"/>
    <w:rsid w:val="009774EB"/>
    <w:rsid w:val="009774FD"/>
    <w:rsid w:val="00977A7F"/>
    <w:rsid w:val="00977C1B"/>
    <w:rsid w:val="00977CFC"/>
    <w:rsid w:val="009801E5"/>
    <w:rsid w:val="00980FDC"/>
    <w:rsid w:val="009811AA"/>
    <w:rsid w:val="0098124B"/>
    <w:rsid w:val="009815CD"/>
    <w:rsid w:val="00981D4D"/>
    <w:rsid w:val="00981EDB"/>
    <w:rsid w:val="00981F31"/>
    <w:rsid w:val="0098212C"/>
    <w:rsid w:val="009821F3"/>
    <w:rsid w:val="00983694"/>
    <w:rsid w:val="00983734"/>
    <w:rsid w:val="00983908"/>
    <w:rsid w:val="00983E5F"/>
    <w:rsid w:val="00983FD7"/>
    <w:rsid w:val="00984567"/>
    <w:rsid w:val="00984773"/>
    <w:rsid w:val="0098499A"/>
    <w:rsid w:val="00984F47"/>
    <w:rsid w:val="00985280"/>
    <w:rsid w:val="0098528B"/>
    <w:rsid w:val="00985630"/>
    <w:rsid w:val="0098593B"/>
    <w:rsid w:val="00985AB2"/>
    <w:rsid w:val="00985ADF"/>
    <w:rsid w:val="00985C43"/>
    <w:rsid w:val="00985E60"/>
    <w:rsid w:val="00985F72"/>
    <w:rsid w:val="0098658A"/>
    <w:rsid w:val="00986854"/>
    <w:rsid w:val="00986921"/>
    <w:rsid w:val="00986B7C"/>
    <w:rsid w:val="00986BD8"/>
    <w:rsid w:val="00986C16"/>
    <w:rsid w:val="00986D8D"/>
    <w:rsid w:val="00986F8C"/>
    <w:rsid w:val="009870EE"/>
    <w:rsid w:val="00987281"/>
    <w:rsid w:val="009874CA"/>
    <w:rsid w:val="0098778F"/>
    <w:rsid w:val="009877D6"/>
    <w:rsid w:val="0098795F"/>
    <w:rsid w:val="00987AE3"/>
    <w:rsid w:val="00987D27"/>
    <w:rsid w:val="00987F81"/>
    <w:rsid w:val="00987FDA"/>
    <w:rsid w:val="00990189"/>
    <w:rsid w:val="00990196"/>
    <w:rsid w:val="00990293"/>
    <w:rsid w:val="0099053A"/>
    <w:rsid w:val="00990808"/>
    <w:rsid w:val="00990841"/>
    <w:rsid w:val="00990A3E"/>
    <w:rsid w:val="00990EA0"/>
    <w:rsid w:val="00991289"/>
    <w:rsid w:val="00991516"/>
    <w:rsid w:val="00991857"/>
    <w:rsid w:val="00991BEA"/>
    <w:rsid w:val="00991F93"/>
    <w:rsid w:val="00992283"/>
    <w:rsid w:val="009922A4"/>
    <w:rsid w:val="009922C9"/>
    <w:rsid w:val="009925E9"/>
    <w:rsid w:val="00992A71"/>
    <w:rsid w:val="00992EAF"/>
    <w:rsid w:val="00992EB3"/>
    <w:rsid w:val="009932C5"/>
    <w:rsid w:val="0099331F"/>
    <w:rsid w:val="0099341F"/>
    <w:rsid w:val="009938DD"/>
    <w:rsid w:val="00993C95"/>
    <w:rsid w:val="00993CD1"/>
    <w:rsid w:val="00993CEA"/>
    <w:rsid w:val="00993D68"/>
    <w:rsid w:val="0099404F"/>
    <w:rsid w:val="00994A1D"/>
    <w:rsid w:val="00994AF6"/>
    <w:rsid w:val="00994C7C"/>
    <w:rsid w:val="00994CA1"/>
    <w:rsid w:val="00994D93"/>
    <w:rsid w:val="00994EAA"/>
    <w:rsid w:val="0099514D"/>
    <w:rsid w:val="009952F5"/>
    <w:rsid w:val="00995392"/>
    <w:rsid w:val="00995468"/>
    <w:rsid w:val="009954D7"/>
    <w:rsid w:val="00995523"/>
    <w:rsid w:val="009959EC"/>
    <w:rsid w:val="009959F0"/>
    <w:rsid w:val="00995A00"/>
    <w:rsid w:val="00995BAF"/>
    <w:rsid w:val="00995CDC"/>
    <w:rsid w:val="00995E3E"/>
    <w:rsid w:val="009969A4"/>
    <w:rsid w:val="00996AC9"/>
    <w:rsid w:val="009973E4"/>
    <w:rsid w:val="00997434"/>
    <w:rsid w:val="00997BE1"/>
    <w:rsid w:val="00997C3C"/>
    <w:rsid w:val="00997DA7"/>
    <w:rsid w:val="009A0149"/>
    <w:rsid w:val="009A0518"/>
    <w:rsid w:val="009A0A30"/>
    <w:rsid w:val="009A0F90"/>
    <w:rsid w:val="009A1113"/>
    <w:rsid w:val="009A169B"/>
    <w:rsid w:val="009A1BD5"/>
    <w:rsid w:val="009A21C2"/>
    <w:rsid w:val="009A2833"/>
    <w:rsid w:val="009A29EF"/>
    <w:rsid w:val="009A2CBC"/>
    <w:rsid w:val="009A2D2B"/>
    <w:rsid w:val="009A3080"/>
    <w:rsid w:val="009A3DAF"/>
    <w:rsid w:val="009A3F10"/>
    <w:rsid w:val="009A4460"/>
    <w:rsid w:val="009A4676"/>
    <w:rsid w:val="009A48F5"/>
    <w:rsid w:val="009A49A2"/>
    <w:rsid w:val="009A4A2E"/>
    <w:rsid w:val="009A4DFB"/>
    <w:rsid w:val="009A4E3C"/>
    <w:rsid w:val="009A53C0"/>
    <w:rsid w:val="009A55FE"/>
    <w:rsid w:val="009A5670"/>
    <w:rsid w:val="009A569B"/>
    <w:rsid w:val="009A5937"/>
    <w:rsid w:val="009A59AB"/>
    <w:rsid w:val="009A5B59"/>
    <w:rsid w:val="009A5B9C"/>
    <w:rsid w:val="009A5CCA"/>
    <w:rsid w:val="009A5E36"/>
    <w:rsid w:val="009A5EBB"/>
    <w:rsid w:val="009A61C8"/>
    <w:rsid w:val="009A6574"/>
    <w:rsid w:val="009A67A4"/>
    <w:rsid w:val="009A6D45"/>
    <w:rsid w:val="009A7885"/>
    <w:rsid w:val="009A78EA"/>
    <w:rsid w:val="009A7A3F"/>
    <w:rsid w:val="009B003B"/>
    <w:rsid w:val="009B020E"/>
    <w:rsid w:val="009B077C"/>
    <w:rsid w:val="009B0E08"/>
    <w:rsid w:val="009B1067"/>
    <w:rsid w:val="009B131E"/>
    <w:rsid w:val="009B136F"/>
    <w:rsid w:val="009B16FD"/>
    <w:rsid w:val="009B1801"/>
    <w:rsid w:val="009B1A13"/>
    <w:rsid w:val="009B1D39"/>
    <w:rsid w:val="009B1F29"/>
    <w:rsid w:val="009B2654"/>
    <w:rsid w:val="009B2763"/>
    <w:rsid w:val="009B2A7A"/>
    <w:rsid w:val="009B2A9E"/>
    <w:rsid w:val="009B2B8A"/>
    <w:rsid w:val="009B2DFE"/>
    <w:rsid w:val="009B35EA"/>
    <w:rsid w:val="009B37A5"/>
    <w:rsid w:val="009B38E4"/>
    <w:rsid w:val="009B396A"/>
    <w:rsid w:val="009B39AE"/>
    <w:rsid w:val="009B3C0B"/>
    <w:rsid w:val="009B3C94"/>
    <w:rsid w:val="009B3CFA"/>
    <w:rsid w:val="009B402C"/>
    <w:rsid w:val="009B427D"/>
    <w:rsid w:val="009B4932"/>
    <w:rsid w:val="009B4DB8"/>
    <w:rsid w:val="009B50BF"/>
    <w:rsid w:val="009B5293"/>
    <w:rsid w:val="009B532C"/>
    <w:rsid w:val="009B575B"/>
    <w:rsid w:val="009B5799"/>
    <w:rsid w:val="009B58BD"/>
    <w:rsid w:val="009B5A06"/>
    <w:rsid w:val="009B5BE2"/>
    <w:rsid w:val="009B5E35"/>
    <w:rsid w:val="009B6047"/>
    <w:rsid w:val="009B62A4"/>
    <w:rsid w:val="009B659A"/>
    <w:rsid w:val="009B6CCE"/>
    <w:rsid w:val="009B6F0B"/>
    <w:rsid w:val="009B7045"/>
    <w:rsid w:val="009B79A6"/>
    <w:rsid w:val="009B7C24"/>
    <w:rsid w:val="009B7E77"/>
    <w:rsid w:val="009C032A"/>
    <w:rsid w:val="009C03A0"/>
    <w:rsid w:val="009C0476"/>
    <w:rsid w:val="009C04D3"/>
    <w:rsid w:val="009C07EF"/>
    <w:rsid w:val="009C0D18"/>
    <w:rsid w:val="009C0FB7"/>
    <w:rsid w:val="009C1152"/>
    <w:rsid w:val="009C118C"/>
    <w:rsid w:val="009C13C2"/>
    <w:rsid w:val="009C1702"/>
    <w:rsid w:val="009C1744"/>
    <w:rsid w:val="009C1E68"/>
    <w:rsid w:val="009C21A9"/>
    <w:rsid w:val="009C2366"/>
    <w:rsid w:val="009C244D"/>
    <w:rsid w:val="009C2495"/>
    <w:rsid w:val="009C2B7F"/>
    <w:rsid w:val="009C2CD4"/>
    <w:rsid w:val="009C2DE2"/>
    <w:rsid w:val="009C2DFA"/>
    <w:rsid w:val="009C3063"/>
    <w:rsid w:val="009C3309"/>
    <w:rsid w:val="009C376B"/>
    <w:rsid w:val="009C3824"/>
    <w:rsid w:val="009C3AA7"/>
    <w:rsid w:val="009C3F6D"/>
    <w:rsid w:val="009C4130"/>
    <w:rsid w:val="009C41E6"/>
    <w:rsid w:val="009C4550"/>
    <w:rsid w:val="009C45EA"/>
    <w:rsid w:val="009C47C0"/>
    <w:rsid w:val="009C48CD"/>
    <w:rsid w:val="009C4A47"/>
    <w:rsid w:val="009C4BBB"/>
    <w:rsid w:val="009C4F79"/>
    <w:rsid w:val="009C5195"/>
    <w:rsid w:val="009C5846"/>
    <w:rsid w:val="009C5D10"/>
    <w:rsid w:val="009C5D78"/>
    <w:rsid w:val="009C5E86"/>
    <w:rsid w:val="009C618E"/>
    <w:rsid w:val="009C62BF"/>
    <w:rsid w:val="009C6706"/>
    <w:rsid w:val="009C6B6D"/>
    <w:rsid w:val="009C6B7E"/>
    <w:rsid w:val="009C6CF6"/>
    <w:rsid w:val="009C6F0D"/>
    <w:rsid w:val="009C6F74"/>
    <w:rsid w:val="009C70FF"/>
    <w:rsid w:val="009C79FD"/>
    <w:rsid w:val="009C7ABC"/>
    <w:rsid w:val="009C7B31"/>
    <w:rsid w:val="009C7C21"/>
    <w:rsid w:val="009D01BB"/>
    <w:rsid w:val="009D01C7"/>
    <w:rsid w:val="009D061E"/>
    <w:rsid w:val="009D07D5"/>
    <w:rsid w:val="009D1722"/>
    <w:rsid w:val="009D188B"/>
    <w:rsid w:val="009D1BFA"/>
    <w:rsid w:val="009D1CBD"/>
    <w:rsid w:val="009D2234"/>
    <w:rsid w:val="009D229E"/>
    <w:rsid w:val="009D22D1"/>
    <w:rsid w:val="009D2404"/>
    <w:rsid w:val="009D2E3B"/>
    <w:rsid w:val="009D2FA7"/>
    <w:rsid w:val="009D32A1"/>
    <w:rsid w:val="009D36F8"/>
    <w:rsid w:val="009D3778"/>
    <w:rsid w:val="009D3836"/>
    <w:rsid w:val="009D38EF"/>
    <w:rsid w:val="009D4264"/>
    <w:rsid w:val="009D4478"/>
    <w:rsid w:val="009D4599"/>
    <w:rsid w:val="009D4633"/>
    <w:rsid w:val="009D48EB"/>
    <w:rsid w:val="009D5109"/>
    <w:rsid w:val="009D5113"/>
    <w:rsid w:val="009D524A"/>
    <w:rsid w:val="009D552C"/>
    <w:rsid w:val="009D556B"/>
    <w:rsid w:val="009D55F9"/>
    <w:rsid w:val="009D5846"/>
    <w:rsid w:val="009D5A2B"/>
    <w:rsid w:val="009D5C3F"/>
    <w:rsid w:val="009D5C85"/>
    <w:rsid w:val="009D5CE1"/>
    <w:rsid w:val="009D5F35"/>
    <w:rsid w:val="009D6796"/>
    <w:rsid w:val="009D681D"/>
    <w:rsid w:val="009D6C48"/>
    <w:rsid w:val="009D701C"/>
    <w:rsid w:val="009D76B2"/>
    <w:rsid w:val="009D7CAF"/>
    <w:rsid w:val="009D7F9C"/>
    <w:rsid w:val="009E00A7"/>
    <w:rsid w:val="009E00BD"/>
    <w:rsid w:val="009E0205"/>
    <w:rsid w:val="009E03E0"/>
    <w:rsid w:val="009E0710"/>
    <w:rsid w:val="009E13B4"/>
    <w:rsid w:val="009E154C"/>
    <w:rsid w:val="009E16F1"/>
    <w:rsid w:val="009E176F"/>
    <w:rsid w:val="009E17D4"/>
    <w:rsid w:val="009E186A"/>
    <w:rsid w:val="009E186F"/>
    <w:rsid w:val="009E1896"/>
    <w:rsid w:val="009E1987"/>
    <w:rsid w:val="009E1E49"/>
    <w:rsid w:val="009E2014"/>
    <w:rsid w:val="009E2082"/>
    <w:rsid w:val="009E2251"/>
    <w:rsid w:val="009E2324"/>
    <w:rsid w:val="009E23BA"/>
    <w:rsid w:val="009E2452"/>
    <w:rsid w:val="009E2B6F"/>
    <w:rsid w:val="009E2CEC"/>
    <w:rsid w:val="009E2DB7"/>
    <w:rsid w:val="009E3439"/>
    <w:rsid w:val="009E396C"/>
    <w:rsid w:val="009E3B2E"/>
    <w:rsid w:val="009E3D03"/>
    <w:rsid w:val="009E3D63"/>
    <w:rsid w:val="009E41C5"/>
    <w:rsid w:val="009E46AF"/>
    <w:rsid w:val="009E47D3"/>
    <w:rsid w:val="009E4B7F"/>
    <w:rsid w:val="009E4EAC"/>
    <w:rsid w:val="009E506F"/>
    <w:rsid w:val="009E5FE1"/>
    <w:rsid w:val="009E60CD"/>
    <w:rsid w:val="009E6704"/>
    <w:rsid w:val="009E67E8"/>
    <w:rsid w:val="009E697D"/>
    <w:rsid w:val="009E6993"/>
    <w:rsid w:val="009E6B98"/>
    <w:rsid w:val="009E6DFF"/>
    <w:rsid w:val="009E6E85"/>
    <w:rsid w:val="009E6F05"/>
    <w:rsid w:val="009E6F06"/>
    <w:rsid w:val="009E701F"/>
    <w:rsid w:val="009E7447"/>
    <w:rsid w:val="009E77B9"/>
    <w:rsid w:val="009E77CD"/>
    <w:rsid w:val="009E7DF8"/>
    <w:rsid w:val="009F062A"/>
    <w:rsid w:val="009F066E"/>
    <w:rsid w:val="009F0886"/>
    <w:rsid w:val="009F0AD8"/>
    <w:rsid w:val="009F0BCE"/>
    <w:rsid w:val="009F0D9C"/>
    <w:rsid w:val="009F0DAA"/>
    <w:rsid w:val="009F0F59"/>
    <w:rsid w:val="009F11A8"/>
    <w:rsid w:val="009F1258"/>
    <w:rsid w:val="009F1288"/>
    <w:rsid w:val="009F147D"/>
    <w:rsid w:val="009F1B48"/>
    <w:rsid w:val="009F1C7D"/>
    <w:rsid w:val="009F20F1"/>
    <w:rsid w:val="009F2A62"/>
    <w:rsid w:val="009F324E"/>
    <w:rsid w:val="009F3277"/>
    <w:rsid w:val="009F32B2"/>
    <w:rsid w:val="009F3645"/>
    <w:rsid w:val="009F40A6"/>
    <w:rsid w:val="009F46D5"/>
    <w:rsid w:val="009F485B"/>
    <w:rsid w:val="009F495A"/>
    <w:rsid w:val="009F49ED"/>
    <w:rsid w:val="009F4E37"/>
    <w:rsid w:val="009F5263"/>
    <w:rsid w:val="009F5296"/>
    <w:rsid w:val="009F572D"/>
    <w:rsid w:val="009F65D9"/>
    <w:rsid w:val="009F6976"/>
    <w:rsid w:val="009F6C4F"/>
    <w:rsid w:val="009F7089"/>
    <w:rsid w:val="009F75F4"/>
    <w:rsid w:val="009F7C39"/>
    <w:rsid w:val="009F7CA0"/>
    <w:rsid w:val="00A000AE"/>
    <w:rsid w:val="00A000D4"/>
    <w:rsid w:val="00A00623"/>
    <w:rsid w:val="00A006D6"/>
    <w:rsid w:val="00A00B61"/>
    <w:rsid w:val="00A01592"/>
    <w:rsid w:val="00A0159A"/>
    <w:rsid w:val="00A01BDB"/>
    <w:rsid w:val="00A01D91"/>
    <w:rsid w:val="00A01DB6"/>
    <w:rsid w:val="00A02BF1"/>
    <w:rsid w:val="00A02ECD"/>
    <w:rsid w:val="00A032A4"/>
    <w:rsid w:val="00A0352D"/>
    <w:rsid w:val="00A03709"/>
    <w:rsid w:val="00A03990"/>
    <w:rsid w:val="00A03B06"/>
    <w:rsid w:val="00A03D5F"/>
    <w:rsid w:val="00A03E4C"/>
    <w:rsid w:val="00A04800"/>
    <w:rsid w:val="00A04A85"/>
    <w:rsid w:val="00A04CCC"/>
    <w:rsid w:val="00A0504C"/>
    <w:rsid w:val="00A0506C"/>
    <w:rsid w:val="00A0506F"/>
    <w:rsid w:val="00A0511E"/>
    <w:rsid w:val="00A0544C"/>
    <w:rsid w:val="00A055D3"/>
    <w:rsid w:val="00A05A4E"/>
    <w:rsid w:val="00A05B6D"/>
    <w:rsid w:val="00A06306"/>
    <w:rsid w:val="00A06326"/>
    <w:rsid w:val="00A06551"/>
    <w:rsid w:val="00A06CE6"/>
    <w:rsid w:val="00A07033"/>
    <w:rsid w:val="00A07457"/>
    <w:rsid w:val="00A074C8"/>
    <w:rsid w:val="00A07924"/>
    <w:rsid w:val="00A07DE4"/>
    <w:rsid w:val="00A07E4F"/>
    <w:rsid w:val="00A07F7A"/>
    <w:rsid w:val="00A07FD8"/>
    <w:rsid w:val="00A102B4"/>
    <w:rsid w:val="00A10A62"/>
    <w:rsid w:val="00A10AE5"/>
    <w:rsid w:val="00A10BD9"/>
    <w:rsid w:val="00A11307"/>
    <w:rsid w:val="00A1134F"/>
    <w:rsid w:val="00A114D6"/>
    <w:rsid w:val="00A11DDA"/>
    <w:rsid w:val="00A11F41"/>
    <w:rsid w:val="00A11F6E"/>
    <w:rsid w:val="00A12396"/>
    <w:rsid w:val="00A124D7"/>
    <w:rsid w:val="00A1254A"/>
    <w:rsid w:val="00A12935"/>
    <w:rsid w:val="00A12B58"/>
    <w:rsid w:val="00A13369"/>
    <w:rsid w:val="00A13617"/>
    <w:rsid w:val="00A137F2"/>
    <w:rsid w:val="00A141EC"/>
    <w:rsid w:val="00A14842"/>
    <w:rsid w:val="00A14DCA"/>
    <w:rsid w:val="00A1563D"/>
    <w:rsid w:val="00A156DB"/>
    <w:rsid w:val="00A15AFD"/>
    <w:rsid w:val="00A15CD8"/>
    <w:rsid w:val="00A15CF6"/>
    <w:rsid w:val="00A15F81"/>
    <w:rsid w:val="00A16538"/>
    <w:rsid w:val="00A1672E"/>
    <w:rsid w:val="00A167DD"/>
    <w:rsid w:val="00A168A7"/>
    <w:rsid w:val="00A16D1B"/>
    <w:rsid w:val="00A17836"/>
    <w:rsid w:val="00A17896"/>
    <w:rsid w:val="00A17E4A"/>
    <w:rsid w:val="00A201C2"/>
    <w:rsid w:val="00A20796"/>
    <w:rsid w:val="00A20A7F"/>
    <w:rsid w:val="00A20B09"/>
    <w:rsid w:val="00A20C49"/>
    <w:rsid w:val="00A20EB0"/>
    <w:rsid w:val="00A20F27"/>
    <w:rsid w:val="00A21029"/>
    <w:rsid w:val="00A2109F"/>
    <w:rsid w:val="00A210A4"/>
    <w:rsid w:val="00A2130A"/>
    <w:rsid w:val="00A21559"/>
    <w:rsid w:val="00A215A5"/>
    <w:rsid w:val="00A21741"/>
    <w:rsid w:val="00A218C4"/>
    <w:rsid w:val="00A21DC0"/>
    <w:rsid w:val="00A22098"/>
    <w:rsid w:val="00A2286E"/>
    <w:rsid w:val="00A228CC"/>
    <w:rsid w:val="00A23023"/>
    <w:rsid w:val="00A233E8"/>
    <w:rsid w:val="00A23660"/>
    <w:rsid w:val="00A23DDA"/>
    <w:rsid w:val="00A24049"/>
    <w:rsid w:val="00A2404A"/>
    <w:rsid w:val="00A2467F"/>
    <w:rsid w:val="00A24965"/>
    <w:rsid w:val="00A249CB"/>
    <w:rsid w:val="00A24AB9"/>
    <w:rsid w:val="00A250DB"/>
    <w:rsid w:val="00A25925"/>
    <w:rsid w:val="00A259DB"/>
    <w:rsid w:val="00A25BC2"/>
    <w:rsid w:val="00A25D9F"/>
    <w:rsid w:val="00A26194"/>
    <w:rsid w:val="00A26394"/>
    <w:rsid w:val="00A264FD"/>
    <w:rsid w:val="00A2680A"/>
    <w:rsid w:val="00A26966"/>
    <w:rsid w:val="00A26D13"/>
    <w:rsid w:val="00A26E55"/>
    <w:rsid w:val="00A26FFD"/>
    <w:rsid w:val="00A2755C"/>
    <w:rsid w:val="00A276BE"/>
    <w:rsid w:val="00A276E3"/>
    <w:rsid w:val="00A279D9"/>
    <w:rsid w:val="00A27A28"/>
    <w:rsid w:val="00A27E80"/>
    <w:rsid w:val="00A27EBF"/>
    <w:rsid w:val="00A30504"/>
    <w:rsid w:val="00A3052C"/>
    <w:rsid w:val="00A307C6"/>
    <w:rsid w:val="00A307DF"/>
    <w:rsid w:val="00A308E3"/>
    <w:rsid w:val="00A30A40"/>
    <w:rsid w:val="00A30A9A"/>
    <w:rsid w:val="00A30FA0"/>
    <w:rsid w:val="00A311C4"/>
    <w:rsid w:val="00A312F0"/>
    <w:rsid w:val="00A316E6"/>
    <w:rsid w:val="00A31810"/>
    <w:rsid w:val="00A31CB6"/>
    <w:rsid w:val="00A32377"/>
    <w:rsid w:val="00A3237B"/>
    <w:rsid w:val="00A3272D"/>
    <w:rsid w:val="00A3275D"/>
    <w:rsid w:val="00A329A3"/>
    <w:rsid w:val="00A32C2A"/>
    <w:rsid w:val="00A32CB9"/>
    <w:rsid w:val="00A32E34"/>
    <w:rsid w:val="00A32FBA"/>
    <w:rsid w:val="00A33496"/>
    <w:rsid w:val="00A335F1"/>
    <w:rsid w:val="00A3368A"/>
    <w:rsid w:val="00A338B4"/>
    <w:rsid w:val="00A33C7B"/>
    <w:rsid w:val="00A33CE4"/>
    <w:rsid w:val="00A33F95"/>
    <w:rsid w:val="00A340CB"/>
    <w:rsid w:val="00A34149"/>
    <w:rsid w:val="00A34247"/>
    <w:rsid w:val="00A34947"/>
    <w:rsid w:val="00A34B36"/>
    <w:rsid w:val="00A34BE4"/>
    <w:rsid w:val="00A34CBD"/>
    <w:rsid w:val="00A34E66"/>
    <w:rsid w:val="00A3538E"/>
    <w:rsid w:val="00A35466"/>
    <w:rsid w:val="00A36090"/>
    <w:rsid w:val="00A360B8"/>
    <w:rsid w:val="00A36301"/>
    <w:rsid w:val="00A36663"/>
    <w:rsid w:val="00A3674C"/>
    <w:rsid w:val="00A36AE2"/>
    <w:rsid w:val="00A36BEB"/>
    <w:rsid w:val="00A36C8B"/>
    <w:rsid w:val="00A36E22"/>
    <w:rsid w:val="00A37090"/>
    <w:rsid w:val="00A37094"/>
    <w:rsid w:val="00A37461"/>
    <w:rsid w:val="00A377BB"/>
    <w:rsid w:val="00A378D0"/>
    <w:rsid w:val="00A37A24"/>
    <w:rsid w:val="00A37DB3"/>
    <w:rsid w:val="00A40615"/>
    <w:rsid w:val="00A4089D"/>
    <w:rsid w:val="00A40C58"/>
    <w:rsid w:val="00A40C6C"/>
    <w:rsid w:val="00A40C85"/>
    <w:rsid w:val="00A40DEA"/>
    <w:rsid w:val="00A41244"/>
    <w:rsid w:val="00A41667"/>
    <w:rsid w:val="00A417AB"/>
    <w:rsid w:val="00A41944"/>
    <w:rsid w:val="00A41A3C"/>
    <w:rsid w:val="00A41BAA"/>
    <w:rsid w:val="00A41D9A"/>
    <w:rsid w:val="00A41E3B"/>
    <w:rsid w:val="00A41FE4"/>
    <w:rsid w:val="00A42BF7"/>
    <w:rsid w:val="00A42D71"/>
    <w:rsid w:val="00A42F1A"/>
    <w:rsid w:val="00A43630"/>
    <w:rsid w:val="00A43635"/>
    <w:rsid w:val="00A43748"/>
    <w:rsid w:val="00A4439E"/>
    <w:rsid w:val="00A443DD"/>
    <w:rsid w:val="00A44415"/>
    <w:rsid w:val="00A44555"/>
    <w:rsid w:val="00A449AE"/>
    <w:rsid w:val="00A44F73"/>
    <w:rsid w:val="00A451C7"/>
    <w:rsid w:val="00A451E5"/>
    <w:rsid w:val="00A45314"/>
    <w:rsid w:val="00A4558C"/>
    <w:rsid w:val="00A4568D"/>
    <w:rsid w:val="00A456E1"/>
    <w:rsid w:val="00A45973"/>
    <w:rsid w:val="00A45A64"/>
    <w:rsid w:val="00A45D1C"/>
    <w:rsid w:val="00A46AC5"/>
    <w:rsid w:val="00A46E54"/>
    <w:rsid w:val="00A46E77"/>
    <w:rsid w:val="00A47017"/>
    <w:rsid w:val="00A470AE"/>
    <w:rsid w:val="00A47194"/>
    <w:rsid w:val="00A4725B"/>
    <w:rsid w:val="00A4757D"/>
    <w:rsid w:val="00A47671"/>
    <w:rsid w:val="00A476A6"/>
    <w:rsid w:val="00A47B2A"/>
    <w:rsid w:val="00A47DDF"/>
    <w:rsid w:val="00A50158"/>
    <w:rsid w:val="00A50268"/>
    <w:rsid w:val="00A507B2"/>
    <w:rsid w:val="00A507DA"/>
    <w:rsid w:val="00A50907"/>
    <w:rsid w:val="00A50984"/>
    <w:rsid w:val="00A50CD9"/>
    <w:rsid w:val="00A5133E"/>
    <w:rsid w:val="00A515C1"/>
    <w:rsid w:val="00A51748"/>
    <w:rsid w:val="00A51AD9"/>
    <w:rsid w:val="00A51B8A"/>
    <w:rsid w:val="00A51D07"/>
    <w:rsid w:val="00A52159"/>
    <w:rsid w:val="00A52329"/>
    <w:rsid w:val="00A527AA"/>
    <w:rsid w:val="00A5290A"/>
    <w:rsid w:val="00A529FE"/>
    <w:rsid w:val="00A52C7B"/>
    <w:rsid w:val="00A53152"/>
    <w:rsid w:val="00A53224"/>
    <w:rsid w:val="00A53704"/>
    <w:rsid w:val="00A53772"/>
    <w:rsid w:val="00A53906"/>
    <w:rsid w:val="00A53E86"/>
    <w:rsid w:val="00A53EC0"/>
    <w:rsid w:val="00A54383"/>
    <w:rsid w:val="00A546FE"/>
    <w:rsid w:val="00A5476C"/>
    <w:rsid w:val="00A54967"/>
    <w:rsid w:val="00A54A87"/>
    <w:rsid w:val="00A54CF7"/>
    <w:rsid w:val="00A54D8E"/>
    <w:rsid w:val="00A54FFC"/>
    <w:rsid w:val="00A55093"/>
    <w:rsid w:val="00A552CB"/>
    <w:rsid w:val="00A554B6"/>
    <w:rsid w:val="00A559A5"/>
    <w:rsid w:val="00A55A6C"/>
    <w:rsid w:val="00A5628E"/>
    <w:rsid w:val="00A56655"/>
    <w:rsid w:val="00A5671E"/>
    <w:rsid w:val="00A56818"/>
    <w:rsid w:val="00A56985"/>
    <w:rsid w:val="00A569F6"/>
    <w:rsid w:val="00A56BF6"/>
    <w:rsid w:val="00A56D97"/>
    <w:rsid w:val="00A56F19"/>
    <w:rsid w:val="00A56F53"/>
    <w:rsid w:val="00A56FDB"/>
    <w:rsid w:val="00A57247"/>
    <w:rsid w:val="00A5730D"/>
    <w:rsid w:val="00A5739D"/>
    <w:rsid w:val="00A575CF"/>
    <w:rsid w:val="00A578C8"/>
    <w:rsid w:val="00A5795E"/>
    <w:rsid w:val="00A579A8"/>
    <w:rsid w:val="00A57B8A"/>
    <w:rsid w:val="00A57BA1"/>
    <w:rsid w:val="00A57D1C"/>
    <w:rsid w:val="00A57D20"/>
    <w:rsid w:val="00A57EFF"/>
    <w:rsid w:val="00A57F9B"/>
    <w:rsid w:val="00A6004E"/>
    <w:rsid w:val="00A600E4"/>
    <w:rsid w:val="00A607F6"/>
    <w:rsid w:val="00A60A4B"/>
    <w:rsid w:val="00A60BC2"/>
    <w:rsid w:val="00A6144D"/>
    <w:rsid w:val="00A61737"/>
    <w:rsid w:val="00A618B3"/>
    <w:rsid w:val="00A61CB8"/>
    <w:rsid w:val="00A62223"/>
    <w:rsid w:val="00A627B8"/>
    <w:rsid w:val="00A62A06"/>
    <w:rsid w:val="00A62A32"/>
    <w:rsid w:val="00A62A57"/>
    <w:rsid w:val="00A62AB1"/>
    <w:rsid w:val="00A62DC6"/>
    <w:rsid w:val="00A62DCE"/>
    <w:rsid w:val="00A63099"/>
    <w:rsid w:val="00A632DD"/>
    <w:rsid w:val="00A636DD"/>
    <w:rsid w:val="00A6388F"/>
    <w:rsid w:val="00A63DE3"/>
    <w:rsid w:val="00A6439D"/>
    <w:rsid w:val="00A6452A"/>
    <w:rsid w:val="00A64A37"/>
    <w:rsid w:val="00A64E34"/>
    <w:rsid w:val="00A651C9"/>
    <w:rsid w:val="00A651E4"/>
    <w:rsid w:val="00A653A4"/>
    <w:rsid w:val="00A655EC"/>
    <w:rsid w:val="00A6567C"/>
    <w:rsid w:val="00A65AD1"/>
    <w:rsid w:val="00A65CD2"/>
    <w:rsid w:val="00A65D7A"/>
    <w:rsid w:val="00A65F46"/>
    <w:rsid w:val="00A663E9"/>
    <w:rsid w:val="00A668E2"/>
    <w:rsid w:val="00A66A9A"/>
    <w:rsid w:val="00A66BD1"/>
    <w:rsid w:val="00A6743B"/>
    <w:rsid w:val="00A677E3"/>
    <w:rsid w:val="00A67912"/>
    <w:rsid w:val="00A67F1C"/>
    <w:rsid w:val="00A70154"/>
    <w:rsid w:val="00A705BB"/>
    <w:rsid w:val="00A709E2"/>
    <w:rsid w:val="00A70F7F"/>
    <w:rsid w:val="00A71003"/>
    <w:rsid w:val="00A71244"/>
    <w:rsid w:val="00A71938"/>
    <w:rsid w:val="00A71B25"/>
    <w:rsid w:val="00A71B3A"/>
    <w:rsid w:val="00A71D2A"/>
    <w:rsid w:val="00A71D67"/>
    <w:rsid w:val="00A71D81"/>
    <w:rsid w:val="00A7203D"/>
    <w:rsid w:val="00A72636"/>
    <w:rsid w:val="00A727D6"/>
    <w:rsid w:val="00A72893"/>
    <w:rsid w:val="00A73133"/>
    <w:rsid w:val="00A738E7"/>
    <w:rsid w:val="00A739EC"/>
    <w:rsid w:val="00A73DF1"/>
    <w:rsid w:val="00A742A4"/>
    <w:rsid w:val="00A7454D"/>
    <w:rsid w:val="00A74B46"/>
    <w:rsid w:val="00A74C13"/>
    <w:rsid w:val="00A75327"/>
    <w:rsid w:val="00A753BC"/>
    <w:rsid w:val="00A754D6"/>
    <w:rsid w:val="00A75A07"/>
    <w:rsid w:val="00A75B3A"/>
    <w:rsid w:val="00A7608B"/>
    <w:rsid w:val="00A7609C"/>
    <w:rsid w:val="00A7611E"/>
    <w:rsid w:val="00A76409"/>
    <w:rsid w:val="00A76692"/>
    <w:rsid w:val="00A76A54"/>
    <w:rsid w:val="00A76F1D"/>
    <w:rsid w:val="00A76F6D"/>
    <w:rsid w:val="00A7749C"/>
    <w:rsid w:val="00A77760"/>
    <w:rsid w:val="00A77B5C"/>
    <w:rsid w:val="00A77C38"/>
    <w:rsid w:val="00A77F91"/>
    <w:rsid w:val="00A8020E"/>
    <w:rsid w:val="00A80304"/>
    <w:rsid w:val="00A80365"/>
    <w:rsid w:val="00A80628"/>
    <w:rsid w:val="00A807DB"/>
    <w:rsid w:val="00A80997"/>
    <w:rsid w:val="00A80D19"/>
    <w:rsid w:val="00A80F5A"/>
    <w:rsid w:val="00A814D2"/>
    <w:rsid w:val="00A8155A"/>
    <w:rsid w:val="00A815E6"/>
    <w:rsid w:val="00A817B8"/>
    <w:rsid w:val="00A81FDE"/>
    <w:rsid w:val="00A82470"/>
    <w:rsid w:val="00A830AE"/>
    <w:rsid w:val="00A835C5"/>
    <w:rsid w:val="00A8369C"/>
    <w:rsid w:val="00A836E1"/>
    <w:rsid w:val="00A8377B"/>
    <w:rsid w:val="00A8392F"/>
    <w:rsid w:val="00A83FA9"/>
    <w:rsid w:val="00A8452E"/>
    <w:rsid w:val="00A84AB8"/>
    <w:rsid w:val="00A84C11"/>
    <w:rsid w:val="00A8539F"/>
    <w:rsid w:val="00A85409"/>
    <w:rsid w:val="00A85888"/>
    <w:rsid w:val="00A85D10"/>
    <w:rsid w:val="00A85D2B"/>
    <w:rsid w:val="00A85E80"/>
    <w:rsid w:val="00A861DD"/>
    <w:rsid w:val="00A861E3"/>
    <w:rsid w:val="00A862F2"/>
    <w:rsid w:val="00A8646C"/>
    <w:rsid w:val="00A86525"/>
    <w:rsid w:val="00A86CA8"/>
    <w:rsid w:val="00A86D30"/>
    <w:rsid w:val="00A86DD2"/>
    <w:rsid w:val="00A86FEE"/>
    <w:rsid w:val="00A87604"/>
    <w:rsid w:val="00A8768C"/>
    <w:rsid w:val="00A876CC"/>
    <w:rsid w:val="00A87D70"/>
    <w:rsid w:val="00A87DE1"/>
    <w:rsid w:val="00A87F62"/>
    <w:rsid w:val="00A900C5"/>
    <w:rsid w:val="00A9029D"/>
    <w:rsid w:val="00A906C0"/>
    <w:rsid w:val="00A906E9"/>
    <w:rsid w:val="00A90A66"/>
    <w:rsid w:val="00A9102D"/>
    <w:rsid w:val="00A91164"/>
    <w:rsid w:val="00A9129E"/>
    <w:rsid w:val="00A91788"/>
    <w:rsid w:val="00A9185C"/>
    <w:rsid w:val="00A918CB"/>
    <w:rsid w:val="00A91B50"/>
    <w:rsid w:val="00A91D5C"/>
    <w:rsid w:val="00A91DEC"/>
    <w:rsid w:val="00A923AB"/>
    <w:rsid w:val="00A923CA"/>
    <w:rsid w:val="00A9272D"/>
    <w:rsid w:val="00A92B01"/>
    <w:rsid w:val="00A92BDD"/>
    <w:rsid w:val="00A92BE2"/>
    <w:rsid w:val="00A92D15"/>
    <w:rsid w:val="00A93119"/>
    <w:rsid w:val="00A93779"/>
    <w:rsid w:val="00A93B6A"/>
    <w:rsid w:val="00A94336"/>
    <w:rsid w:val="00A9435A"/>
    <w:rsid w:val="00A944B1"/>
    <w:rsid w:val="00A948ED"/>
    <w:rsid w:val="00A94AD1"/>
    <w:rsid w:val="00A94B56"/>
    <w:rsid w:val="00A94E2B"/>
    <w:rsid w:val="00A94F09"/>
    <w:rsid w:val="00A95074"/>
    <w:rsid w:val="00A953BC"/>
    <w:rsid w:val="00A956E5"/>
    <w:rsid w:val="00A9586D"/>
    <w:rsid w:val="00A959C0"/>
    <w:rsid w:val="00A95B36"/>
    <w:rsid w:val="00A95B3F"/>
    <w:rsid w:val="00A95B79"/>
    <w:rsid w:val="00A95D02"/>
    <w:rsid w:val="00A95E88"/>
    <w:rsid w:val="00A960EF"/>
    <w:rsid w:val="00A96420"/>
    <w:rsid w:val="00A96653"/>
    <w:rsid w:val="00A966DF"/>
    <w:rsid w:val="00A9673B"/>
    <w:rsid w:val="00A967D1"/>
    <w:rsid w:val="00A9735C"/>
    <w:rsid w:val="00A97923"/>
    <w:rsid w:val="00A97B15"/>
    <w:rsid w:val="00A97B2F"/>
    <w:rsid w:val="00A97B9D"/>
    <w:rsid w:val="00AA03DD"/>
    <w:rsid w:val="00AA04ED"/>
    <w:rsid w:val="00AA05A6"/>
    <w:rsid w:val="00AA0636"/>
    <w:rsid w:val="00AA077E"/>
    <w:rsid w:val="00AA0936"/>
    <w:rsid w:val="00AA1145"/>
    <w:rsid w:val="00AA1760"/>
    <w:rsid w:val="00AA1BFC"/>
    <w:rsid w:val="00AA1ECD"/>
    <w:rsid w:val="00AA208D"/>
    <w:rsid w:val="00AA2280"/>
    <w:rsid w:val="00AA2505"/>
    <w:rsid w:val="00AA27AA"/>
    <w:rsid w:val="00AA2A4F"/>
    <w:rsid w:val="00AA2ADB"/>
    <w:rsid w:val="00AA2E8D"/>
    <w:rsid w:val="00AA31DB"/>
    <w:rsid w:val="00AA3274"/>
    <w:rsid w:val="00AA3759"/>
    <w:rsid w:val="00AA377A"/>
    <w:rsid w:val="00AA3D90"/>
    <w:rsid w:val="00AA3DC1"/>
    <w:rsid w:val="00AA462B"/>
    <w:rsid w:val="00AA46D4"/>
    <w:rsid w:val="00AA4D68"/>
    <w:rsid w:val="00AA51BE"/>
    <w:rsid w:val="00AA5384"/>
    <w:rsid w:val="00AA550F"/>
    <w:rsid w:val="00AA584F"/>
    <w:rsid w:val="00AA615F"/>
    <w:rsid w:val="00AA648D"/>
    <w:rsid w:val="00AA6607"/>
    <w:rsid w:val="00AA6897"/>
    <w:rsid w:val="00AA6D28"/>
    <w:rsid w:val="00AA6FC8"/>
    <w:rsid w:val="00AA7D63"/>
    <w:rsid w:val="00AA7F88"/>
    <w:rsid w:val="00AB018C"/>
    <w:rsid w:val="00AB041E"/>
    <w:rsid w:val="00AB07BC"/>
    <w:rsid w:val="00AB0E02"/>
    <w:rsid w:val="00AB1089"/>
    <w:rsid w:val="00AB1127"/>
    <w:rsid w:val="00AB115C"/>
    <w:rsid w:val="00AB1451"/>
    <w:rsid w:val="00AB19DA"/>
    <w:rsid w:val="00AB1AE5"/>
    <w:rsid w:val="00AB2496"/>
    <w:rsid w:val="00AB25F6"/>
    <w:rsid w:val="00AB288B"/>
    <w:rsid w:val="00AB290B"/>
    <w:rsid w:val="00AB293D"/>
    <w:rsid w:val="00AB2E44"/>
    <w:rsid w:val="00AB2F0B"/>
    <w:rsid w:val="00AB391E"/>
    <w:rsid w:val="00AB3A15"/>
    <w:rsid w:val="00AB3AD1"/>
    <w:rsid w:val="00AB3E36"/>
    <w:rsid w:val="00AB4011"/>
    <w:rsid w:val="00AB405B"/>
    <w:rsid w:val="00AB456D"/>
    <w:rsid w:val="00AB46A6"/>
    <w:rsid w:val="00AB484A"/>
    <w:rsid w:val="00AB48CF"/>
    <w:rsid w:val="00AB49B4"/>
    <w:rsid w:val="00AB4BF6"/>
    <w:rsid w:val="00AB4C1E"/>
    <w:rsid w:val="00AB4F99"/>
    <w:rsid w:val="00AB5131"/>
    <w:rsid w:val="00AB5328"/>
    <w:rsid w:val="00AB5388"/>
    <w:rsid w:val="00AB5B56"/>
    <w:rsid w:val="00AB5ED3"/>
    <w:rsid w:val="00AB5F99"/>
    <w:rsid w:val="00AB651C"/>
    <w:rsid w:val="00AB6765"/>
    <w:rsid w:val="00AB6801"/>
    <w:rsid w:val="00AB6D5D"/>
    <w:rsid w:val="00AB6E72"/>
    <w:rsid w:val="00AB7A94"/>
    <w:rsid w:val="00AB7CAE"/>
    <w:rsid w:val="00AC00DD"/>
    <w:rsid w:val="00AC015F"/>
    <w:rsid w:val="00AC04C8"/>
    <w:rsid w:val="00AC067D"/>
    <w:rsid w:val="00AC0A5A"/>
    <w:rsid w:val="00AC0D28"/>
    <w:rsid w:val="00AC0E68"/>
    <w:rsid w:val="00AC0F45"/>
    <w:rsid w:val="00AC10F3"/>
    <w:rsid w:val="00AC1B11"/>
    <w:rsid w:val="00AC1B37"/>
    <w:rsid w:val="00AC1C30"/>
    <w:rsid w:val="00AC1C5C"/>
    <w:rsid w:val="00AC1DEC"/>
    <w:rsid w:val="00AC1FE7"/>
    <w:rsid w:val="00AC24FC"/>
    <w:rsid w:val="00AC2700"/>
    <w:rsid w:val="00AC2B96"/>
    <w:rsid w:val="00AC2DF5"/>
    <w:rsid w:val="00AC2E30"/>
    <w:rsid w:val="00AC30A6"/>
    <w:rsid w:val="00AC34EA"/>
    <w:rsid w:val="00AC3548"/>
    <w:rsid w:val="00AC3829"/>
    <w:rsid w:val="00AC38E8"/>
    <w:rsid w:val="00AC3981"/>
    <w:rsid w:val="00AC39A2"/>
    <w:rsid w:val="00AC400E"/>
    <w:rsid w:val="00AC40C8"/>
    <w:rsid w:val="00AC41D9"/>
    <w:rsid w:val="00AC424B"/>
    <w:rsid w:val="00AC4323"/>
    <w:rsid w:val="00AC486C"/>
    <w:rsid w:val="00AC4AE6"/>
    <w:rsid w:val="00AC4D84"/>
    <w:rsid w:val="00AC4D94"/>
    <w:rsid w:val="00AC4EF6"/>
    <w:rsid w:val="00AC5335"/>
    <w:rsid w:val="00AC5348"/>
    <w:rsid w:val="00AC536B"/>
    <w:rsid w:val="00AC5582"/>
    <w:rsid w:val="00AC58B0"/>
    <w:rsid w:val="00AC5908"/>
    <w:rsid w:val="00AC5B6B"/>
    <w:rsid w:val="00AC5FFA"/>
    <w:rsid w:val="00AC6043"/>
    <w:rsid w:val="00AC60FC"/>
    <w:rsid w:val="00AC65D1"/>
    <w:rsid w:val="00AC6901"/>
    <w:rsid w:val="00AC69C5"/>
    <w:rsid w:val="00AC6B60"/>
    <w:rsid w:val="00AC6B9A"/>
    <w:rsid w:val="00AC6C34"/>
    <w:rsid w:val="00AC6D9E"/>
    <w:rsid w:val="00AC6E57"/>
    <w:rsid w:val="00AC6E59"/>
    <w:rsid w:val="00AC6F3B"/>
    <w:rsid w:val="00AC7003"/>
    <w:rsid w:val="00AC713D"/>
    <w:rsid w:val="00AC76D3"/>
    <w:rsid w:val="00AC7977"/>
    <w:rsid w:val="00AD01E1"/>
    <w:rsid w:val="00AD053D"/>
    <w:rsid w:val="00AD067A"/>
    <w:rsid w:val="00AD0817"/>
    <w:rsid w:val="00AD0BCA"/>
    <w:rsid w:val="00AD0BE8"/>
    <w:rsid w:val="00AD0CE5"/>
    <w:rsid w:val="00AD0FF0"/>
    <w:rsid w:val="00AD1056"/>
    <w:rsid w:val="00AD14C7"/>
    <w:rsid w:val="00AD163B"/>
    <w:rsid w:val="00AD1A88"/>
    <w:rsid w:val="00AD1C00"/>
    <w:rsid w:val="00AD1D02"/>
    <w:rsid w:val="00AD1FC2"/>
    <w:rsid w:val="00AD23BD"/>
    <w:rsid w:val="00AD2678"/>
    <w:rsid w:val="00AD31F8"/>
    <w:rsid w:val="00AD3873"/>
    <w:rsid w:val="00AD3877"/>
    <w:rsid w:val="00AD3ACB"/>
    <w:rsid w:val="00AD3B19"/>
    <w:rsid w:val="00AD3B46"/>
    <w:rsid w:val="00AD3E6C"/>
    <w:rsid w:val="00AD41B3"/>
    <w:rsid w:val="00AD4257"/>
    <w:rsid w:val="00AD4B39"/>
    <w:rsid w:val="00AD4BAE"/>
    <w:rsid w:val="00AD50B2"/>
    <w:rsid w:val="00AD5455"/>
    <w:rsid w:val="00AD57E0"/>
    <w:rsid w:val="00AD5952"/>
    <w:rsid w:val="00AD59D9"/>
    <w:rsid w:val="00AD5A5C"/>
    <w:rsid w:val="00AD5FDB"/>
    <w:rsid w:val="00AD620F"/>
    <w:rsid w:val="00AD67FA"/>
    <w:rsid w:val="00AD68E5"/>
    <w:rsid w:val="00AD6C8E"/>
    <w:rsid w:val="00AD6D5F"/>
    <w:rsid w:val="00AD71BA"/>
    <w:rsid w:val="00AD72A2"/>
    <w:rsid w:val="00AD75D6"/>
    <w:rsid w:val="00AD7B4C"/>
    <w:rsid w:val="00AE042D"/>
    <w:rsid w:val="00AE0728"/>
    <w:rsid w:val="00AE13B4"/>
    <w:rsid w:val="00AE141B"/>
    <w:rsid w:val="00AE1857"/>
    <w:rsid w:val="00AE1CD4"/>
    <w:rsid w:val="00AE1D9C"/>
    <w:rsid w:val="00AE1E21"/>
    <w:rsid w:val="00AE1F42"/>
    <w:rsid w:val="00AE1FCD"/>
    <w:rsid w:val="00AE2917"/>
    <w:rsid w:val="00AE2F7B"/>
    <w:rsid w:val="00AE32CB"/>
    <w:rsid w:val="00AE359F"/>
    <w:rsid w:val="00AE36FE"/>
    <w:rsid w:val="00AE3724"/>
    <w:rsid w:val="00AE374D"/>
    <w:rsid w:val="00AE391D"/>
    <w:rsid w:val="00AE3AE0"/>
    <w:rsid w:val="00AE3B5C"/>
    <w:rsid w:val="00AE405A"/>
    <w:rsid w:val="00AE42F4"/>
    <w:rsid w:val="00AE446D"/>
    <w:rsid w:val="00AE493D"/>
    <w:rsid w:val="00AE4DE1"/>
    <w:rsid w:val="00AE5404"/>
    <w:rsid w:val="00AE60D4"/>
    <w:rsid w:val="00AE612E"/>
    <w:rsid w:val="00AE67A9"/>
    <w:rsid w:val="00AE6803"/>
    <w:rsid w:val="00AE6C98"/>
    <w:rsid w:val="00AE6FE6"/>
    <w:rsid w:val="00AE7096"/>
    <w:rsid w:val="00AE735D"/>
    <w:rsid w:val="00AE77DF"/>
    <w:rsid w:val="00AF0227"/>
    <w:rsid w:val="00AF02E6"/>
    <w:rsid w:val="00AF06A3"/>
    <w:rsid w:val="00AF098E"/>
    <w:rsid w:val="00AF0A90"/>
    <w:rsid w:val="00AF0CE5"/>
    <w:rsid w:val="00AF0E9F"/>
    <w:rsid w:val="00AF1ADD"/>
    <w:rsid w:val="00AF1DC1"/>
    <w:rsid w:val="00AF1F48"/>
    <w:rsid w:val="00AF1FFF"/>
    <w:rsid w:val="00AF2015"/>
    <w:rsid w:val="00AF2A5B"/>
    <w:rsid w:val="00AF2C58"/>
    <w:rsid w:val="00AF2CB0"/>
    <w:rsid w:val="00AF2F38"/>
    <w:rsid w:val="00AF30FE"/>
    <w:rsid w:val="00AF34DA"/>
    <w:rsid w:val="00AF35C2"/>
    <w:rsid w:val="00AF369F"/>
    <w:rsid w:val="00AF3B8B"/>
    <w:rsid w:val="00AF3EBA"/>
    <w:rsid w:val="00AF3FBF"/>
    <w:rsid w:val="00AF40F9"/>
    <w:rsid w:val="00AF431B"/>
    <w:rsid w:val="00AF4524"/>
    <w:rsid w:val="00AF4CE9"/>
    <w:rsid w:val="00AF4D49"/>
    <w:rsid w:val="00AF4D8B"/>
    <w:rsid w:val="00AF4EE1"/>
    <w:rsid w:val="00AF5163"/>
    <w:rsid w:val="00AF5447"/>
    <w:rsid w:val="00AF54E4"/>
    <w:rsid w:val="00AF5645"/>
    <w:rsid w:val="00AF566B"/>
    <w:rsid w:val="00AF5D55"/>
    <w:rsid w:val="00AF5DCC"/>
    <w:rsid w:val="00AF6086"/>
    <w:rsid w:val="00AF6436"/>
    <w:rsid w:val="00AF65BC"/>
    <w:rsid w:val="00AF674E"/>
    <w:rsid w:val="00AF67C4"/>
    <w:rsid w:val="00AF68BB"/>
    <w:rsid w:val="00AF6947"/>
    <w:rsid w:val="00AF697E"/>
    <w:rsid w:val="00AF6EB8"/>
    <w:rsid w:val="00AF7303"/>
    <w:rsid w:val="00AF746E"/>
    <w:rsid w:val="00AF7CA7"/>
    <w:rsid w:val="00B0082B"/>
    <w:rsid w:val="00B0085A"/>
    <w:rsid w:val="00B00B3E"/>
    <w:rsid w:val="00B01052"/>
    <w:rsid w:val="00B01315"/>
    <w:rsid w:val="00B01505"/>
    <w:rsid w:val="00B015A8"/>
    <w:rsid w:val="00B015D0"/>
    <w:rsid w:val="00B0161D"/>
    <w:rsid w:val="00B0179B"/>
    <w:rsid w:val="00B018DF"/>
    <w:rsid w:val="00B0212D"/>
    <w:rsid w:val="00B029AD"/>
    <w:rsid w:val="00B02D46"/>
    <w:rsid w:val="00B03195"/>
    <w:rsid w:val="00B03305"/>
    <w:rsid w:val="00B03641"/>
    <w:rsid w:val="00B036DC"/>
    <w:rsid w:val="00B03B5B"/>
    <w:rsid w:val="00B04379"/>
    <w:rsid w:val="00B04CEB"/>
    <w:rsid w:val="00B055EA"/>
    <w:rsid w:val="00B05878"/>
    <w:rsid w:val="00B05AAF"/>
    <w:rsid w:val="00B05C22"/>
    <w:rsid w:val="00B06075"/>
    <w:rsid w:val="00B061FD"/>
    <w:rsid w:val="00B0669D"/>
    <w:rsid w:val="00B06774"/>
    <w:rsid w:val="00B06AB8"/>
    <w:rsid w:val="00B06CF8"/>
    <w:rsid w:val="00B06FB5"/>
    <w:rsid w:val="00B071DE"/>
    <w:rsid w:val="00B079AD"/>
    <w:rsid w:val="00B10033"/>
    <w:rsid w:val="00B10487"/>
    <w:rsid w:val="00B10612"/>
    <w:rsid w:val="00B10A1D"/>
    <w:rsid w:val="00B10B17"/>
    <w:rsid w:val="00B10D9F"/>
    <w:rsid w:val="00B10E18"/>
    <w:rsid w:val="00B10E69"/>
    <w:rsid w:val="00B10EB4"/>
    <w:rsid w:val="00B10F55"/>
    <w:rsid w:val="00B1125D"/>
    <w:rsid w:val="00B117CA"/>
    <w:rsid w:val="00B11802"/>
    <w:rsid w:val="00B11B59"/>
    <w:rsid w:val="00B11F6B"/>
    <w:rsid w:val="00B1222A"/>
    <w:rsid w:val="00B126F6"/>
    <w:rsid w:val="00B1273A"/>
    <w:rsid w:val="00B12E37"/>
    <w:rsid w:val="00B1320A"/>
    <w:rsid w:val="00B133E3"/>
    <w:rsid w:val="00B13647"/>
    <w:rsid w:val="00B136C6"/>
    <w:rsid w:val="00B13AA6"/>
    <w:rsid w:val="00B13BBC"/>
    <w:rsid w:val="00B13C42"/>
    <w:rsid w:val="00B13F85"/>
    <w:rsid w:val="00B14106"/>
    <w:rsid w:val="00B141CF"/>
    <w:rsid w:val="00B141FC"/>
    <w:rsid w:val="00B14416"/>
    <w:rsid w:val="00B14419"/>
    <w:rsid w:val="00B146E0"/>
    <w:rsid w:val="00B14B35"/>
    <w:rsid w:val="00B150C3"/>
    <w:rsid w:val="00B1511B"/>
    <w:rsid w:val="00B1512F"/>
    <w:rsid w:val="00B15490"/>
    <w:rsid w:val="00B156FB"/>
    <w:rsid w:val="00B1585B"/>
    <w:rsid w:val="00B15A83"/>
    <w:rsid w:val="00B15AC8"/>
    <w:rsid w:val="00B15ACD"/>
    <w:rsid w:val="00B15C08"/>
    <w:rsid w:val="00B15C24"/>
    <w:rsid w:val="00B15C8C"/>
    <w:rsid w:val="00B1628F"/>
    <w:rsid w:val="00B16409"/>
    <w:rsid w:val="00B16759"/>
    <w:rsid w:val="00B169E7"/>
    <w:rsid w:val="00B16FDC"/>
    <w:rsid w:val="00B171FA"/>
    <w:rsid w:val="00B173AC"/>
    <w:rsid w:val="00B174C4"/>
    <w:rsid w:val="00B1796D"/>
    <w:rsid w:val="00B17A4B"/>
    <w:rsid w:val="00B17BC0"/>
    <w:rsid w:val="00B200DC"/>
    <w:rsid w:val="00B20152"/>
    <w:rsid w:val="00B20455"/>
    <w:rsid w:val="00B20463"/>
    <w:rsid w:val="00B20861"/>
    <w:rsid w:val="00B208D7"/>
    <w:rsid w:val="00B20A3E"/>
    <w:rsid w:val="00B20F88"/>
    <w:rsid w:val="00B20FB3"/>
    <w:rsid w:val="00B212CE"/>
    <w:rsid w:val="00B22819"/>
    <w:rsid w:val="00B228E5"/>
    <w:rsid w:val="00B22B46"/>
    <w:rsid w:val="00B22EAE"/>
    <w:rsid w:val="00B233E2"/>
    <w:rsid w:val="00B23531"/>
    <w:rsid w:val="00B2375A"/>
    <w:rsid w:val="00B23D20"/>
    <w:rsid w:val="00B23DB0"/>
    <w:rsid w:val="00B244B2"/>
    <w:rsid w:val="00B249DC"/>
    <w:rsid w:val="00B24E64"/>
    <w:rsid w:val="00B2503C"/>
    <w:rsid w:val="00B25342"/>
    <w:rsid w:val="00B253FA"/>
    <w:rsid w:val="00B25432"/>
    <w:rsid w:val="00B2549A"/>
    <w:rsid w:val="00B25956"/>
    <w:rsid w:val="00B25BAD"/>
    <w:rsid w:val="00B25C54"/>
    <w:rsid w:val="00B25DD4"/>
    <w:rsid w:val="00B25E76"/>
    <w:rsid w:val="00B26043"/>
    <w:rsid w:val="00B27089"/>
    <w:rsid w:val="00B27774"/>
    <w:rsid w:val="00B27811"/>
    <w:rsid w:val="00B278D9"/>
    <w:rsid w:val="00B27997"/>
    <w:rsid w:val="00B30176"/>
    <w:rsid w:val="00B30195"/>
    <w:rsid w:val="00B304D6"/>
    <w:rsid w:val="00B30597"/>
    <w:rsid w:val="00B305BA"/>
    <w:rsid w:val="00B305E6"/>
    <w:rsid w:val="00B306B1"/>
    <w:rsid w:val="00B307C1"/>
    <w:rsid w:val="00B30948"/>
    <w:rsid w:val="00B30CB5"/>
    <w:rsid w:val="00B313B7"/>
    <w:rsid w:val="00B315E5"/>
    <w:rsid w:val="00B31B7A"/>
    <w:rsid w:val="00B31BCD"/>
    <w:rsid w:val="00B31C13"/>
    <w:rsid w:val="00B31F0F"/>
    <w:rsid w:val="00B31F86"/>
    <w:rsid w:val="00B323BF"/>
    <w:rsid w:val="00B3240B"/>
    <w:rsid w:val="00B325F6"/>
    <w:rsid w:val="00B3272B"/>
    <w:rsid w:val="00B327EA"/>
    <w:rsid w:val="00B328FD"/>
    <w:rsid w:val="00B32FAB"/>
    <w:rsid w:val="00B333A0"/>
    <w:rsid w:val="00B333C6"/>
    <w:rsid w:val="00B335D1"/>
    <w:rsid w:val="00B337EB"/>
    <w:rsid w:val="00B338BD"/>
    <w:rsid w:val="00B33E5A"/>
    <w:rsid w:val="00B3406F"/>
    <w:rsid w:val="00B343A2"/>
    <w:rsid w:val="00B3472D"/>
    <w:rsid w:val="00B347F2"/>
    <w:rsid w:val="00B34BE1"/>
    <w:rsid w:val="00B34CCD"/>
    <w:rsid w:val="00B34E29"/>
    <w:rsid w:val="00B34F81"/>
    <w:rsid w:val="00B34FFF"/>
    <w:rsid w:val="00B35418"/>
    <w:rsid w:val="00B3559A"/>
    <w:rsid w:val="00B35800"/>
    <w:rsid w:val="00B35A9B"/>
    <w:rsid w:val="00B35C5D"/>
    <w:rsid w:val="00B35D2C"/>
    <w:rsid w:val="00B36142"/>
    <w:rsid w:val="00B36430"/>
    <w:rsid w:val="00B36805"/>
    <w:rsid w:val="00B3689A"/>
    <w:rsid w:val="00B36AD8"/>
    <w:rsid w:val="00B3704E"/>
    <w:rsid w:val="00B37061"/>
    <w:rsid w:val="00B37090"/>
    <w:rsid w:val="00B3742B"/>
    <w:rsid w:val="00B374BC"/>
    <w:rsid w:val="00B375EB"/>
    <w:rsid w:val="00B378D1"/>
    <w:rsid w:val="00B379F6"/>
    <w:rsid w:val="00B37A1F"/>
    <w:rsid w:val="00B37DD1"/>
    <w:rsid w:val="00B405DF"/>
    <w:rsid w:val="00B4072F"/>
    <w:rsid w:val="00B408DA"/>
    <w:rsid w:val="00B409BF"/>
    <w:rsid w:val="00B40A3F"/>
    <w:rsid w:val="00B40AC1"/>
    <w:rsid w:val="00B40E2B"/>
    <w:rsid w:val="00B410EC"/>
    <w:rsid w:val="00B41255"/>
    <w:rsid w:val="00B417B9"/>
    <w:rsid w:val="00B4199A"/>
    <w:rsid w:val="00B41BE7"/>
    <w:rsid w:val="00B41F07"/>
    <w:rsid w:val="00B424D2"/>
    <w:rsid w:val="00B425B2"/>
    <w:rsid w:val="00B42A91"/>
    <w:rsid w:val="00B42B10"/>
    <w:rsid w:val="00B4340D"/>
    <w:rsid w:val="00B4385D"/>
    <w:rsid w:val="00B439B1"/>
    <w:rsid w:val="00B43B0C"/>
    <w:rsid w:val="00B43C46"/>
    <w:rsid w:val="00B43C58"/>
    <w:rsid w:val="00B43EFB"/>
    <w:rsid w:val="00B440C9"/>
    <w:rsid w:val="00B44415"/>
    <w:rsid w:val="00B44859"/>
    <w:rsid w:val="00B44E29"/>
    <w:rsid w:val="00B44FD4"/>
    <w:rsid w:val="00B453BC"/>
    <w:rsid w:val="00B45422"/>
    <w:rsid w:val="00B45833"/>
    <w:rsid w:val="00B45DCD"/>
    <w:rsid w:val="00B46186"/>
    <w:rsid w:val="00B46799"/>
    <w:rsid w:val="00B46CF5"/>
    <w:rsid w:val="00B47131"/>
    <w:rsid w:val="00B471A8"/>
    <w:rsid w:val="00B474EA"/>
    <w:rsid w:val="00B47857"/>
    <w:rsid w:val="00B47A31"/>
    <w:rsid w:val="00B47B27"/>
    <w:rsid w:val="00B47D6B"/>
    <w:rsid w:val="00B47FB0"/>
    <w:rsid w:val="00B47FCB"/>
    <w:rsid w:val="00B500F4"/>
    <w:rsid w:val="00B503C4"/>
    <w:rsid w:val="00B5065D"/>
    <w:rsid w:val="00B507ED"/>
    <w:rsid w:val="00B50814"/>
    <w:rsid w:val="00B50A35"/>
    <w:rsid w:val="00B50B09"/>
    <w:rsid w:val="00B50FB0"/>
    <w:rsid w:val="00B51092"/>
    <w:rsid w:val="00B513E2"/>
    <w:rsid w:val="00B51627"/>
    <w:rsid w:val="00B51A45"/>
    <w:rsid w:val="00B51A80"/>
    <w:rsid w:val="00B51ECB"/>
    <w:rsid w:val="00B52070"/>
    <w:rsid w:val="00B5214C"/>
    <w:rsid w:val="00B521E6"/>
    <w:rsid w:val="00B522DC"/>
    <w:rsid w:val="00B52590"/>
    <w:rsid w:val="00B52640"/>
    <w:rsid w:val="00B528CB"/>
    <w:rsid w:val="00B52B8A"/>
    <w:rsid w:val="00B52FC6"/>
    <w:rsid w:val="00B53225"/>
    <w:rsid w:val="00B53271"/>
    <w:rsid w:val="00B532EE"/>
    <w:rsid w:val="00B5331E"/>
    <w:rsid w:val="00B538B4"/>
    <w:rsid w:val="00B53B25"/>
    <w:rsid w:val="00B53CAE"/>
    <w:rsid w:val="00B53EE7"/>
    <w:rsid w:val="00B54243"/>
    <w:rsid w:val="00B5440B"/>
    <w:rsid w:val="00B54B4D"/>
    <w:rsid w:val="00B54DDD"/>
    <w:rsid w:val="00B55548"/>
    <w:rsid w:val="00B559EC"/>
    <w:rsid w:val="00B55C92"/>
    <w:rsid w:val="00B55CAB"/>
    <w:rsid w:val="00B5621F"/>
    <w:rsid w:val="00B56269"/>
    <w:rsid w:val="00B563B4"/>
    <w:rsid w:val="00B5647F"/>
    <w:rsid w:val="00B56621"/>
    <w:rsid w:val="00B5666E"/>
    <w:rsid w:val="00B5685F"/>
    <w:rsid w:val="00B56C19"/>
    <w:rsid w:val="00B56C4D"/>
    <w:rsid w:val="00B56CD8"/>
    <w:rsid w:val="00B57191"/>
    <w:rsid w:val="00B5722F"/>
    <w:rsid w:val="00B57395"/>
    <w:rsid w:val="00B576E0"/>
    <w:rsid w:val="00B57803"/>
    <w:rsid w:val="00B57A97"/>
    <w:rsid w:val="00B57C81"/>
    <w:rsid w:val="00B57DFB"/>
    <w:rsid w:val="00B601BD"/>
    <w:rsid w:val="00B608BB"/>
    <w:rsid w:val="00B60CE5"/>
    <w:rsid w:val="00B60F9A"/>
    <w:rsid w:val="00B60FCE"/>
    <w:rsid w:val="00B612B6"/>
    <w:rsid w:val="00B61619"/>
    <w:rsid w:val="00B6161C"/>
    <w:rsid w:val="00B6187F"/>
    <w:rsid w:val="00B61934"/>
    <w:rsid w:val="00B623F2"/>
    <w:rsid w:val="00B626E1"/>
    <w:rsid w:val="00B62978"/>
    <w:rsid w:val="00B62D65"/>
    <w:rsid w:val="00B62D70"/>
    <w:rsid w:val="00B62FF4"/>
    <w:rsid w:val="00B630E2"/>
    <w:rsid w:val="00B636E1"/>
    <w:rsid w:val="00B63BBC"/>
    <w:rsid w:val="00B64653"/>
    <w:rsid w:val="00B64805"/>
    <w:rsid w:val="00B64838"/>
    <w:rsid w:val="00B6486E"/>
    <w:rsid w:val="00B6488B"/>
    <w:rsid w:val="00B64D89"/>
    <w:rsid w:val="00B64F39"/>
    <w:rsid w:val="00B6519B"/>
    <w:rsid w:val="00B65385"/>
    <w:rsid w:val="00B65699"/>
    <w:rsid w:val="00B658D9"/>
    <w:rsid w:val="00B65AFD"/>
    <w:rsid w:val="00B66443"/>
    <w:rsid w:val="00B66496"/>
    <w:rsid w:val="00B66929"/>
    <w:rsid w:val="00B66A1B"/>
    <w:rsid w:val="00B66B54"/>
    <w:rsid w:val="00B66BA8"/>
    <w:rsid w:val="00B66BB7"/>
    <w:rsid w:val="00B66F24"/>
    <w:rsid w:val="00B6720E"/>
    <w:rsid w:val="00B6735B"/>
    <w:rsid w:val="00B674FF"/>
    <w:rsid w:val="00B67559"/>
    <w:rsid w:val="00B677F0"/>
    <w:rsid w:val="00B6781E"/>
    <w:rsid w:val="00B67BA6"/>
    <w:rsid w:val="00B67F60"/>
    <w:rsid w:val="00B7018F"/>
    <w:rsid w:val="00B704A9"/>
    <w:rsid w:val="00B7096D"/>
    <w:rsid w:val="00B70AAD"/>
    <w:rsid w:val="00B711D9"/>
    <w:rsid w:val="00B71332"/>
    <w:rsid w:val="00B71742"/>
    <w:rsid w:val="00B71BF5"/>
    <w:rsid w:val="00B71C4C"/>
    <w:rsid w:val="00B72C7F"/>
    <w:rsid w:val="00B72D4A"/>
    <w:rsid w:val="00B72EA1"/>
    <w:rsid w:val="00B72F13"/>
    <w:rsid w:val="00B730E8"/>
    <w:rsid w:val="00B73222"/>
    <w:rsid w:val="00B73233"/>
    <w:rsid w:val="00B738D1"/>
    <w:rsid w:val="00B73902"/>
    <w:rsid w:val="00B740D3"/>
    <w:rsid w:val="00B74238"/>
    <w:rsid w:val="00B742E5"/>
    <w:rsid w:val="00B74451"/>
    <w:rsid w:val="00B746C8"/>
    <w:rsid w:val="00B746F3"/>
    <w:rsid w:val="00B74ACB"/>
    <w:rsid w:val="00B74B87"/>
    <w:rsid w:val="00B74ED8"/>
    <w:rsid w:val="00B7503F"/>
    <w:rsid w:val="00B7565C"/>
    <w:rsid w:val="00B75B36"/>
    <w:rsid w:val="00B75BFE"/>
    <w:rsid w:val="00B75E99"/>
    <w:rsid w:val="00B76340"/>
    <w:rsid w:val="00B76574"/>
    <w:rsid w:val="00B7699E"/>
    <w:rsid w:val="00B76A5B"/>
    <w:rsid w:val="00B76C5C"/>
    <w:rsid w:val="00B76FB8"/>
    <w:rsid w:val="00B76FCF"/>
    <w:rsid w:val="00B76FF2"/>
    <w:rsid w:val="00B779F6"/>
    <w:rsid w:val="00B77F6C"/>
    <w:rsid w:val="00B807CF"/>
    <w:rsid w:val="00B807EC"/>
    <w:rsid w:val="00B80801"/>
    <w:rsid w:val="00B80815"/>
    <w:rsid w:val="00B808E1"/>
    <w:rsid w:val="00B80BBB"/>
    <w:rsid w:val="00B80F5D"/>
    <w:rsid w:val="00B80F9E"/>
    <w:rsid w:val="00B81172"/>
    <w:rsid w:val="00B8150E"/>
    <w:rsid w:val="00B816EB"/>
    <w:rsid w:val="00B82207"/>
    <w:rsid w:val="00B82337"/>
    <w:rsid w:val="00B82473"/>
    <w:rsid w:val="00B82487"/>
    <w:rsid w:val="00B824F1"/>
    <w:rsid w:val="00B8251C"/>
    <w:rsid w:val="00B82B1C"/>
    <w:rsid w:val="00B82D10"/>
    <w:rsid w:val="00B82D77"/>
    <w:rsid w:val="00B83146"/>
    <w:rsid w:val="00B8349B"/>
    <w:rsid w:val="00B837C5"/>
    <w:rsid w:val="00B838E3"/>
    <w:rsid w:val="00B8392C"/>
    <w:rsid w:val="00B83E78"/>
    <w:rsid w:val="00B83EDF"/>
    <w:rsid w:val="00B840C6"/>
    <w:rsid w:val="00B8442E"/>
    <w:rsid w:val="00B84832"/>
    <w:rsid w:val="00B848AB"/>
    <w:rsid w:val="00B84902"/>
    <w:rsid w:val="00B84BA6"/>
    <w:rsid w:val="00B84DC4"/>
    <w:rsid w:val="00B84EE1"/>
    <w:rsid w:val="00B850BD"/>
    <w:rsid w:val="00B8544D"/>
    <w:rsid w:val="00B85DA2"/>
    <w:rsid w:val="00B85FEA"/>
    <w:rsid w:val="00B8661F"/>
    <w:rsid w:val="00B86BF4"/>
    <w:rsid w:val="00B86C20"/>
    <w:rsid w:val="00B86E9E"/>
    <w:rsid w:val="00B86FA9"/>
    <w:rsid w:val="00B87111"/>
    <w:rsid w:val="00B8738B"/>
    <w:rsid w:val="00B873E7"/>
    <w:rsid w:val="00B87597"/>
    <w:rsid w:val="00B8759D"/>
    <w:rsid w:val="00B87B50"/>
    <w:rsid w:val="00B87C8D"/>
    <w:rsid w:val="00B87D8C"/>
    <w:rsid w:val="00B903CE"/>
    <w:rsid w:val="00B90B04"/>
    <w:rsid w:val="00B90CD7"/>
    <w:rsid w:val="00B90F69"/>
    <w:rsid w:val="00B9184C"/>
    <w:rsid w:val="00B91BB8"/>
    <w:rsid w:val="00B91BD5"/>
    <w:rsid w:val="00B91C60"/>
    <w:rsid w:val="00B9247B"/>
    <w:rsid w:val="00B92493"/>
    <w:rsid w:val="00B92671"/>
    <w:rsid w:val="00B92710"/>
    <w:rsid w:val="00B9288E"/>
    <w:rsid w:val="00B92B0F"/>
    <w:rsid w:val="00B92B5D"/>
    <w:rsid w:val="00B930DB"/>
    <w:rsid w:val="00B9311E"/>
    <w:rsid w:val="00B931C2"/>
    <w:rsid w:val="00B932D9"/>
    <w:rsid w:val="00B933E6"/>
    <w:rsid w:val="00B93488"/>
    <w:rsid w:val="00B94730"/>
    <w:rsid w:val="00B948F9"/>
    <w:rsid w:val="00B951FD"/>
    <w:rsid w:val="00B954BF"/>
    <w:rsid w:val="00B9550B"/>
    <w:rsid w:val="00B95B3A"/>
    <w:rsid w:val="00B95ED8"/>
    <w:rsid w:val="00B9634F"/>
    <w:rsid w:val="00B967FA"/>
    <w:rsid w:val="00B9684D"/>
    <w:rsid w:val="00B96BF5"/>
    <w:rsid w:val="00B96DB1"/>
    <w:rsid w:val="00B9706B"/>
    <w:rsid w:val="00B970A4"/>
    <w:rsid w:val="00B97408"/>
    <w:rsid w:val="00B9777D"/>
    <w:rsid w:val="00B9793B"/>
    <w:rsid w:val="00B97B82"/>
    <w:rsid w:val="00B97B96"/>
    <w:rsid w:val="00B97D7D"/>
    <w:rsid w:val="00B97E08"/>
    <w:rsid w:val="00BA022F"/>
    <w:rsid w:val="00BA0568"/>
    <w:rsid w:val="00BA075E"/>
    <w:rsid w:val="00BA0812"/>
    <w:rsid w:val="00BA0946"/>
    <w:rsid w:val="00BA099A"/>
    <w:rsid w:val="00BA0C63"/>
    <w:rsid w:val="00BA0DFF"/>
    <w:rsid w:val="00BA0E49"/>
    <w:rsid w:val="00BA10DA"/>
    <w:rsid w:val="00BA1135"/>
    <w:rsid w:val="00BA1287"/>
    <w:rsid w:val="00BA153B"/>
    <w:rsid w:val="00BA1899"/>
    <w:rsid w:val="00BA19C5"/>
    <w:rsid w:val="00BA1A1E"/>
    <w:rsid w:val="00BA1B37"/>
    <w:rsid w:val="00BA1B44"/>
    <w:rsid w:val="00BA1E28"/>
    <w:rsid w:val="00BA28FE"/>
    <w:rsid w:val="00BA2937"/>
    <w:rsid w:val="00BA2E74"/>
    <w:rsid w:val="00BA325D"/>
    <w:rsid w:val="00BA32D4"/>
    <w:rsid w:val="00BA34F8"/>
    <w:rsid w:val="00BA380C"/>
    <w:rsid w:val="00BA3826"/>
    <w:rsid w:val="00BA394E"/>
    <w:rsid w:val="00BA3957"/>
    <w:rsid w:val="00BA3D52"/>
    <w:rsid w:val="00BA40E3"/>
    <w:rsid w:val="00BA40EF"/>
    <w:rsid w:val="00BA41D8"/>
    <w:rsid w:val="00BA4249"/>
    <w:rsid w:val="00BA4288"/>
    <w:rsid w:val="00BA435E"/>
    <w:rsid w:val="00BA441A"/>
    <w:rsid w:val="00BA4562"/>
    <w:rsid w:val="00BA47F5"/>
    <w:rsid w:val="00BA47FF"/>
    <w:rsid w:val="00BA4DDB"/>
    <w:rsid w:val="00BA4EFD"/>
    <w:rsid w:val="00BA5090"/>
    <w:rsid w:val="00BA5232"/>
    <w:rsid w:val="00BA55A4"/>
    <w:rsid w:val="00BA5942"/>
    <w:rsid w:val="00BA5B60"/>
    <w:rsid w:val="00BA60EB"/>
    <w:rsid w:val="00BA6190"/>
    <w:rsid w:val="00BA6B66"/>
    <w:rsid w:val="00BA6C97"/>
    <w:rsid w:val="00BA6E03"/>
    <w:rsid w:val="00BA7391"/>
    <w:rsid w:val="00BA7487"/>
    <w:rsid w:val="00BA74D2"/>
    <w:rsid w:val="00BA78ED"/>
    <w:rsid w:val="00BA7B4A"/>
    <w:rsid w:val="00BA7B82"/>
    <w:rsid w:val="00BA7BC1"/>
    <w:rsid w:val="00BA7C7D"/>
    <w:rsid w:val="00BA7CCB"/>
    <w:rsid w:val="00BB0047"/>
    <w:rsid w:val="00BB03DA"/>
    <w:rsid w:val="00BB0CE4"/>
    <w:rsid w:val="00BB1284"/>
    <w:rsid w:val="00BB129C"/>
    <w:rsid w:val="00BB13C8"/>
    <w:rsid w:val="00BB13DC"/>
    <w:rsid w:val="00BB14B1"/>
    <w:rsid w:val="00BB1514"/>
    <w:rsid w:val="00BB17E8"/>
    <w:rsid w:val="00BB1A88"/>
    <w:rsid w:val="00BB1AB7"/>
    <w:rsid w:val="00BB1EDF"/>
    <w:rsid w:val="00BB2250"/>
    <w:rsid w:val="00BB239D"/>
    <w:rsid w:val="00BB23F0"/>
    <w:rsid w:val="00BB2644"/>
    <w:rsid w:val="00BB29A9"/>
    <w:rsid w:val="00BB2A9F"/>
    <w:rsid w:val="00BB2BFE"/>
    <w:rsid w:val="00BB2CE6"/>
    <w:rsid w:val="00BB2D9B"/>
    <w:rsid w:val="00BB2E29"/>
    <w:rsid w:val="00BB2EE1"/>
    <w:rsid w:val="00BB2F1D"/>
    <w:rsid w:val="00BB2FED"/>
    <w:rsid w:val="00BB329E"/>
    <w:rsid w:val="00BB37C2"/>
    <w:rsid w:val="00BB397C"/>
    <w:rsid w:val="00BB43E1"/>
    <w:rsid w:val="00BB44B3"/>
    <w:rsid w:val="00BB47CD"/>
    <w:rsid w:val="00BB4A1D"/>
    <w:rsid w:val="00BB4C29"/>
    <w:rsid w:val="00BB4E03"/>
    <w:rsid w:val="00BB5153"/>
    <w:rsid w:val="00BB536D"/>
    <w:rsid w:val="00BB53C3"/>
    <w:rsid w:val="00BB5754"/>
    <w:rsid w:val="00BB58E5"/>
    <w:rsid w:val="00BB5FA1"/>
    <w:rsid w:val="00BB601B"/>
    <w:rsid w:val="00BB6066"/>
    <w:rsid w:val="00BB622C"/>
    <w:rsid w:val="00BB62B1"/>
    <w:rsid w:val="00BB6652"/>
    <w:rsid w:val="00BB6915"/>
    <w:rsid w:val="00BB6C81"/>
    <w:rsid w:val="00BB6D08"/>
    <w:rsid w:val="00BB6DA2"/>
    <w:rsid w:val="00BB6F79"/>
    <w:rsid w:val="00BB722C"/>
    <w:rsid w:val="00BB773F"/>
    <w:rsid w:val="00BB7BB1"/>
    <w:rsid w:val="00BB7D31"/>
    <w:rsid w:val="00BB7E08"/>
    <w:rsid w:val="00BC029C"/>
    <w:rsid w:val="00BC061B"/>
    <w:rsid w:val="00BC0715"/>
    <w:rsid w:val="00BC0B15"/>
    <w:rsid w:val="00BC0D11"/>
    <w:rsid w:val="00BC0ED6"/>
    <w:rsid w:val="00BC15CA"/>
    <w:rsid w:val="00BC16BF"/>
    <w:rsid w:val="00BC1701"/>
    <w:rsid w:val="00BC181A"/>
    <w:rsid w:val="00BC1999"/>
    <w:rsid w:val="00BC1E78"/>
    <w:rsid w:val="00BC1F2D"/>
    <w:rsid w:val="00BC230E"/>
    <w:rsid w:val="00BC2626"/>
    <w:rsid w:val="00BC264C"/>
    <w:rsid w:val="00BC2B6B"/>
    <w:rsid w:val="00BC2D58"/>
    <w:rsid w:val="00BC314C"/>
    <w:rsid w:val="00BC338E"/>
    <w:rsid w:val="00BC3C42"/>
    <w:rsid w:val="00BC3C6F"/>
    <w:rsid w:val="00BC3C72"/>
    <w:rsid w:val="00BC3DCC"/>
    <w:rsid w:val="00BC4088"/>
    <w:rsid w:val="00BC43D3"/>
    <w:rsid w:val="00BC4E61"/>
    <w:rsid w:val="00BC5519"/>
    <w:rsid w:val="00BC5A4B"/>
    <w:rsid w:val="00BC5D79"/>
    <w:rsid w:val="00BC6219"/>
    <w:rsid w:val="00BC6A65"/>
    <w:rsid w:val="00BC6B52"/>
    <w:rsid w:val="00BC6D7A"/>
    <w:rsid w:val="00BC7125"/>
    <w:rsid w:val="00BC76D1"/>
    <w:rsid w:val="00BC780F"/>
    <w:rsid w:val="00BC7BDD"/>
    <w:rsid w:val="00BC7D44"/>
    <w:rsid w:val="00BD01F6"/>
    <w:rsid w:val="00BD02A8"/>
    <w:rsid w:val="00BD0634"/>
    <w:rsid w:val="00BD07AC"/>
    <w:rsid w:val="00BD08EA"/>
    <w:rsid w:val="00BD0A20"/>
    <w:rsid w:val="00BD0A91"/>
    <w:rsid w:val="00BD0CBA"/>
    <w:rsid w:val="00BD0F09"/>
    <w:rsid w:val="00BD1121"/>
    <w:rsid w:val="00BD1394"/>
    <w:rsid w:val="00BD1463"/>
    <w:rsid w:val="00BD1501"/>
    <w:rsid w:val="00BD1A3A"/>
    <w:rsid w:val="00BD1A87"/>
    <w:rsid w:val="00BD1C1D"/>
    <w:rsid w:val="00BD1E83"/>
    <w:rsid w:val="00BD2A65"/>
    <w:rsid w:val="00BD2BAA"/>
    <w:rsid w:val="00BD30AE"/>
    <w:rsid w:val="00BD311C"/>
    <w:rsid w:val="00BD3133"/>
    <w:rsid w:val="00BD3587"/>
    <w:rsid w:val="00BD372E"/>
    <w:rsid w:val="00BD3982"/>
    <w:rsid w:val="00BD3C18"/>
    <w:rsid w:val="00BD3CA8"/>
    <w:rsid w:val="00BD3D5A"/>
    <w:rsid w:val="00BD3E0D"/>
    <w:rsid w:val="00BD3E4D"/>
    <w:rsid w:val="00BD3FB7"/>
    <w:rsid w:val="00BD4468"/>
    <w:rsid w:val="00BD4891"/>
    <w:rsid w:val="00BD4E9C"/>
    <w:rsid w:val="00BD5003"/>
    <w:rsid w:val="00BD519A"/>
    <w:rsid w:val="00BD551B"/>
    <w:rsid w:val="00BD551C"/>
    <w:rsid w:val="00BD56BA"/>
    <w:rsid w:val="00BD5A7E"/>
    <w:rsid w:val="00BD5B0D"/>
    <w:rsid w:val="00BD5D24"/>
    <w:rsid w:val="00BD5D26"/>
    <w:rsid w:val="00BD5D98"/>
    <w:rsid w:val="00BD5F5A"/>
    <w:rsid w:val="00BD6227"/>
    <w:rsid w:val="00BD6488"/>
    <w:rsid w:val="00BD65F8"/>
    <w:rsid w:val="00BD66A4"/>
    <w:rsid w:val="00BD6888"/>
    <w:rsid w:val="00BD6B57"/>
    <w:rsid w:val="00BD6C89"/>
    <w:rsid w:val="00BD6D59"/>
    <w:rsid w:val="00BD7014"/>
    <w:rsid w:val="00BD75A6"/>
    <w:rsid w:val="00BD7620"/>
    <w:rsid w:val="00BD7660"/>
    <w:rsid w:val="00BD797A"/>
    <w:rsid w:val="00BD7984"/>
    <w:rsid w:val="00BE0440"/>
    <w:rsid w:val="00BE04D0"/>
    <w:rsid w:val="00BE0D7F"/>
    <w:rsid w:val="00BE0F8F"/>
    <w:rsid w:val="00BE0FEF"/>
    <w:rsid w:val="00BE10B6"/>
    <w:rsid w:val="00BE120B"/>
    <w:rsid w:val="00BE1344"/>
    <w:rsid w:val="00BE161D"/>
    <w:rsid w:val="00BE1AA1"/>
    <w:rsid w:val="00BE1E95"/>
    <w:rsid w:val="00BE1EA0"/>
    <w:rsid w:val="00BE21EA"/>
    <w:rsid w:val="00BE2228"/>
    <w:rsid w:val="00BE24CD"/>
    <w:rsid w:val="00BE2848"/>
    <w:rsid w:val="00BE2C38"/>
    <w:rsid w:val="00BE2EAE"/>
    <w:rsid w:val="00BE3723"/>
    <w:rsid w:val="00BE3BE9"/>
    <w:rsid w:val="00BE3CFD"/>
    <w:rsid w:val="00BE3D18"/>
    <w:rsid w:val="00BE3E1D"/>
    <w:rsid w:val="00BE3F36"/>
    <w:rsid w:val="00BE4635"/>
    <w:rsid w:val="00BE4B36"/>
    <w:rsid w:val="00BE510A"/>
    <w:rsid w:val="00BE5199"/>
    <w:rsid w:val="00BE565A"/>
    <w:rsid w:val="00BE5A2B"/>
    <w:rsid w:val="00BE5ADB"/>
    <w:rsid w:val="00BE5D3E"/>
    <w:rsid w:val="00BE62A8"/>
    <w:rsid w:val="00BE62EE"/>
    <w:rsid w:val="00BE6441"/>
    <w:rsid w:val="00BE657A"/>
    <w:rsid w:val="00BE65E6"/>
    <w:rsid w:val="00BE6A40"/>
    <w:rsid w:val="00BE6B0D"/>
    <w:rsid w:val="00BE6CE6"/>
    <w:rsid w:val="00BE6CF0"/>
    <w:rsid w:val="00BE6EBB"/>
    <w:rsid w:val="00BE74A2"/>
    <w:rsid w:val="00BE7768"/>
    <w:rsid w:val="00BE7CE1"/>
    <w:rsid w:val="00BE7DBC"/>
    <w:rsid w:val="00BE7F10"/>
    <w:rsid w:val="00BF0165"/>
    <w:rsid w:val="00BF0402"/>
    <w:rsid w:val="00BF04B2"/>
    <w:rsid w:val="00BF07D4"/>
    <w:rsid w:val="00BF0828"/>
    <w:rsid w:val="00BF0962"/>
    <w:rsid w:val="00BF0B23"/>
    <w:rsid w:val="00BF0D96"/>
    <w:rsid w:val="00BF0D97"/>
    <w:rsid w:val="00BF11E7"/>
    <w:rsid w:val="00BF141C"/>
    <w:rsid w:val="00BF1485"/>
    <w:rsid w:val="00BF16E9"/>
    <w:rsid w:val="00BF1C0D"/>
    <w:rsid w:val="00BF21B2"/>
    <w:rsid w:val="00BF21DF"/>
    <w:rsid w:val="00BF23C9"/>
    <w:rsid w:val="00BF248C"/>
    <w:rsid w:val="00BF2968"/>
    <w:rsid w:val="00BF298D"/>
    <w:rsid w:val="00BF2A10"/>
    <w:rsid w:val="00BF2CC8"/>
    <w:rsid w:val="00BF2D6D"/>
    <w:rsid w:val="00BF2F00"/>
    <w:rsid w:val="00BF3085"/>
    <w:rsid w:val="00BF3558"/>
    <w:rsid w:val="00BF377A"/>
    <w:rsid w:val="00BF3A4E"/>
    <w:rsid w:val="00BF3B6B"/>
    <w:rsid w:val="00BF3C9A"/>
    <w:rsid w:val="00BF3F25"/>
    <w:rsid w:val="00BF3FC9"/>
    <w:rsid w:val="00BF4142"/>
    <w:rsid w:val="00BF4257"/>
    <w:rsid w:val="00BF4346"/>
    <w:rsid w:val="00BF476D"/>
    <w:rsid w:val="00BF4C12"/>
    <w:rsid w:val="00BF5410"/>
    <w:rsid w:val="00BF57CA"/>
    <w:rsid w:val="00BF5A58"/>
    <w:rsid w:val="00BF5BA8"/>
    <w:rsid w:val="00BF5BB4"/>
    <w:rsid w:val="00BF5FEF"/>
    <w:rsid w:val="00BF6468"/>
    <w:rsid w:val="00BF6520"/>
    <w:rsid w:val="00BF6DF2"/>
    <w:rsid w:val="00BF7088"/>
    <w:rsid w:val="00BF7611"/>
    <w:rsid w:val="00BF78CB"/>
    <w:rsid w:val="00BF79F2"/>
    <w:rsid w:val="00BF7A4A"/>
    <w:rsid w:val="00BF7BF3"/>
    <w:rsid w:val="00BF7C35"/>
    <w:rsid w:val="00BF7C60"/>
    <w:rsid w:val="00BF7E8E"/>
    <w:rsid w:val="00C00589"/>
    <w:rsid w:val="00C00691"/>
    <w:rsid w:val="00C0073E"/>
    <w:rsid w:val="00C00C04"/>
    <w:rsid w:val="00C01468"/>
    <w:rsid w:val="00C014B7"/>
    <w:rsid w:val="00C018A4"/>
    <w:rsid w:val="00C01E4B"/>
    <w:rsid w:val="00C01FA8"/>
    <w:rsid w:val="00C01FC4"/>
    <w:rsid w:val="00C020C7"/>
    <w:rsid w:val="00C02177"/>
    <w:rsid w:val="00C022BD"/>
    <w:rsid w:val="00C026C6"/>
    <w:rsid w:val="00C02805"/>
    <w:rsid w:val="00C02855"/>
    <w:rsid w:val="00C02C9A"/>
    <w:rsid w:val="00C02F8C"/>
    <w:rsid w:val="00C03066"/>
    <w:rsid w:val="00C0310B"/>
    <w:rsid w:val="00C0328B"/>
    <w:rsid w:val="00C034E7"/>
    <w:rsid w:val="00C03B11"/>
    <w:rsid w:val="00C03B28"/>
    <w:rsid w:val="00C03E32"/>
    <w:rsid w:val="00C040F2"/>
    <w:rsid w:val="00C044A7"/>
    <w:rsid w:val="00C048E9"/>
    <w:rsid w:val="00C04B80"/>
    <w:rsid w:val="00C04D8E"/>
    <w:rsid w:val="00C05442"/>
    <w:rsid w:val="00C056B4"/>
    <w:rsid w:val="00C05987"/>
    <w:rsid w:val="00C05B9A"/>
    <w:rsid w:val="00C0666C"/>
    <w:rsid w:val="00C067EE"/>
    <w:rsid w:val="00C06822"/>
    <w:rsid w:val="00C06845"/>
    <w:rsid w:val="00C06996"/>
    <w:rsid w:val="00C06C50"/>
    <w:rsid w:val="00C06E55"/>
    <w:rsid w:val="00C06E5F"/>
    <w:rsid w:val="00C0702E"/>
    <w:rsid w:val="00C07078"/>
    <w:rsid w:val="00C0709F"/>
    <w:rsid w:val="00C0736D"/>
    <w:rsid w:val="00C07448"/>
    <w:rsid w:val="00C07564"/>
    <w:rsid w:val="00C07CEA"/>
    <w:rsid w:val="00C07DF6"/>
    <w:rsid w:val="00C100A9"/>
    <w:rsid w:val="00C1030A"/>
    <w:rsid w:val="00C104F5"/>
    <w:rsid w:val="00C10538"/>
    <w:rsid w:val="00C10C8C"/>
    <w:rsid w:val="00C10DF2"/>
    <w:rsid w:val="00C10E13"/>
    <w:rsid w:val="00C10EAF"/>
    <w:rsid w:val="00C112B0"/>
    <w:rsid w:val="00C113E4"/>
    <w:rsid w:val="00C119CF"/>
    <w:rsid w:val="00C11A9D"/>
    <w:rsid w:val="00C11E34"/>
    <w:rsid w:val="00C120A3"/>
    <w:rsid w:val="00C12768"/>
    <w:rsid w:val="00C1285A"/>
    <w:rsid w:val="00C12955"/>
    <w:rsid w:val="00C12BF3"/>
    <w:rsid w:val="00C12C6C"/>
    <w:rsid w:val="00C12CD5"/>
    <w:rsid w:val="00C13151"/>
    <w:rsid w:val="00C13600"/>
    <w:rsid w:val="00C13C20"/>
    <w:rsid w:val="00C13C88"/>
    <w:rsid w:val="00C13CF1"/>
    <w:rsid w:val="00C14137"/>
    <w:rsid w:val="00C144A6"/>
    <w:rsid w:val="00C144C3"/>
    <w:rsid w:val="00C14B15"/>
    <w:rsid w:val="00C14B92"/>
    <w:rsid w:val="00C14E19"/>
    <w:rsid w:val="00C14E59"/>
    <w:rsid w:val="00C157D6"/>
    <w:rsid w:val="00C15A3A"/>
    <w:rsid w:val="00C15B19"/>
    <w:rsid w:val="00C15E84"/>
    <w:rsid w:val="00C15F9E"/>
    <w:rsid w:val="00C16096"/>
    <w:rsid w:val="00C16193"/>
    <w:rsid w:val="00C1653B"/>
    <w:rsid w:val="00C16771"/>
    <w:rsid w:val="00C16920"/>
    <w:rsid w:val="00C16956"/>
    <w:rsid w:val="00C1695C"/>
    <w:rsid w:val="00C16B67"/>
    <w:rsid w:val="00C170B0"/>
    <w:rsid w:val="00C17276"/>
    <w:rsid w:val="00C17287"/>
    <w:rsid w:val="00C17ADF"/>
    <w:rsid w:val="00C17DCD"/>
    <w:rsid w:val="00C17FD9"/>
    <w:rsid w:val="00C203D0"/>
    <w:rsid w:val="00C20762"/>
    <w:rsid w:val="00C20ABB"/>
    <w:rsid w:val="00C210A7"/>
    <w:rsid w:val="00C210C1"/>
    <w:rsid w:val="00C211C3"/>
    <w:rsid w:val="00C2123D"/>
    <w:rsid w:val="00C21387"/>
    <w:rsid w:val="00C21563"/>
    <w:rsid w:val="00C216C9"/>
    <w:rsid w:val="00C21922"/>
    <w:rsid w:val="00C21A66"/>
    <w:rsid w:val="00C21D9D"/>
    <w:rsid w:val="00C2216F"/>
    <w:rsid w:val="00C224F4"/>
    <w:rsid w:val="00C22518"/>
    <w:rsid w:val="00C22907"/>
    <w:rsid w:val="00C22BA4"/>
    <w:rsid w:val="00C22BB7"/>
    <w:rsid w:val="00C22D96"/>
    <w:rsid w:val="00C231E3"/>
    <w:rsid w:val="00C2335F"/>
    <w:rsid w:val="00C2340E"/>
    <w:rsid w:val="00C24012"/>
    <w:rsid w:val="00C2447D"/>
    <w:rsid w:val="00C244B3"/>
    <w:rsid w:val="00C24694"/>
    <w:rsid w:val="00C24C3B"/>
    <w:rsid w:val="00C25255"/>
    <w:rsid w:val="00C2540B"/>
    <w:rsid w:val="00C25670"/>
    <w:rsid w:val="00C256DF"/>
    <w:rsid w:val="00C2598B"/>
    <w:rsid w:val="00C25D10"/>
    <w:rsid w:val="00C25E40"/>
    <w:rsid w:val="00C2602C"/>
    <w:rsid w:val="00C26185"/>
    <w:rsid w:val="00C263C0"/>
    <w:rsid w:val="00C26547"/>
    <w:rsid w:val="00C2662C"/>
    <w:rsid w:val="00C26B99"/>
    <w:rsid w:val="00C26CF2"/>
    <w:rsid w:val="00C26DAD"/>
    <w:rsid w:val="00C26FF9"/>
    <w:rsid w:val="00C27115"/>
    <w:rsid w:val="00C2761D"/>
    <w:rsid w:val="00C27C9F"/>
    <w:rsid w:val="00C27E78"/>
    <w:rsid w:val="00C300F1"/>
    <w:rsid w:val="00C302F3"/>
    <w:rsid w:val="00C3045F"/>
    <w:rsid w:val="00C30DC7"/>
    <w:rsid w:val="00C312A3"/>
    <w:rsid w:val="00C3130D"/>
    <w:rsid w:val="00C31BF2"/>
    <w:rsid w:val="00C31C9C"/>
    <w:rsid w:val="00C32054"/>
    <w:rsid w:val="00C32332"/>
    <w:rsid w:val="00C32D31"/>
    <w:rsid w:val="00C32D9D"/>
    <w:rsid w:val="00C32E0E"/>
    <w:rsid w:val="00C32F38"/>
    <w:rsid w:val="00C32FBA"/>
    <w:rsid w:val="00C3324A"/>
    <w:rsid w:val="00C333FE"/>
    <w:rsid w:val="00C33672"/>
    <w:rsid w:val="00C33936"/>
    <w:rsid w:val="00C33B19"/>
    <w:rsid w:val="00C33C5B"/>
    <w:rsid w:val="00C33EE5"/>
    <w:rsid w:val="00C33F3D"/>
    <w:rsid w:val="00C33FB8"/>
    <w:rsid w:val="00C344B6"/>
    <w:rsid w:val="00C345E5"/>
    <w:rsid w:val="00C348CD"/>
    <w:rsid w:val="00C348D3"/>
    <w:rsid w:val="00C34C4C"/>
    <w:rsid w:val="00C34C9C"/>
    <w:rsid w:val="00C34CE6"/>
    <w:rsid w:val="00C34E81"/>
    <w:rsid w:val="00C34FB5"/>
    <w:rsid w:val="00C35057"/>
    <w:rsid w:val="00C3517E"/>
    <w:rsid w:val="00C35345"/>
    <w:rsid w:val="00C3534D"/>
    <w:rsid w:val="00C3536B"/>
    <w:rsid w:val="00C3546D"/>
    <w:rsid w:val="00C35580"/>
    <w:rsid w:val="00C3577F"/>
    <w:rsid w:val="00C357A5"/>
    <w:rsid w:val="00C35BB5"/>
    <w:rsid w:val="00C35BE9"/>
    <w:rsid w:val="00C35CB1"/>
    <w:rsid w:val="00C35CD9"/>
    <w:rsid w:val="00C3679A"/>
    <w:rsid w:val="00C36978"/>
    <w:rsid w:val="00C36EAA"/>
    <w:rsid w:val="00C371A4"/>
    <w:rsid w:val="00C37327"/>
    <w:rsid w:val="00C376E5"/>
    <w:rsid w:val="00C379C8"/>
    <w:rsid w:val="00C37AF9"/>
    <w:rsid w:val="00C37CAD"/>
    <w:rsid w:val="00C37CF7"/>
    <w:rsid w:val="00C37D5B"/>
    <w:rsid w:val="00C37DBF"/>
    <w:rsid w:val="00C37DC7"/>
    <w:rsid w:val="00C4019F"/>
    <w:rsid w:val="00C402D6"/>
    <w:rsid w:val="00C402DA"/>
    <w:rsid w:val="00C404CA"/>
    <w:rsid w:val="00C40723"/>
    <w:rsid w:val="00C40839"/>
    <w:rsid w:val="00C408B1"/>
    <w:rsid w:val="00C409CC"/>
    <w:rsid w:val="00C40C59"/>
    <w:rsid w:val="00C41701"/>
    <w:rsid w:val="00C417E1"/>
    <w:rsid w:val="00C41818"/>
    <w:rsid w:val="00C41A33"/>
    <w:rsid w:val="00C41F37"/>
    <w:rsid w:val="00C41FF9"/>
    <w:rsid w:val="00C42653"/>
    <w:rsid w:val="00C427E3"/>
    <w:rsid w:val="00C42C49"/>
    <w:rsid w:val="00C42FA6"/>
    <w:rsid w:val="00C431F4"/>
    <w:rsid w:val="00C43C26"/>
    <w:rsid w:val="00C444B3"/>
    <w:rsid w:val="00C44615"/>
    <w:rsid w:val="00C446C9"/>
    <w:rsid w:val="00C4479E"/>
    <w:rsid w:val="00C447AA"/>
    <w:rsid w:val="00C453A4"/>
    <w:rsid w:val="00C455DC"/>
    <w:rsid w:val="00C45892"/>
    <w:rsid w:val="00C460A6"/>
    <w:rsid w:val="00C46470"/>
    <w:rsid w:val="00C4654D"/>
    <w:rsid w:val="00C46AAE"/>
    <w:rsid w:val="00C46CE1"/>
    <w:rsid w:val="00C46E3A"/>
    <w:rsid w:val="00C46F3F"/>
    <w:rsid w:val="00C475B2"/>
    <w:rsid w:val="00C47FF6"/>
    <w:rsid w:val="00C5054B"/>
    <w:rsid w:val="00C507F3"/>
    <w:rsid w:val="00C50F87"/>
    <w:rsid w:val="00C515D9"/>
    <w:rsid w:val="00C5166C"/>
    <w:rsid w:val="00C517B8"/>
    <w:rsid w:val="00C5190D"/>
    <w:rsid w:val="00C5197C"/>
    <w:rsid w:val="00C51BFA"/>
    <w:rsid w:val="00C521EE"/>
    <w:rsid w:val="00C521F0"/>
    <w:rsid w:val="00C5241B"/>
    <w:rsid w:val="00C5247F"/>
    <w:rsid w:val="00C525BB"/>
    <w:rsid w:val="00C5279C"/>
    <w:rsid w:val="00C52F37"/>
    <w:rsid w:val="00C53027"/>
    <w:rsid w:val="00C53449"/>
    <w:rsid w:val="00C53C93"/>
    <w:rsid w:val="00C54034"/>
    <w:rsid w:val="00C54154"/>
    <w:rsid w:val="00C54273"/>
    <w:rsid w:val="00C5453A"/>
    <w:rsid w:val="00C54584"/>
    <w:rsid w:val="00C54592"/>
    <w:rsid w:val="00C547C7"/>
    <w:rsid w:val="00C54957"/>
    <w:rsid w:val="00C54A1B"/>
    <w:rsid w:val="00C54FA6"/>
    <w:rsid w:val="00C55369"/>
    <w:rsid w:val="00C5587D"/>
    <w:rsid w:val="00C55A85"/>
    <w:rsid w:val="00C55D56"/>
    <w:rsid w:val="00C55E61"/>
    <w:rsid w:val="00C56047"/>
    <w:rsid w:val="00C56054"/>
    <w:rsid w:val="00C5615B"/>
    <w:rsid w:val="00C56258"/>
    <w:rsid w:val="00C56270"/>
    <w:rsid w:val="00C5663E"/>
    <w:rsid w:val="00C56713"/>
    <w:rsid w:val="00C567A7"/>
    <w:rsid w:val="00C5695B"/>
    <w:rsid w:val="00C569F2"/>
    <w:rsid w:val="00C56AED"/>
    <w:rsid w:val="00C56B0B"/>
    <w:rsid w:val="00C56C03"/>
    <w:rsid w:val="00C57056"/>
    <w:rsid w:val="00C573F1"/>
    <w:rsid w:val="00C57446"/>
    <w:rsid w:val="00C576CB"/>
    <w:rsid w:val="00C57968"/>
    <w:rsid w:val="00C57971"/>
    <w:rsid w:val="00C57ACD"/>
    <w:rsid w:val="00C57D44"/>
    <w:rsid w:val="00C57DD7"/>
    <w:rsid w:val="00C57E94"/>
    <w:rsid w:val="00C57F71"/>
    <w:rsid w:val="00C57F96"/>
    <w:rsid w:val="00C60233"/>
    <w:rsid w:val="00C60837"/>
    <w:rsid w:val="00C60B04"/>
    <w:rsid w:val="00C60B3C"/>
    <w:rsid w:val="00C60F57"/>
    <w:rsid w:val="00C61333"/>
    <w:rsid w:val="00C6152B"/>
    <w:rsid w:val="00C6169A"/>
    <w:rsid w:val="00C619D5"/>
    <w:rsid w:val="00C61C73"/>
    <w:rsid w:val="00C6260C"/>
    <w:rsid w:val="00C6296E"/>
    <w:rsid w:val="00C62B01"/>
    <w:rsid w:val="00C62E06"/>
    <w:rsid w:val="00C63328"/>
    <w:rsid w:val="00C63428"/>
    <w:rsid w:val="00C63449"/>
    <w:rsid w:val="00C6345F"/>
    <w:rsid w:val="00C6354D"/>
    <w:rsid w:val="00C635B3"/>
    <w:rsid w:val="00C63607"/>
    <w:rsid w:val="00C638AC"/>
    <w:rsid w:val="00C638C0"/>
    <w:rsid w:val="00C63A8C"/>
    <w:rsid w:val="00C63D39"/>
    <w:rsid w:val="00C63EFA"/>
    <w:rsid w:val="00C641E8"/>
    <w:rsid w:val="00C644D4"/>
    <w:rsid w:val="00C6489D"/>
    <w:rsid w:val="00C64DCD"/>
    <w:rsid w:val="00C65170"/>
    <w:rsid w:val="00C65538"/>
    <w:rsid w:val="00C65A66"/>
    <w:rsid w:val="00C6603B"/>
    <w:rsid w:val="00C660EF"/>
    <w:rsid w:val="00C66403"/>
    <w:rsid w:val="00C6655A"/>
    <w:rsid w:val="00C66D8C"/>
    <w:rsid w:val="00C67180"/>
    <w:rsid w:val="00C672CE"/>
    <w:rsid w:val="00C67D10"/>
    <w:rsid w:val="00C70368"/>
    <w:rsid w:val="00C705E8"/>
    <w:rsid w:val="00C70681"/>
    <w:rsid w:val="00C70E5A"/>
    <w:rsid w:val="00C70E82"/>
    <w:rsid w:val="00C71829"/>
    <w:rsid w:val="00C71A63"/>
    <w:rsid w:val="00C71AB4"/>
    <w:rsid w:val="00C71FE2"/>
    <w:rsid w:val="00C721FA"/>
    <w:rsid w:val="00C72375"/>
    <w:rsid w:val="00C724EC"/>
    <w:rsid w:val="00C72880"/>
    <w:rsid w:val="00C729FD"/>
    <w:rsid w:val="00C72AAC"/>
    <w:rsid w:val="00C739B4"/>
    <w:rsid w:val="00C73B69"/>
    <w:rsid w:val="00C73C31"/>
    <w:rsid w:val="00C73F28"/>
    <w:rsid w:val="00C743E7"/>
    <w:rsid w:val="00C744CB"/>
    <w:rsid w:val="00C745E6"/>
    <w:rsid w:val="00C74B0B"/>
    <w:rsid w:val="00C74DBD"/>
    <w:rsid w:val="00C74E46"/>
    <w:rsid w:val="00C74E65"/>
    <w:rsid w:val="00C755BA"/>
    <w:rsid w:val="00C7566F"/>
    <w:rsid w:val="00C757A6"/>
    <w:rsid w:val="00C75AE1"/>
    <w:rsid w:val="00C75CA8"/>
    <w:rsid w:val="00C75E3C"/>
    <w:rsid w:val="00C760EC"/>
    <w:rsid w:val="00C7645F"/>
    <w:rsid w:val="00C766E4"/>
    <w:rsid w:val="00C767FF"/>
    <w:rsid w:val="00C768EC"/>
    <w:rsid w:val="00C76A1D"/>
    <w:rsid w:val="00C76ACE"/>
    <w:rsid w:val="00C76D0E"/>
    <w:rsid w:val="00C76E12"/>
    <w:rsid w:val="00C77867"/>
    <w:rsid w:val="00C779DC"/>
    <w:rsid w:val="00C77A3A"/>
    <w:rsid w:val="00C77AA4"/>
    <w:rsid w:val="00C77B78"/>
    <w:rsid w:val="00C77C12"/>
    <w:rsid w:val="00C77D44"/>
    <w:rsid w:val="00C77D7E"/>
    <w:rsid w:val="00C800E6"/>
    <w:rsid w:val="00C80425"/>
    <w:rsid w:val="00C8045C"/>
    <w:rsid w:val="00C804BB"/>
    <w:rsid w:val="00C807AA"/>
    <w:rsid w:val="00C80D1C"/>
    <w:rsid w:val="00C80E93"/>
    <w:rsid w:val="00C8115A"/>
    <w:rsid w:val="00C8143E"/>
    <w:rsid w:val="00C81B9A"/>
    <w:rsid w:val="00C81C26"/>
    <w:rsid w:val="00C81E49"/>
    <w:rsid w:val="00C8286C"/>
    <w:rsid w:val="00C828F3"/>
    <w:rsid w:val="00C829AD"/>
    <w:rsid w:val="00C82A25"/>
    <w:rsid w:val="00C82A3F"/>
    <w:rsid w:val="00C82C92"/>
    <w:rsid w:val="00C82E75"/>
    <w:rsid w:val="00C8305B"/>
    <w:rsid w:val="00C83115"/>
    <w:rsid w:val="00C8345F"/>
    <w:rsid w:val="00C83826"/>
    <w:rsid w:val="00C8398F"/>
    <w:rsid w:val="00C83D42"/>
    <w:rsid w:val="00C83F6C"/>
    <w:rsid w:val="00C8405A"/>
    <w:rsid w:val="00C84CFE"/>
    <w:rsid w:val="00C84F94"/>
    <w:rsid w:val="00C85537"/>
    <w:rsid w:val="00C85718"/>
    <w:rsid w:val="00C85751"/>
    <w:rsid w:val="00C85971"/>
    <w:rsid w:val="00C862A1"/>
    <w:rsid w:val="00C8640D"/>
    <w:rsid w:val="00C869CB"/>
    <w:rsid w:val="00C869F1"/>
    <w:rsid w:val="00C86CB8"/>
    <w:rsid w:val="00C8713F"/>
    <w:rsid w:val="00C87234"/>
    <w:rsid w:val="00C8770B"/>
    <w:rsid w:val="00C87A6F"/>
    <w:rsid w:val="00C87F66"/>
    <w:rsid w:val="00C87F8C"/>
    <w:rsid w:val="00C90625"/>
    <w:rsid w:val="00C90C65"/>
    <w:rsid w:val="00C90D65"/>
    <w:rsid w:val="00C90FBE"/>
    <w:rsid w:val="00C910F1"/>
    <w:rsid w:val="00C911CB"/>
    <w:rsid w:val="00C918B9"/>
    <w:rsid w:val="00C919F7"/>
    <w:rsid w:val="00C91BC5"/>
    <w:rsid w:val="00C91D24"/>
    <w:rsid w:val="00C91D4F"/>
    <w:rsid w:val="00C91EED"/>
    <w:rsid w:val="00C91F2E"/>
    <w:rsid w:val="00C91F36"/>
    <w:rsid w:val="00C9211A"/>
    <w:rsid w:val="00C9220B"/>
    <w:rsid w:val="00C92F02"/>
    <w:rsid w:val="00C9312C"/>
    <w:rsid w:val="00C933B0"/>
    <w:rsid w:val="00C93562"/>
    <w:rsid w:val="00C93A1B"/>
    <w:rsid w:val="00C93D88"/>
    <w:rsid w:val="00C9419A"/>
    <w:rsid w:val="00C941B4"/>
    <w:rsid w:val="00C9444F"/>
    <w:rsid w:val="00C94457"/>
    <w:rsid w:val="00C94568"/>
    <w:rsid w:val="00C94EFB"/>
    <w:rsid w:val="00C95482"/>
    <w:rsid w:val="00C9553C"/>
    <w:rsid w:val="00C95FDB"/>
    <w:rsid w:val="00C963AA"/>
    <w:rsid w:val="00C96570"/>
    <w:rsid w:val="00C96D49"/>
    <w:rsid w:val="00C96E41"/>
    <w:rsid w:val="00C973D6"/>
    <w:rsid w:val="00C978E8"/>
    <w:rsid w:val="00C97B38"/>
    <w:rsid w:val="00CA0087"/>
    <w:rsid w:val="00CA03E7"/>
    <w:rsid w:val="00CA05C1"/>
    <w:rsid w:val="00CA0958"/>
    <w:rsid w:val="00CA09C2"/>
    <w:rsid w:val="00CA0DCF"/>
    <w:rsid w:val="00CA0EDB"/>
    <w:rsid w:val="00CA0F9B"/>
    <w:rsid w:val="00CA109A"/>
    <w:rsid w:val="00CA10EB"/>
    <w:rsid w:val="00CA162C"/>
    <w:rsid w:val="00CA173F"/>
    <w:rsid w:val="00CA176A"/>
    <w:rsid w:val="00CA189E"/>
    <w:rsid w:val="00CA19A6"/>
    <w:rsid w:val="00CA1A7E"/>
    <w:rsid w:val="00CA1CF6"/>
    <w:rsid w:val="00CA1DC0"/>
    <w:rsid w:val="00CA1F4D"/>
    <w:rsid w:val="00CA2967"/>
    <w:rsid w:val="00CA2CB2"/>
    <w:rsid w:val="00CA2D28"/>
    <w:rsid w:val="00CA30EC"/>
    <w:rsid w:val="00CA31D0"/>
    <w:rsid w:val="00CA31DC"/>
    <w:rsid w:val="00CA32B8"/>
    <w:rsid w:val="00CA34E5"/>
    <w:rsid w:val="00CA3808"/>
    <w:rsid w:val="00CA391C"/>
    <w:rsid w:val="00CA3C16"/>
    <w:rsid w:val="00CA3C71"/>
    <w:rsid w:val="00CA3E46"/>
    <w:rsid w:val="00CA3F2F"/>
    <w:rsid w:val="00CA4202"/>
    <w:rsid w:val="00CA4529"/>
    <w:rsid w:val="00CA465D"/>
    <w:rsid w:val="00CA4767"/>
    <w:rsid w:val="00CA4B59"/>
    <w:rsid w:val="00CA4F96"/>
    <w:rsid w:val="00CA5067"/>
    <w:rsid w:val="00CA551E"/>
    <w:rsid w:val="00CA59C5"/>
    <w:rsid w:val="00CA5A6E"/>
    <w:rsid w:val="00CA5D6F"/>
    <w:rsid w:val="00CA62E3"/>
    <w:rsid w:val="00CA6323"/>
    <w:rsid w:val="00CA63E3"/>
    <w:rsid w:val="00CA66C3"/>
    <w:rsid w:val="00CA6B82"/>
    <w:rsid w:val="00CA6C8E"/>
    <w:rsid w:val="00CA6CD8"/>
    <w:rsid w:val="00CA70D1"/>
    <w:rsid w:val="00CA7101"/>
    <w:rsid w:val="00CA71FD"/>
    <w:rsid w:val="00CA766B"/>
    <w:rsid w:val="00CA770B"/>
    <w:rsid w:val="00CA79E3"/>
    <w:rsid w:val="00CA7A35"/>
    <w:rsid w:val="00CA7BFA"/>
    <w:rsid w:val="00CA7D61"/>
    <w:rsid w:val="00CA7F80"/>
    <w:rsid w:val="00CB0382"/>
    <w:rsid w:val="00CB0623"/>
    <w:rsid w:val="00CB0948"/>
    <w:rsid w:val="00CB0966"/>
    <w:rsid w:val="00CB0ADB"/>
    <w:rsid w:val="00CB0B2A"/>
    <w:rsid w:val="00CB0BE9"/>
    <w:rsid w:val="00CB0F66"/>
    <w:rsid w:val="00CB0F6C"/>
    <w:rsid w:val="00CB158C"/>
    <w:rsid w:val="00CB1A5E"/>
    <w:rsid w:val="00CB1F64"/>
    <w:rsid w:val="00CB2076"/>
    <w:rsid w:val="00CB20E3"/>
    <w:rsid w:val="00CB27BC"/>
    <w:rsid w:val="00CB294C"/>
    <w:rsid w:val="00CB2954"/>
    <w:rsid w:val="00CB29DC"/>
    <w:rsid w:val="00CB2CE6"/>
    <w:rsid w:val="00CB2D48"/>
    <w:rsid w:val="00CB2EC9"/>
    <w:rsid w:val="00CB344C"/>
    <w:rsid w:val="00CB35A6"/>
    <w:rsid w:val="00CB3731"/>
    <w:rsid w:val="00CB3BEC"/>
    <w:rsid w:val="00CB3C35"/>
    <w:rsid w:val="00CB3C51"/>
    <w:rsid w:val="00CB3CE5"/>
    <w:rsid w:val="00CB41D9"/>
    <w:rsid w:val="00CB43C3"/>
    <w:rsid w:val="00CB4401"/>
    <w:rsid w:val="00CB46F9"/>
    <w:rsid w:val="00CB4F66"/>
    <w:rsid w:val="00CB5081"/>
    <w:rsid w:val="00CB51E6"/>
    <w:rsid w:val="00CB5231"/>
    <w:rsid w:val="00CB525D"/>
    <w:rsid w:val="00CB5517"/>
    <w:rsid w:val="00CB5695"/>
    <w:rsid w:val="00CB56EE"/>
    <w:rsid w:val="00CB5C02"/>
    <w:rsid w:val="00CB62E6"/>
    <w:rsid w:val="00CB6678"/>
    <w:rsid w:val="00CB6763"/>
    <w:rsid w:val="00CB6A1A"/>
    <w:rsid w:val="00CB6B80"/>
    <w:rsid w:val="00CB7913"/>
    <w:rsid w:val="00CB7B2D"/>
    <w:rsid w:val="00CB7E37"/>
    <w:rsid w:val="00CC00E5"/>
    <w:rsid w:val="00CC0145"/>
    <w:rsid w:val="00CC0199"/>
    <w:rsid w:val="00CC03D0"/>
    <w:rsid w:val="00CC08B7"/>
    <w:rsid w:val="00CC0A46"/>
    <w:rsid w:val="00CC126D"/>
    <w:rsid w:val="00CC134C"/>
    <w:rsid w:val="00CC150E"/>
    <w:rsid w:val="00CC1511"/>
    <w:rsid w:val="00CC1A0B"/>
    <w:rsid w:val="00CC201F"/>
    <w:rsid w:val="00CC2049"/>
    <w:rsid w:val="00CC2383"/>
    <w:rsid w:val="00CC2653"/>
    <w:rsid w:val="00CC2719"/>
    <w:rsid w:val="00CC278C"/>
    <w:rsid w:val="00CC287E"/>
    <w:rsid w:val="00CC2B5B"/>
    <w:rsid w:val="00CC32C6"/>
    <w:rsid w:val="00CC3449"/>
    <w:rsid w:val="00CC34F7"/>
    <w:rsid w:val="00CC375F"/>
    <w:rsid w:val="00CC37CB"/>
    <w:rsid w:val="00CC38CB"/>
    <w:rsid w:val="00CC4140"/>
    <w:rsid w:val="00CC466A"/>
    <w:rsid w:val="00CC48B5"/>
    <w:rsid w:val="00CC4994"/>
    <w:rsid w:val="00CC4DA1"/>
    <w:rsid w:val="00CC4DB9"/>
    <w:rsid w:val="00CC5159"/>
    <w:rsid w:val="00CC555E"/>
    <w:rsid w:val="00CC5D0B"/>
    <w:rsid w:val="00CC6562"/>
    <w:rsid w:val="00CC6633"/>
    <w:rsid w:val="00CC6981"/>
    <w:rsid w:val="00CC6B57"/>
    <w:rsid w:val="00CC6D00"/>
    <w:rsid w:val="00CC6D38"/>
    <w:rsid w:val="00CC6F7E"/>
    <w:rsid w:val="00CC6F91"/>
    <w:rsid w:val="00CC7352"/>
    <w:rsid w:val="00CC74B1"/>
    <w:rsid w:val="00CC7592"/>
    <w:rsid w:val="00CC7C07"/>
    <w:rsid w:val="00CD06F8"/>
    <w:rsid w:val="00CD079E"/>
    <w:rsid w:val="00CD0914"/>
    <w:rsid w:val="00CD0976"/>
    <w:rsid w:val="00CD0B9D"/>
    <w:rsid w:val="00CD1044"/>
    <w:rsid w:val="00CD155B"/>
    <w:rsid w:val="00CD1656"/>
    <w:rsid w:val="00CD23AE"/>
    <w:rsid w:val="00CD2598"/>
    <w:rsid w:val="00CD260D"/>
    <w:rsid w:val="00CD27D9"/>
    <w:rsid w:val="00CD288E"/>
    <w:rsid w:val="00CD29AE"/>
    <w:rsid w:val="00CD2AB2"/>
    <w:rsid w:val="00CD2D52"/>
    <w:rsid w:val="00CD2D9E"/>
    <w:rsid w:val="00CD2E74"/>
    <w:rsid w:val="00CD2F5E"/>
    <w:rsid w:val="00CD3141"/>
    <w:rsid w:val="00CD3267"/>
    <w:rsid w:val="00CD380E"/>
    <w:rsid w:val="00CD38F8"/>
    <w:rsid w:val="00CD4027"/>
    <w:rsid w:val="00CD41F5"/>
    <w:rsid w:val="00CD48F5"/>
    <w:rsid w:val="00CD4C61"/>
    <w:rsid w:val="00CD5702"/>
    <w:rsid w:val="00CD5834"/>
    <w:rsid w:val="00CD584F"/>
    <w:rsid w:val="00CD62CA"/>
    <w:rsid w:val="00CD6453"/>
    <w:rsid w:val="00CD66BB"/>
    <w:rsid w:val="00CD684D"/>
    <w:rsid w:val="00CD6CD4"/>
    <w:rsid w:val="00CD73FF"/>
    <w:rsid w:val="00CD753B"/>
    <w:rsid w:val="00CD7659"/>
    <w:rsid w:val="00CD76B3"/>
    <w:rsid w:val="00CD7AA2"/>
    <w:rsid w:val="00CD7BCD"/>
    <w:rsid w:val="00CE0002"/>
    <w:rsid w:val="00CE002C"/>
    <w:rsid w:val="00CE01EF"/>
    <w:rsid w:val="00CE02FF"/>
    <w:rsid w:val="00CE0B0D"/>
    <w:rsid w:val="00CE0FB1"/>
    <w:rsid w:val="00CE0FDA"/>
    <w:rsid w:val="00CE0FFB"/>
    <w:rsid w:val="00CE101F"/>
    <w:rsid w:val="00CE138A"/>
    <w:rsid w:val="00CE14AE"/>
    <w:rsid w:val="00CE1534"/>
    <w:rsid w:val="00CE16E3"/>
    <w:rsid w:val="00CE172E"/>
    <w:rsid w:val="00CE1768"/>
    <w:rsid w:val="00CE1D97"/>
    <w:rsid w:val="00CE20D5"/>
    <w:rsid w:val="00CE225A"/>
    <w:rsid w:val="00CE25A1"/>
    <w:rsid w:val="00CE260F"/>
    <w:rsid w:val="00CE2631"/>
    <w:rsid w:val="00CE28C7"/>
    <w:rsid w:val="00CE28E6"/>
    <w:rsid w:val="00CE28E7"/>
    <w:rsid w:val="00CE29F8"/>
    <w:rsid w:val="00CE2ACF"/>
    <w:rsid w:val="00CE2CFD"/>
    <w:rsid w:val="00CE30BB"/>
    <w:rsid w:val="00CE34CF"/>
    <w:rsid w:val="00CE39A2"/>
    <w:rsid w:val="00CE3C09"/>
    <w:rsid w:val="00CE4379"/>
    <w:rsid w:val="00CE43DF"/>
    <w:rsid w:val="00CE474E"/>
    <w:rsid w:val="00CE484E"/>
    <w:rsid w:val="00CE4863"/>
    <w:rsid w:val="00CE4A80"/>
    <w:rsid w:val="00CE51D9"/>
    <w:rsid w:val="00CE52BD"/>
    <w:rsid w:val="00CE59FC"/>
    <w:rsid w:val="00CE5C0F"/>
    <w:rsid w:val="00CE5C86"/>
    <w:rsid w:val="00CE5DB9"/>
    <w:rsid w:val="00CE5F71"/>
    <w:rsid w:val="00CE6025"/>
    <w:rsid w:val="00CE6363"/>
    <w:rsid w:val="00CE68C4"/>
    <w:rsid w:val="00CE6E6A"/>
    <w:rsid w:val="00CE716E"/>
    <w:rsid w:val="00CE7A29"/>
    <w:rsid w:val="00CE7AE2"/>
    <w:rsid w:val="00CE7B58"/>
    <w:rsid w:val="00CF01A3"/>
    <w:rsid w:val="00CF049E"/>
    <w:rsid w:val="00CF06A8"/>
    <w:rsid w:val="00CF077B"/>
    <w:rsid w:val="00CF0875"/>
    <w:rsid w:val="00CF0899"/>
    <w:rsid w:val="00CF089C"/>
    <w:rsid w:val="00CF08F5"/>
    <w:rsid w:val="00CF0960"/>
    <w:rsid w:val="00CF0B01"/>
    <w:rsid w:val="00CF0B24"/>
    <w:rsid w:val="00CF0BCA"/>
    <w:rsid w:val="00CF0DB9"/>
    <w:rsid w:val="00CF108C"/>
    <w:rsid w:val="00CF13FA"/>
    <w:rsid w:val="00CF151D"/>
    <w:rsid w:val="00CF15F7"/>
    <w:rsid w:val="00CF1685"/>
    <w:rsid w:val="00CF1690"/>
    <w:rsid w:val="00CF1766"/>
    <w:rsid w:val="00CF17EE"/>
    <w:rsid w:val="00CF1A61"/>
    <w:rsid w:val="00CF1B65"/>
    <w:rsid w:val="00CF1C79"/>
    <w:rsid w:val="00CF1C7A"/>
    <w:rsid w:val="00CF1D2E"/>
    <w:rsid w:val="00CF1D39"/>
    <w:rsid w:val="00CF1D8C"/>
    <w:rsid w:val="00CF1DC3"/>
    <w:rsid w:val="00CF1EA0"/>
    <w:rsid w:val="00CF200C"/>
    <w:rsid w:val="00CF20C6"/>
    <w:rsid w:val="00CF20D7"/>
    <w:rsid w:val="00CF2164"/>
    <w:rsid w:val="00CF2AAE"/>
    <w:rsid w:val="00CF2EAE"/>
    <w:rsid w:val="00CF2F0F"/>
    <w:rsid w:val="00CF2F67"/>
    <w:rsid w:val="00CF31B8"/>
    <w:rsid w:val="00CF36E6"/>
    <w:rsid w:val="00CF3876"/>
    <w:rsid w:val="00CF3EC1"/>
    <w:rsid w:val="00CF41E0"/>
    <w:rsid w:val="00CF4329"/>
    <w:rsid w:val="00CF489E"/>
    <w:rsid w:val="00CF5329"/>
    <w:rsid w:val="00CF54A8"/>
    <w:rsid w:val="00CF56ED"/>
    <w:rsid w:val="00CF57E7"/>
    <w:rsid w:val="00CF589C"/>
    <w:rsid w:val="00CF5F70"/>
    <w:rsid w:val="00CF5FCC"/>
    <w:rsid w:val="00CF60D3"/>
    <w:rsid w:val="00CF67DD"/>
    <w:rsid w:val="00CF6C0F"/>
    <w:rsid w:val="00CF6F40"/>
    <w:rsid w:val="00CF6F99"/>
    <w:rsid w:val="00CF7114"/>
    <w:rsid w:val="00CF7346"/>
    <w:rsid w:val="00CF784E"/>
    <w:rsid w:val="00CF78E9"/>
    <w:rsid w:val="00CF7CD6"/>
    <w:rsid w:val="00CF7FFE"/>
    <w:rsid w:val="00D00A09"/>
    <w:rsid w:val="00D00A3C"/>
    <w:rsid w:val="00D00CA8"/>
    <w:rsid w:val="00D00DED"/>
    <w:rsid w:val="00D00F02"/>
    <w:rsid w:val="00D0127A"/>
    <w:rsid w:val="00D0199E"/>
    <w:rsid w:val="00D01CC9"/>
    <w:rsid w:val="00D0208E"/>
    <w:rsid w:val="00D022F6"/>
    <w:rsid w:val="00D0230C"/>
    <w:rsid w:val="00D0266F"/>
    <w:rsid w:val="00D03257"/>
    <w:rsid w:val="00D039FC"/>
    <w:rsid w:val="00D03DA5"/>
    <w:rsid w:val="00D03E6A"/>
    <w:rsid w:val="00D04066"/>
    <w:rsid w:val="00D041BD"/>
    <w:rsid w:val="00D043A5"/>
    <w:rsid w:val="00D043C8"/>
    <w:rsid w:val="00D04545"/>
    <w:rsid w:val="00D04A6D"/>
    <w:rsid w:val="00D04AE3"/>
    <w:rsid w:val="00D04B35"/>
    <w:rsid w:val="00D04CB9"/>
    <w:rsid w:val="00D04CBE"/>
    <w:rsid w:val="00D04E71"/>
    <w:rsid w:val="00D04EDB"/>
    <w:rsid w:val="00D05143"/>
    <w:rsid w:val="00D05322"/>
    <w:rsid w:val="00D056E2"/>
    <w:rsid w:val="00D05AFB"/>
    <w:rsid w:val="00D0605D"/>
    <w:rsid w:val="00D062FC"/>
    <w:rsid w:val="00D06727"/>
    <w:rsid w:val="00D06769"/>
    <w:rsid w:val="00D06889"/>
    <w:rsid w:val="00D06937"/>
    <w:rsid w:val="00D06AA0"/>
    <w:rsid w:val="00D06C0B"/>
    <w:rsid w:val="00D06F3F"/>
    <w:rsid w:val="00D06F99"/>
    <w:rsid w:val="00D07258"/>
    <w:rsid w:val="00D07315"/>
    <w:rsid w:val="00D07606"/>
    <w:rsid w:val="00D07F23"/>
    <w:rsid w:val="00D10590"/>
    <w:rsid w:val="00D10C4D"/>
    <w:rsid w:val="00D10C91"/>
    <w:rsid w:val="00D10CB6"/>
    <w:rsid w:val="00D10E66"/>
    <w:rsid w:val="00D11210"/>
    <w:rsid w:val="00D119AB"/>
    <w:rsid w:val="00D11DD1"/>
    <w:rsid w:val="00D11E88"/>
    <w:rsid w:val="00D11E9C"/>
    <w:rsid w:val="00D11F04"/>
    <w:rsid w:val="00D12155"/>
    <w:rsid w:val="00D122BE"/>
    <w:rsid w:val="00D12309"/>
    <w:rsid w:val="00D12573"/>
    <w:rsid w:val="00D129E1"/>
    <w:rsid w:val="00D12DAE"/>
    <w:rsid w:val="00D12E5D"/>
    <w:rsid w:val="00D12F89"/>
    <w:rsid w:val="00D132A8"/>
    <w:rsid w:val="00D13311"/>
    <w:rsid w:val="00D134C0"/>
    <w:rsid w:val="00D13914"/>
    <w:rsid w:val="00D13F03"/>
    <w:rsid w:val="00D13F7C"/>
    <w:rsid w:val="00D1423D"/>
    <w:rsid w:val="00D143E6"/>
    <w:rsid w:val="00D15185"/>
    <w:rsid w:val="00D152AD"/>
    <w:rsid w:val="00D15373"/>
    <w:rsid w:val="00D15611"/>
    <w:rsid w:val="00D158B6"/>
    <w:rsid w:val="00D159F6"/>
    <w:rsid w:val="00D15C3F"/>
    <w:rsid w:val="00D15DE8"/>
    <w:rsid w:val="00D16216"/>
    <w:rsid w:val="00D164F7"/>
    <w:rsid w:val="00D1652F"/>
    <w:rsid w:val="00D165F0"/>
    <w:rsid w:val="00D1672A"/>
    <w:rsid w:val="00D169AB"/>
    <w:rsid w:val="00D16C0C"/>
    <w:rsid w:val="00D16D17"/>
    <w:rsid w:val="00D16ED8"/>
    <w:rsid w:val="00D170D1"/>
    <w:rsid w:val="00D17193"/>
    <w:rsid w:val="00D1766B"/>
    <w:rsid w:val="00D179EC"/>
    <w:rsid w:val="00D2025D"/>
    <w:rsid w:val="00D20297"/>
    <w:rsid w:val="00D20465"/>
    <w:rsid w:val="00D2048E"/>
    <w:rsid w:val="00D20520"/>
    <w:rsid w:val="00D206D3"/>
    <w:rsid w:val="00D20E58"/>
    <w:rsid w:val="00D213DA"/>
    <w:rsid w:val="00D21637"/>
    <w:rsid w:val="00D216F0"/>
    <w:rsid w:val="00D2186B"/>
    <w:rsid w:val="00D21A9B"/>
    <w:rsid w:val="00D21E08"/>
    <w:rsid w:val="00D21ED7"/>
    <w:rsid w:val="00D21F44"/>
    <w:rsid w:val="00D2205B"/>
    <w:rsid w:val="00D2246C"/>
    <w:rsid w:val="00D225C5"/>
    <w:rsid w:val="00D22861"/>
    <w:rsid w:val="00D22C7B"/>
    <w:rsid w:val="00D22EDA"/>
    <w:rsid w:val="00D22F55"/>
    <w:rsid w:val="00D23249"/>
    <w:rsid w:val="00D23540"/>
    <w:rsid w:val="00D23643"/>
    <w:rsid w:val="00D23840"/>
    <w:rsid w:val="00D2397C"/>
    <w:rsid w:val="00D23A15"/>
    <w:rsid w:val="00D23BEF"/>
    <w:rsid w:val="00D24416"/>
    <w:rsid w:val="00D24504"/>
    <w:rsid w:val="00D248A3"/>
    <w:rsid w:val="00D24BBE"/>
    <w:rsid w:val="00D24D06"/>
    <w:rsid w:val="00D24E2F"/>
    <w:rsid w:val="00D25030"/>
    <w:rsid w:val="00D25191"/>
    <w:rsid w:val="00D25572"/>
    <w:rsid w:val="00D25636"/>
    <w:rsid w:val="00D256E7"/>
    <w:rsid w:val="00D25703"/>
    <w:rsid w:val="00D25B1C"/>
    <w:rsid w:val="00D25C08"/>
    <w:rsid w:val="00D25DB6"/>
    <w:rsid w:val="00D25F9B"/>
    <w:rsid w:val="00D260AA"/>
    <w:rsid w:val="00D266D6"/>
    <w:rsid w:val="00D2676D"/>
    <w:rsid w:val="00D26A61"/>
    <w:rsid w:val="00D26BE3"/>
    <w:rsid w:val="00D26D45"/>
    <w:rsid w:val="00D26DFB"/>
    <w:rsid w:val="00D26E89"/>
    <w:rsid w:val="00D2780B"/>
    <w:rsid w:val="00D2790F"/>
    <w:rsid w:val="00D30224"/>
    <w:rsid w:val="00D30229"/>
    <w:rsid w:val="00D30483"/>
    <w:rsid w:val="00D3057A"/>
    <w:rsid w:val="00D30686"/>
    <w:rsid w:val="00D307D8"/>
    <w:rsid w:val="00D308B4"/>
    <w:rsid w:val="00D30E79"/>
    <w:rsid w:val="00D30F67"/>
    <w:rsid w:val="00D30FAA"/>
    <w:rsid w:val="00D3211B"/>
    <w:rsid w:val="00D3238C"/>
    <w:rsid w:val="00D3266D"/>
    <w:rsid w:val="00D326CC"/>
    <w:rsid w:val="00D32758"/>
    <w:rsid w:val="00D32763"/>
    <w:rsid w:val="00D32876"/>
    <w:rsid w:val="00D32FC2"/>
    <w:rsid w:val="00D33056"/>
    <w:rsid w:val="00D3317F"/>
    <w:rsid w:val="00D3337D"/>
    <w:rsid w:val="00D337CD"/>
    <w:rsid w:val="00D339B5"/>
    <w:rsid w:val="00D33ADA"/>
    <w:rsid w:val="00D33D53"/>
    <w:rsid w:val="00D33DB5"/>
    <w:rsid w:val="00D34710"/>
    <w:rsid w:val="00D34784"/>
    <w:rsid w:val="00D34D47"/>
    <w:rsid w:val="00D34E4C"/>
    <w:rsid w:val="00D34F3F"/>
    <w:rsid w:val="00D35163"/>
    <w:rsid w:val="00D353A3"/>
    <w:rsid w:val="00D353BA"/>
    <w:rsid w:val="00D35710"/>
    <w:rsid w:val="00D35E50"/>
    <w:rsid w:val="00D35F5B"/>
    <w:rsid w:val="00D36D07"/>
    <w:rsid w:val="00D3786B"/>
    <w:rsid w:val="00D3788B"/>
    <w:rsid w:val="00D37949"/>
    <w:rsid w:val="00D40622"/>
    <w:rsid w:val="00D40833"/>
    <w:rsid w:val="00D409B6"/>
    <w:rsid w:val="00D40A58"/>
    <w:rsid w:val="00D41031"/>
    <w:rsid w:val="00D41252"/>
    <w:rsid w:val="00D412C4"/>
    <w:rsid w:val="00D41396"/>
    <w:rsid w:val="00D41471"/>
    <w:rsid w:val="00D4177B"/>
    <w:rsid w:val="00D419AB"/>
    <w:rsid w:val="00D41C07"/>
    <w:rsid w:val="00D41C80"/>
    <w:rsid w:val="00D42127"/>
    <w:rsid w:val="00D421B8"/>
    <w:rsid w:val="00D42271"/>
    <w:rsid w:val="00D422C9"/>
    <w:rsid w:val="00D423AD"/>
    <w:rsid w:val="00D4253C"/>
    <w:rsid w:val="00D425F6"/>
    <w:rsid w:val="00D428C2"/>
    <w:rsid w:val="00D42A6D"/>
    <w:rsid w:val="00D42E75"/>
    <w:rsid w:val="00D432E8"/>
    <w:rsid w:val="00D4358C"/>
    <w:rsid w:val="00D4378D"/>
    <w:rsid w:val="00D43A29"/>
    <w:rsid w:val="00D43A8B"/>
    <w:rsid w:val="00D43B82"/>
    <w:rsid w:val="00D43B9D"/>
    <w:rsid w:val="00D43E86"/>
    <w:rsid w:val="00D440DB"/>
    <w:rsid w:val="00D441BD"/>
    <w:rsid w:val="00D44789"/>
    <w:rsid w:val="00D44AE5"/>
    <w:rsid w:val="00D44C94"/>
    <w:rsid w:val="00D44E7B"/>
    <w:rsid w:val="00D44FDC"/>
    <w:rsid w:val="00D450DF"/>
    <w:rsid w:val="00D4513A"/>
    <w:rsid w:val="00D451FA"/>
    <w:rsid w:val="00D45221"/>
    <w:rsid w:val="00D4529A"/>
    <w:rsid w:val="00D457CA"/>
    <w:rsid w:val="00D45874"/>
    <w:rsid w:val="00D45B7C"/>
    <w:rsid w:val="00D45D4D"/>
    <w:rsid w:val="00D461D1"/>
    <w:rsid w:val="00D462AF"/>
    <w:rsid w:val="00D46575"/>
    <w:rsid w:val="00D46633"/>
    <w:rsid w:val="00D46D23"/>
    <w:rsid w:val="00D46EBC"/>
    <w:rsid w:val="00D4723F"/>
    <w:rsid w:val="00D472FF"/>
    <w:rsid w:val="00D47569"/>
    <w:rsid w:val="00D4759E"/>
    <w:rsid w:val="00D477A9"/>
    <w:rsid w:val="00D47B03"/>
    <w:rsid w:val="00D47FE9"/>
    <w:rsid w:val="00D502D1"/>
    <w:rsid w:val="00D50687"/>
    <w:rsid w:val="00D50720"/>
    <w:rsid w:val="00D50740"/>
    <w:rsid w:val="00D50AE3"/>
    <w:rsid w:val="00D50B9B"/>
    <w:rsid w:val="00D50C8E"/>
    <w:rsid w:val="00D50D0E"/>
    <w:rsid w:val="00D50D6B"/>
    <w:rsid w:val="00D50E4A"/>
    <w:rsid w:val="00D50FB0"/>
    <w:rsid w:val="00D51327"/>
    <w:rsid w:val="00D51435"/>
    <w:rsid w:val="00D51B52"/>
    <w:rsid w:val="00D51B96"/>
    <w:rsid w:val="00D51C04"/>
    <w:rsid w:val="00D5218B"/>
    <w:rsid w:val="00D5281D"/>
    <w:rsid w:val="00D52AB3"/>
    <w:rsid w:val="00D52FE5"/>
    <w:rsid w:val="00D5301E"/>
    <w:rsid w:val="00D53245"/>
    <w:rsid w:val="00D53448"/>
    <w:rsid w:val="00D535DC"/>
    <w:rsid w:val="00D53636"/>
    <w:rsid w:val="00D5374D"/>
    <w:rsid w:val="00D53B88"/>
    <w:rsid w:val="00D53BAB"/>
    <w:rsid w:val="00D54375"/>
    <w:rsid w:val="00D54583"/>
    <w:rsid w:val="00D54851"/>
    <w:rsid w:val="00D5494E"/>
    <w:rsid w:val="00D54C06"/>
    <w:rsid w:val="00D54C2B"/>
    <w:rsid w:val="00D54CA3"/>
    <w:rsid w:val="00D54E0E"/>
    <w:rsid w:val="00D54F5F"/>
    <w:rsid w:val="00D553EE"/>
    <w:rsid w:val="00D55420"/>
    <w:rsid w:val="00D554C3"/>
    <w:rsid w:val="00D55601"/>
    <w:rsid w:val="00D5561B"/>
    <w:rsid w:val="00D55A3C"/>
    <w:rsid w:val="00D55A7D"/>
    <w:rsid w:val="00D55CF3"/>
    <w:rsid w:val="00D55E2D"/>
    <w:rsid w:val="00D55E42"/>
    <w:rsid w:val="00D55FE0"/>
    <w:rsid w:val="00D56B34"/>
    <w:rsid w:val="00D571A9"/>
    <w:rsid w:val="00D572CF"/>
    <w:rsid w:val="00D574F9"/>
    <w:rsid w:val="00D57550"/>
    <w:rsid w:val="00D576F5"/>
    <w:rsid w:val="00D577CF"/>
    <w:rsid w:val="00D577D9"/>
    <w:rsid w:val="00D57D6F"/>
    <w:rsid w:val="00D57EE6"/>
    <w:rsid w:val="00D57FBC"/>
    <w:rsid w:val="00D603B8"/>
    <w:rsid w:val="00D603F5"/>
    <w:rsid w:val="00D60630"/>
    <w:rsid w:val="00D60703"/>
    <w:rsid w:val="00D60881"/>
    <w:rsid w:val="00D609B6"/>
    <w:rsid w:val="00D611AF"/>
    <w:rsid w:val="00D61202"/>
    <w:rsid w:val="00D61333"/>
    <w:rsid w:val="00D619B6"/>
    <w:rsid w:val="00D61A67"/>
    <w:rsid w:val="00D61E66"/>
    <w:rsid w:val="00D6230C"/>
    <w:rsid w:val="00D62473"/>
    <w:rsid w:val="00D627C7"/>
    <w:rsid w:val="00D627C8"/>
    <w:rsid w:val="00D62822"/>
    <w:rsid w:val="00D629B5"/>
    <w:rsid w:val="00D62AFF"/>
    <w:rsid w:val="00D62BC8"/>
    <w:rsid w:val="00D62E1C"/>
    <w:rsid w:val="00D63980"/>
    <w:rsid w:val="00D63CAE"/>
    <w:rsid w:val="00D63D89"/>
    <w:rsid w:val="00D64061"/>
    <w:rsid w:val="00D642FB"/>
    <w:rsid w:val="00D64A62"/>
    <w:rsid w:val="00D64B7B"/>
    <w:rsid w:val="00D653B2"/>
    <w:rsid w:val="00D65536"/>
    <w:rsid w:val="00D6554A"/>
    <w:rsid w:val="00D658B8"/>
    <w:rsid w:val="00D65A05"/>
    <w:rsid w:val="00D65A87"/>
    <w:rsid w:val="00D65AA5"/>
    <w:rsid w:val="00D65D18"/>
    <w:rsid w:val="00D66271"/>
    <w:rsid w:val="00D6646C"/>
    <w:rsid w:val="00D66500"/>
    <w:rsid w:val="00D66627"/>
    <w:rsid w:val="00D66678"/>
    <w:rsid w:val="00D66A1B"/>
    <w:rsid w:val="00D66CF5"/>
    <w:rsid w:val="00D66DAA"/>
    <w:rsid w:val="00D66E68"/>
    <w:rsid w:val="00D66F73"/>
    <w:rsid w:val="00D67175"/>
    <w:rsid w:val="00D675DE"/>
    <w:rsid w:val="00D67662"/>
    <w:rsid w:val="00D6770C"/>
    <w:rsid w:val="00D6779C"/>
    <w:rsid w:val="00D677AB"/>
    <w:rsid w:val="00D6798F"/>
    <w:rsid w:val="00D7004D"/>
    <w:rsid w:val="00D70194"/>
    <w:rsid w:val="00D7038D"/>
    <w:rsid w:val="00D70447"/>
    <w:rsid w:val="00D709E3"/>
    <w:rsid w:val="00D70D00"/>
    <w:rsid w:val="00D710A0"/>
    <w:rsid w:val="00D71173"/>
    <w:rsid w:val="00D712CF"/>
    <w:rsid w:val="00D71372"/>
    <w:rsid w:val="00D714A4"/>
    <w:rsid w:val="00D7197C"/>
    <w:rsid w:val="00D71B78"/>
    <w:rsid w:val="00D71B97"/>
    <w:rsid w:val="00D71DCD"/>
    <w:rsid w:val="00D723D3"/>
    <w:rsid w:val="00D72BCD"/>
    <w:rsid w:val="00D73327"/>
    <w:rsid w:val="00D734D6"/>
    <w:rsid w:val="00D73577"/>
    <w:rsid w:val="00D736D4"/>
    <w:rsid w:val="00D73738"/>
    <w:rsid w:val="00D73AAE"/>
    <w:rsid w:val="00D73EF0"/>
    <w:rsid w:val="00D73F32"/>
    <w:rsid w:val="00D73F90"/>
    <w:rsid w:val="00D74615"/>
    <w:rsid w:val="00D7482F"/>
    <w:rsid w:val="00D748E7"/>
    <w:rsid w:val="00D749AB"/>
    <w:rsid w:val="00D74A83"/>
    <w:rsid w:val="00D74F07"/>
    <w:rsid w:val="00D7500F"/>
    <w:rsid w:val="00D751D3"/>
    <w:rsid w:val="00D7527C"/>
    <w:rsid w:val="00D75517"/>
    <w:rsid w:val="00D75678"/>
    <w:rsid w:val="00D758C9"/>
    <w:rsid w:val="00D75941"/>
    <w:rsid w:val="00D759EE"/>
    <w:rsid w:val="00D75E82"/>
    <w:rsid w:val="00D760CA"/>
    <w:rsid w:val="00D76353"/>
    <w:rsid w:val="00D7663A"/>
    <w:rsid w:val="00D7667A"/>
    <w:rsid w:val="00D767F3"/>
    <w:rsid w:val="00D77BCE"/>
    <w:rsid w:val="00D77BDC"/>
    <w:rsid w:val="00D77FC8"/>
    <w:rsid w:val="00D801BC"/>
    <w:rsid w:val="00D806A7"/>
    <w:rsid w:val="00D80A64"/>
    <w:rsid w:val="00D80DAD"/>
    <w:rsid w:val="00D81524"/>
    <w:rsid w:val="00D8168D"/>
    <w:rsid w:val="00D81798"/>
    <w:rsid w:val="00D818C9"/>
    <w:rsid w:val="00D818F9"/>
    <w:rsid w:val="00D81A8F"/>
    <w:rsid w:val="00D81AF0"/>
    <w:rsid w:val="00D81E22"/>
    <w:rsid w:val="00D82350"/>
    <w:rsid w:val="00D826A8"/>
    <w:rsid w:val="00D827C3"/>
    <w:rsid w:val="00D82878"/>
    <w:rsid w:val="00D82910"/>
    <w:rsid w:val="00D829D2"/>
    <w:rsid w:val="00D829DF"/>
    <w:rsid w:val="00D82CC2"/>
    <w:rsid w:val="00D83378"/>
    <w:rsid w:val="00D835F5"/>
    <w:rsid w:val="00D83731"/>
    <w:rsid w:val="00D83917"/>
    <w:rsid w:val="00D83989"/>
    <w:rsid w:val="00D83D3B"/>
    <w:rsid w:val="00D8415B"/>
    <w:rsid w:val="00D84242"/>
    <w:rsid w:val="00D842A7"/>
    <w:rsid w:val="00D843B1"/>
    <w:rsid w:val="00D8445D"/>
    <w:rsid w:val="00D8485E"/>
    <w:rsid w:val="00D84916"/>
    <w:rsid w:val="00D84B70"/>
    <w:rsid w:val="00D8507F"/>
    <w:rsid w:val="00D850FB"/>
    <w:rsid w:val="00D85186"/>
    <w:rsid w:val="00D853FB"/>
    <w:rsid w:val="00D85A7A"/>
    <w:rsid w:val="00D85B12"/>
    <w:rsid w:val="00D85B38"/>
    <w:rsid w:val="00D85F93"/>
    <w:rsid w:val="00D8624A"/>
    <w:rsid w:val="00D869A7"/>
    <w:rsid w:val="00D869F1"/>
    <w:rsid w:val="00D86A68"/>
    <w:rsid w:val="00D86D5B"/>
    <w:rsid w:val="00D86E8B"/>
    <w:rsid w:val="00D872B7"/>
    <w:rsid w:val="00D872C4"/>
    <w:rsid w:val="00D87567"/>
    <w:rsid w:val="00D87578"/>
    <w:rsid w:val="00D87614"/>
    <w:rsid w:val="00D8793C"/>
    <w:rsid w:val="00D8795F"/>
    <w:rsid w:val="00D87FE1"/>
    <w:rsid w:val="00D90035"/>
    <w:rsid w:val="00D901D2"/>
    <w:rsid w:val="00D9061A"/>
    <w:rsid w:val="00D91022"/>
    <w:rsid w:val="00D911D4"/>
    <w:rsid w:val="00D9154D"/>
    <w:rsid w:val="00D915B4"/>
    <w:rsid w:val="00D916CE"/>
    <w:rsid w:val="00D91883"/>
    <w:rsid w:val="00D91A27"/>
    <w:rsid w:val="00D91A34"/>
    <w:rsid w:val="00D91C4E"/>
    <w:rsid w:val="00D91D24"/>
    <w:rsid w:val="00D91EF6"/>
    <w:rsid w:val="00D921AD"/>
    <w:rsid w:val="00D921B6"/>
    <w:rsid w:val="00D92375"/>
    <w:rsid w:val="00D9249A"/>
    <w:rsid w:val="00D92D1D"/>
    <w:rsid w:val="00D92D3A"/>
    <w:rsid w:val="00D92D95"/>
    <w:rsid w:val="00D92DFF"/>
    <w:rsid w:val="00D92F20"/>
    <w:rsid w:val="00D92F85"/>
    <w:rsid w:val="00D93090"/>
    <w:rsid w:val="00D93423"/>
    <w:rsid w:val="00D9389B"/>
    <w:rsid w:val="00D93B0F"/>
    <w:rsid w:val="00D93D30"/>
    <w:rsid w:val="00D93E2B"/>
    <w:rsid w:val="00D93E7A"/>
    <w:rsid w:val="00D9402C"/>
    <w:rsid w:val="00D9409C"/>
    <w:rsid w:val="00D94128"/>
    <w:rsid w:val="00D941E9"/>
    <w:rsid w:val="00D945E5"/>
    <w:rsid w:val="00D94891"/>
    <w:rsid w:val="00D9523E"/>
    <w:rsid w:val="00D95B34"/>
    <w:rsid w:val="00D95BCF"/>
    <w:rsid w:val="00D95CEA"/>
    <w:rsid w:val="00D963A7"/>
    <w:rsid w:val="00D963F7"/>
    <w:rsid w:val="00D96801"/>
    <w:rsid w:val="00D96C6C"/>
    <w:rsid w:val="00D96F18"/>
    <w:rsid w:val="00D96FF4"/>
    <w:rsid w:val="00D97143"/>
    <w:rsid w:val="00D9720B"/>
    <w:rsid w:val="00D973A1"/>
    <w:rsid w:val="00D973C9"/>
    <w:rsid w:val="00D97AF1"/>
    <w:rsid w:val="00D97F1F"/>
    <w:rsid w:val="00D97FF2"/>
    <w:rsid w:val="00DA02FE"/>
    <w:rsid w:val="00DA0366"/>
    <w:rsid w:val="00DA049D"/>
    <w:rsid w:val="00DA04E7"/>
    <w:rsid w:val="00DA06B7"/>
    <w:rsid w:val="00DA0C87"/>
    <w:rsid w:val="00DA0D8A"/>
    <w:rsid w:val="00DA17E2"/>
    <w:rsid w:val="00DA1993"/>
    <w:rsid w:val="00DA1B04"/>
    <w:rsid w:val="00DA1D92"/>
    <w:rsid w:val="00DA1DF3"/>
    <w:rsid w:val="00DA245C"/>
    <w:rsid w:val="00DA2482"/>
    <w:rsid w:val="00DA26B3"/>
    <w:rsid w:val="00DA2757"/>
    <w:rsid w:val="00DA2D87"/>
    <w:rsid w:val="00DA2E0B"/>
    <w:rsid w:val="00DA2F91"/>
    <w:rsid w:val="00DA30CF"/>
    <w:rsid w:val="00DA31F7"/>
    <w:rsid w:val="00DA3254"/>
    <w:rsid w:val="00DA335A"/>
    <w:rsid w:val="00DA374D"/>
    <w:rsid w:val="00DA3825"/>
    <w:rsid w:val="00DA3981"/>
    <w:rsid w:val="00DA3C8C"/>
    <w:rsid w:val="00DA3E0D"/>
    <w:rsid w:val="00DA4000"/>
    <w:rsid w:val="00DA42E3"/>
    <w:rsid w:val="00DA43C2"/>
    <w:rsid w:val="00DA49B0"/>
    <w:rsid w:val="00DA4C49"/>
    <w:rsid w:val="00DA4D0E"/>
    <w:rsid w:val="00DA4FC0"/>
    <w:rsid w:val="00DA53AD"/>
    <w:rsid w:val="00DA5691"/>
    <w:rsid w:val="00DA5923"/>
    <w:rsid w:val="00DA59E3"/>
    <w:rsid w:val="00DA5B1B"/>
    <w:rsid w:val="00DA5EA5"/>
    <w:rsid w:val="00DA5F8D"/>
    <w:rsid w:val="00DA6408"/>
    <w:rsid w:val="00DA64CC"/>
    <w:rsid w:val="00DA64DC"/>
    <w:rsid w:val="00DA675E"/>
    <w:rsid w:val="00DA6DDF"/>
    <w:rsid w:val="00DA70D8"/>
    <w:rsid w:val="00DA73C7"/>
    <w:rsid w:val="00DA7487"/>
    <w:rsid w:val="00DA7685"/>
    <w:rsid w:val="00DA76E8"/>
    <w:rsid w:val="00DA7D85"/>
    <w:rsid w:val="00DA7F3E"/>
    <w:rsid w:val="00DB0151"/>
    <w:rsid w:val="00DB0186"/>
    <w:rsid w:val="00DB02AB"/>
    <w:rsid w:val="00DB0496"/>
    <w:rsid w:val="00DB065A"/>
    <w:rsid w:val="00DB092E"/>
    <w:rsid w:val="00DB09D7"/>
    <w:rsid w:val="00DB09DE"/>
    <w:rsid w:val="00DB0DC2"/>
    <w:rsid w:val="00DB0E2B"/>
    <w:rsid w:val="00DB1191"/>
    <w:rsid w:val="00DB1439"/>
    <w:rsid w:val="00DB1555"/>
    <w:rsid w:val="00DB1731"/>
    <w:rsid w:val="00DB1912"/>
    <w:rsid w:val="00DB19B2"/>
    <w:rsid w:val="00DB20E7"/>
    <w:rsid w:val="00DB2A78"/>
    <w:rsid w:val="00DB2A9C"/>
    <w:rsid w:val="00DB2C56"/>
    <w:rsid w:val="00DB302D"/>
    <w:rsid w:val="00DB3151"/>
    <w:rsid w:val="00DB3776"/>
    <w:rsid w:val="00DB382B"/>
    <w:rsid w:val="00DB3876"/>
    <w:rsid w:val="00DB38DC"/>
    <w:rsid w:val="00DB3A7E"/>
    <w:rsid w:val="00DB3D02"/>
    <w:rsid w:val="00DB3E57"/>
    <w:rsid w:val="00DB40A5"/>
    <w:rsid w:val="00DB4316"/>
    <w:rsid w:val="00DB43AA"/>
    <w:rsid w:val="00DB44F7"/>
    <w:rsid w:val="00DB456C"/>
    <w:rsid w:val="00DB48BC"/>
    <w:rsid w:val="00DB495B"/>
    <w:rsid w:val="00DB4CB6"/>
    <w:rsid w:val="00DB4EE5"/>
    <w:rsid w:val="00DB5054"/>
    <w:rsid w:val="00DB51EC"/>
    <w:rsid w:val="00DB572A"/>
    <w:rsid w:val="00DB579E"/>
    <w:rsid w:val="00DB57B4"/>
    <w:rsid w:val="00DB5980"/>
    <w:rsid w:val="00DB5A3D"/>
    <w:rsid w:val="00DB5B46"/>
    <w:rsid w:val="00DB5CBE"/>
    <w:rsid w:val="00DB5DA2"/>
    <w:rsid w:val="00DB5DA6"/>
    <w:rsid w:val="00DB61A1"/>
    <w:rsid w:val="00DB6A81"/>
    <w:rsid w:val="00DB6B59"/>
    <w:rsid w:val="00DB6C5D"/>
    <w:rsid w:val="00DB6CDF"/>
    <w:rsid w:val="00DB72CD"/>
    <w:rsid w:val="00DB744A"/>
    <w:rsid w:val="00DB7909"/>
    <w:rsid w:val="00DB7BE8"/>
    <w:rsid w:val="00DB7CA7"/>
    <w:rsid w:val="00DC0161"/>
    <w:rsid w:val="00DC0291"/>
    <w:rsid w:val="00DC02A9"/>
    <w:rsid w:val="00DC03D0"/>
    <w:rsid w:val="00DC0453"/>
    <w:rsid w:val="00DC0563"/>
    <w:rsid w:val="00DC0850"/>
    <w:rsid w:val="00DC09AF"/>
    <w:rsid w:val="00DC0A9C"/>
    <w:rsid w:val="00DC0C79"/>
    <w:rsid w:val="00DC0D28"/>
    <w:rsid w:val="00DC113F"/>
    <w:rsid w:val="00DC1180"/>
    <w:rsid w:val="00DC187D"/>
    <w:rsid w:val="00DC1F01"/>
    <w:rsid w:val="00DC2092"/>
    <w:rsid w:val="00DC26E2"/>
    <w:rsid w:val="00DC2792"/>
    <w:rsid w:val="00DC283E"/>
    <w:rsid w:val="00DC2A1A"/>
    <w:rsid w:val="00DC2ADA"/>
    <w:rsid w:val="00DC2D1E"/>
    <w:rsid w:val="00DC2D6B"/>
    <w:rsid w:val="00DC2F61"/>
    <w:rsid w:val="00DC33CB"/>
    <w:rsid w:val="00DC35C5"/>
    <w:rsid w:val="00DC3716"/>
    <w:rsid w:val="00DC3CE4"/>
    <w:rsid w:val="00DC42F8"/>
    <w:rsid w:val="00DC451F"/>
    <w:rsid w:val="00DC461C"/>
    <w:rsid w:val="00DC4837"/>
    <w:rsid w:val="00DC4874"/>
    <w:rsid w:val="00DC4A8E"/>
    <w:rsid w:val="00DC4C1F"/>
    <w:rsid w:val="00DC4E92"/>
    <w:rsid w:val="00DC5190"/>
    <w:rsid w:val="00DC54F2"/>
    <w:rsid w:val="00DC59E6"/>
    <w:rsid w:val="00DC5AFE"/>
    <w:rsid w:val="00DC5B79"/>
    <w:rsid w:val="00DC5EA8"/>
    <w:rsid w:val="00DC63DB"/>
    <w:rsid w:val="00DC699D"/>
    <w:rsid w:val="00DC6A2C"/>
    <w:rsid w:val="00DC6E1B"/>
    <w:rsid w:val="00DC74BB"/>
    <w:rsid w:val="00DD0047"/>
    <w:rsid w:val="00DD0121"/>
    <w:rsid w:val="00DD0578"/>
    <w:rsid w:val="00DD0626"/>
    <w:rsid w:val="00DD16BF"/>
    <w:rsid w:val="00DD1A63"/>
    <w:rsid w:val="00DD1F8A"/>
    <w:rsid w:val="00DD1FF8"/>
    <w:rsid w:val="00DD262E"/>
    <w:rsid w:val="00DD29C7"/>
    <w:rsid w:val="00DD2B45"/>
    <w:rsid w:val="00DD2E32"/>
    <w:rsid w:val="00DD38C6"/>
    <w:rsid w:val="00DD42DF"/>
    <w:rsid w:val="00DD44BB"/>
    <w:rsid w:val="00DD44CD"/>
    <w:rsid w:val="00DD4781"/>
    <w:rsid w:val="00DD4A2D"/>
    <w:rsid w:val="00DD4C59"/>
    <w:rsid w:val="00DD4F7C"/>
    <w:rsid w:val="00DD5154"/>
    <w:rsid w:val="00DD51A4"/>
    <w:rsid w:val="00DD52BE"/>
    <w:rsid w:val="00DD563E"/>
    <w:rsid w:val="00DD5A3A"/>
    <w:rsid w:val="00DD5AAB"/>
    <w:rsid w:val="00DD5E5E"/>
    <w:rsid w:val="00DD5F16"/>
    <w:rsid w:val="00DD5F4B"/>
    <w:rsid w:val="00DD62FF"/>
    <w:rsid w:val="00DD65D0"/>
    <w:rsid w:val="00DD7828"/>
    <w:rsid w:val="00DD7A76"/>
    <w:rsid w:val="00DD7B28"/>
    <w:rsid w:val="00DD7C61"/>
    <w:rsid w:val="00DD7C8F"/>
    <w:rsid w:val="00DE004C"/>
    <w:rsid w:val="00DE02CD"/>
    <w:rsid w:val="00DE0368"/>
    <w:rsid w:val="00DE0458"/>
    <w:rsid w:val="00DE0CED"/>
    <w:rsid w:val="00DE1026"/>
    <w:rsid w:val="00DE1112"/>
    <w:rsid w:val="00DE1245"/>
    <w:rsid w:val="00DE1788"/>
    <w:rsid w:val="00DE178D"/>
    <w:rsid w:val="00DE17C5"/>
    <w:rsid w:val="00DE18A5"/>
    <w:rsid w:val="00DE19D4"/>
    <w:rsid w:val="00DE1C10"/>
    <w:rsid w:val="00DE1DF8"/>
    <w:rsid w:val="00DE2088"/>
    <w:rsid w:val="00DE2506"/>
    <w:rsid w:val="00DE26FF"/>
    <w:rsid w:val="00DE28E7"/>
    <w:rsid w:val="00DE291F"/>
    <w:rsid w:val="00DE29D3"/>
    <w:rsid w:val="00DE2E07"/>
    <w:rsid w:val="00DE2FA1"/>
    <w:rsid w:val="00DE3588"/>
    <w:rsid w:val="00DE35C3"/>
    <w:rsid w:val="00DE376F"/>
    <w:rsid w:val="00DE3A66"/>
    <w:rsid w:val="00DE400F"/>
    <w:rsid w:val="00DE4126"/>
    <w:rsid w:val="00DE4762"/>
    <w:rsid w:val="00DE5041"/>
    <w:rsid w:val="00DE51EB"/>
    <w:rsid w:val="00DE55C0"/>
    <w:rsid w:val="00DE565C"/>
    <w:rsid w:val="00DE570F"/>
    <w:rsid w:val="00DE57FA"/>
    <w:rsid w:val="00DE592B"/>
    <w:rsid w:val="00DE5AA1"/>
    <w:rsid w:val="00DE5EDB"/>
    <w:rsid w:val="00DE65FE"/>
    <w:rsid w:val="00DE6620"/>
    <w:rsid w:val="00DE6C0E"/>
    <w:rsid w:val="00DE6D3E"/>
    <w:rsid w:val="00DE6E35"/>
    <w:rsid w:val="00DE70D3"/>
    <w:rsid w:val="00DE7182"/>
    <w:rsid w:val="00DE71D0"/>
    <w:rsid w:val="00DE7290"/>
    <w:rsid w:val="00DE72FA"/>
    <w:rsid w:val="00DE741A"/>
    <w:rsid w:val="00DE7425"/>
    <w:rsid w:val="00DE7580"/>
    <w:rsid w:val="00DE78A7"/>
    <w:rsid w:val="00DE790A"/>
    <w:rsid w:val="00DE79DE"/>
    <w:rsid w:val="00DE7ED3"/>
    <w:rsid w:val="00DF03AB"/>
    <w:rsid w:val="00DF061F"/>
    <w:rsid w:val="00DF08D4"/>
    <w:rsid w:val="00DF0A07"/>
    <w:rsid w:val="00DF0A9A"/>
    <w:rsid w:val="00DF1058"/>
    <w:rsid w:val="00DF11F4"/>
    <w:rsid w:val="00DF1290"/>
    <w:rsid w:val="00DF1477"/>
    <w:rsid w:val="00DF1549"/>
    <w:rsid w:val="00DF1857"/>
    <w:rsid w:val="00DF1DDF"/>
    <w:rsid w:val="00DF1EEF"/>
    <w:rsid w:val="00DF1FBC"/>
    <w:rsid w:val="00DF2518"/>
    <w:rsid w:val="00DF2771"/>
    <w:rsid w:val="00DF27A5"/>
    <w:rsid w:val="00DF2966"/>
    <w:rsid w:val="00DF2EDD"/>
    <w:rsid w:val="00DF337B"/>
    <w:rsid w:val="00DF33B2"/>
    <w:rsid w:val="00DF34F7"/>
    <w:rsid w:val="00DF3608"/>
    <w:rsid w:val="00DF366F"/>
    <w:rsid w:val="00DF36F2"/>
    <w:rsid w:val="00DF36FF"/>
    <w:rsid w:val="00DF3964"/>
    <w:rsid w:val="00DF39A5"/>
    <w:rsid w:val="00DF3B6C"/>
    <w:rsid w:val="00DF3D7D"/>
    <w:rsid w:val="00DF3EF0"/>
    <w:rsid w:val="00DF41DA"/>
    <w:rsid w:val="00DF44F5"/>
    <w:rsid w:val="00DF4590"/>
    <w:rsid w:val="00DF4BB5"/>
    <w:rsid w:val="00DF4CD3"/>
    <w:rsid w:val="00DF4F97"/>
    <w:rsid w:val="00DF4FF1"/>
    <w:rsid w:val="00DF5310"/>
    <w:rsid w:val="00DF5484"/>
    <w:rsid w:val="00DF57EE"/>
    <w:rsid w:val="00DF5994"/>
    <w:rsid w:val="00DF5ED3"/>
    <w:rsid w:val="00DF6682"/>
    <w:rsid w:val="00DF66A4"/>
    <w:rsid w:val="00DF66CF"/>
    <w:rsid w:val="00DF67F0"/>
    <w:rsid w:val="00DF6C4F"/>
    <w:rsid w:val="00DF6DDF"/>
    <w:rsid w:val="00DF6EAC"/>
    <w:rsid w:val="00DF7101"/>
    <w:rsid w:val="00DF7845"/>
    <w:rsid w:val="00DF7930"/>
    <w:rsid w:val="00DF7F86"/>
    <w:rsid w:val="00DF7FBE"/>
    <w:rsid w:val="00E002C9"/>
    <w:rsid w:val="00E00452"/>
    <w:rsid w:val="00E00553"/>
    <w:rsid w:val="00E00937"/>
    <w:rsid w:val="00E009BF"/>
    <w:rsid w:val="00E00B38"/>
    <w:rsid w:val="00E01023"/>
    <w:rsid w:val="00E0113D"/>
    <w:rsid w:val="00E011A1"/>
    <w:rsid w:val="00E0157F"/>
    <w:rsid w:val="00E015B8"/>
    <w:rsid w:val="00E0161A"/>
    <w:rsid w:val="00E0180D"/>
    <w:rsid w:val="00E018C2"/>
    <w:rsid w:val="00E019C3"/>
    <w:rsid w:val="00E01B57"/>
    <w:rsid w:val="00E01C12"/>
    <w:rsid w:val="00E02015"/>
    <w:rsid w:val="00E02176"/>
    <w:rsid w:val="00E02284"/>
    <w:rsid w:val="00E02783"/>
    <w:rsid w:val="00E02A15"/>
    <w:rsid w:val="00E02D7A"/>
    <w:rsid w:val="00E0365E"/>
    <w:rsid w:val="00E03726"/>
    <w:rsid w:val="00E037FA"/>
    <w:rsid w:val="00E039D3"/>
    <w:rsid w:val="00E03BB6"/>
    <w:rsid w:val="00E03DD8"/>
    <w:rsid w:val="00E04213"/>
    <w:rsid w:val="00E0437E"/>
    <w:rsid w:val="00E04467"/>
    <w:rsid w:val="00E045DB"/>
    <w:rsid w:val="00E04607"/>
    <w:rsid w:val="00E04AC8"/>
    <w:rsid w:val="00E04C90"/>
    <w:rsid w:val="00E04CDD"/>
    <w:rsid w:val="00E0525F"/>
    <w:rsid w:val="00E0536B"/>
    <w:rsid w:val="00E0551F"/>
    <w:rsid w:val="00E05918"/>
    <w:rsid w:val="00E05BA5"/>
    <w:rsid w:val="00E05BDB"/>
    <w:rsid w:val="00E05DBB"/>
    <w:rsid w:val="00E05F61"/>
    <w:rsid w:val="00E0617D"/>
    <w:rsid w:val="00E061A9"/>
    <w:rsid w:val="00E06C6F"/>
    <w:rsid w:val="00E078AB"/>
    <w:rsid w:val="00E07B92"/>
    <w:rsid w:val="00E07C5A"/>
    <w:rsid w:val="00E102BC"/>
    <w:rsid w:val="00E10442"/>
    <w:rsid w:val="00E10D47"/>
    <w:rsid w:val="00E10F2E"/>
    <w:rsid w:val="00E1110C"/>
    <w:rsid w:val="00E11383"/>
    <w:rsid w:val="00E11497"/>
    <w:rsid w:val="00E11A35"/>
    <w:rsid w:val="00E11C85"/>
    <w:rsid w:val="00E11F75"/>
    <w:rsid w:val="00E1201D"/>
    <w:rsid w:val="00E12242"/>
    <w:rsid w:val="00E122E0"/>
    <w:rsid w:val="00E12406"/>
    <w:rsid w:val="00E124EF"/>
    <w:rsid w:val="00E1279C"/>
    <w:rsid w:val="00E127D6"/>
    <w:rsid w:val="00E12C82"/>
    <w:rsid w:val="00E12F2F"/>
    <w:rsid w:val="00E13430"/>
    <w:rsid w:val="00E134AF"/>
    <w:rsid w:val="00E13533"/>
    <w:rsid w:val="00E1362A"/>
    <w:rsid w:val="00E136A1"/>
    <w:rsid w:val="00E13CEE"/>
    <w:rsid w:val="00E13D56"/>
    <w:rsid w:val="00E14230"/>
    <w:rsid w:val="00E1439E"/>
    <w:rsid w:val="00E1456F"/>
    <w:rsid w:val="00E14579"/>
    <w:rsid w:val="00E14AF2"/>
    <w:rsid w:val="00E14C93"/>
    <w:rsid w:val="00E14D01"/>
    <w:rsid w:val="00E14DC2"/>
    <w:rsid w:val="00E1522B"/>
    <w:rsid w:val="00E15820"/>
    <w:rsid w:val="00E15A21"/>
    <w:rsid w:val="00E15F31"/>
    <w:rsid w:val="00E15F35"/>
    <w:rsid w:val="00E161FD"/>
    <w:rsid w:val="00E16476"/>
    <w:rsid w:val="00E166B9"/>
    <w:rsid w:val="00E16A2B"/>
    <w:rsid w:val="00E16C11"/>
    <w:rsid w:val="00E16C96"/>
    <w:rsid w:val="00E1712C"/>
    <w:rsid w:val="00E1749C"/>
    <w:rsid w:val="00E178AB"/>
    <w:rsid w:val="00E17EBB"/>
    <w:rsid w:val="00E206D5"/>
    <w:rsid w:val="00E20C48"/>
    <w:rsid w:val="00E20CCC"/>
    <w:rsid w:val="00E20F0E"/>
    <w:rsid w:val="00E210C1"/>
    <w:rsid w:val="00E210F6"/>
    <w:rsid w:val="00E21523"/>
    <w:rsid w:val="00E2191F"/>
    <w:rsid w:val="00E21ABD"/>
    <w:rsid w:val="00E21F00"/>
    <w:rsid w:val="00E21F5B"/>
    <w:rsid w:val="00E221A7"/>
    <w:rsid w:val="00E2242E"/>
    <w:rsid w:val="00E22752"/>
    <w:rsid w:val="00E227C5"/>
    <w:rsid w:val="00E228B3"/>
    <w:rsid w:val="00E2298A"/>
    <w:rsid w:val="00E232DE"/>
    <w:rsid w:val="00E23604"/>
    <w:rsid w:val="00E23665"/>
    <w:rsid w:val="00E23794"/>
    <w:rsid w:val="00E2397A"/>
    <w:rsid w:val="00E23985"/>
    <w:rsid w:val="00E23FFF"/>
    <w:rsid w:val="00E2425A"/>
    <w:rsid w:val="00E24312"/>
    <w:rsid w:val="00E24432"/>
    <w:rsid w:val="00E2447F"/>
    <w:rsid w:val="00E246E3"/>
    <w:rsid w:val="00E247EE"/>
    <w:rsid w:val="00E24910"/>
    <w:rsid w:val="00E2491E"/>
    <w:rsid w:val="00E24AF5"/>
    <w:rsid w:val="00E24B8F"/>
    <w:rsid w:val="00E24D1E"/>
    <w:rsid w:val="00E2565E"/>
    <w:rsid w:val="00E25A89"/>
    <w:rsid w:val="00E261A5"/>
    <w:rsid w:val="00E2653F"/>
    <w:rsid w:val="00E26580"/>
    <w:rsid w:val="00E26673"/>
    <w:rsid w:val="00E26690"/>
    <w:rsid w:val="00E2674D"/>
    <w:rsid w:val="00E268E2"/>
    <w:rsid w:val="00E26C32"/>
    <w:rsid w:val="00E26D13"/>
    <w:rsid w:val="00E2709E"/>
    <w:rsid w:val="00E27332"/>
    <w:rsid w:val="00E273A6"/>
    <w:rsid w:val="00E27835"/>
    <w:rsid w:val="00E279D3"/>
    <w:rsid w:val="00E27B5A"/>
    <w:rsid w:val="00E27F59"/>
    <w:rsid w:val="00E30014"/>
    <w:rsid w:val="00E30056"/>
    <w:rsid w:val="00E30599"/>
    <w:rsid w:val="00E30754"/>
    <w:rsid w:val="00E309F4"/>
    <w:rsid w:val="00E30A9C"/>
    <w:rsid w:val="00E30E9A"/>
    <w:rsid w:val="00E316A6"/>
    <w:rsid w:val="00E316FC"/>
    <w:rsid w:val="00E31807"/>
    <w:rsid w:val="00E318BC"/>
    <w:rsid w:val="00E322FC"/>
    <w:rsid w:val="00E323C6"/>
    <w:rsid w:val="00E324FE"/>
    <w:rsid w:val="00E32558"/>
    <w:rsid w:val="00E32728"/>
    <w:rsid w:val="00E3296F"/>
    <w:rsid w:val="00E32DB9"/>
    <w:rsid w:val="00E32DDA"/>
    <w:rsid w:val="00E32E34"/>
    <w:rsid w:val="00E33096"/>
    <w:rsid w:val="00E331C0"/>
    <w:rsid w:val="00E331C3"/>
    <w:rsid w:val="00E332D9"/>
    <w:rsid w:val="00E338EA"/>
    <w:rsid w:val="00E33DC1"/>
    <w:rsid w:val="00E33EF3"/>
    <w:rsid w:val="00E34CF7"/>
    <w:rsid w:val="00E35E2E"/>
    <w:rsid w:val="00E3603E"/>
    <w:rsid w:val="00E36075"/>
    <w:rsid w:val="00E36378"/>
    <w:rsid w:val="00E364BE"/>
    <w:rsid w:val="00E36B11"/>
    <w:rsid w:val="00E371E5"/>
    <w:rsid w:val="00E374FA"/>
    <w:rsid w:val="00E37980"/>
    <w:rsid w:val="00E37A12"/>
    <w:rsid w:val="00E37B07"/>
    <w:rsid w:val="00E37C6A"/>
    <w:rsid w:val="00E37E44"/>
    <w:rsid w:val="00E40100"/>
    <w:rsid w:val="00E401DF"/>
    <w:rsid w:val="00E405DD"/>
    <w:rsid w:val="00E40734"/>
    <w:rsid w:val="00E408D4"/>
    <w:rsid w:val="00E41102"/>
    <w:rsid w:val="00E4110D"/>
    <w:rsid w:val="00E414C1"/>
    <w:rsid w:val="00E41789"/>
    <w:rsid w:val="00E41898"/>
    <w:rsid w:val="00E41EA3"/>
    <w:rsid w:val="00E420D2"/>
    <w:rsid w:val="00E422F1"/>
    <w:rsid w:val="00E4297A"/>
    <w:rsid w:val="00E42E58"/>
    <w:rsid w:val="00E42F01"/>
    <w:rsid w:val="00E42F39"/>
    <w:rsid w:val="00E43201"/>
    <w:rsid w:val="00E43551"/>
    <w:rsid w:val="00E43947"/>
    <w:rsid w:val="00E439A8"/>
    <w:rsid w:val="00E43A64"/>
    <w:rsid w:val="00E43CBF"/>
    <w:rsid w:val="00E43FF2"/>
    <w:rsid w:val="00E44014"/>
    <w:rsid w:val="00E4435B"/>
    <w:rsid w:val="00E443D2"/>
    <w:rsid w:val="00E4465D"/>
    <w:rsid w:val="00E44A93"/>
    <w:rsid w:val="00E44C2D"/>
    <w:rsid w:val="00E44FD4"/>
    <w:rsid w:val="00E450EA"/>
    <w:rsid w:val="00E4532C"/>
    <w:rsid w:val="00E45552"/>
    <w:rsid w:val="00E455C3"/>
    <w:rsid w:val="00E4577C"/>
    <w:rsid w:val="00E45780"/>
    <w:rsid w:val="00E457EB"/>
    <w:rsid w:val="00E4581F"/>
    <w:rsid w:val="00E45B13"/>
    <w:rsid w:val="00E45C49"/>
    <w:rsid w:val="00E45CDF"/>
    <w:rsid w:val="00E45D63"/>
    <w:rsid w:val="00E45E66"/>
    <w:rsid w:val="00E4622F"/>
    <w:rsid w:val="00E46818"/>
    <w:rsid w:val="00E46C40"/>
    <w:rsid w:val="00E46F71"/>
    <w:rsid w:val="00E47BB5"/>
    <w:rsid w:val="00E47C86"/>
    <w:rsid w:val="00E5038C"/>
    <w:rsid w:val="00E50455"/>
    <w:rsid w:val="00E508CE"/>
    <w:rsid w:val="00E50B03"/>
    <w:rsid w:val="00E50EC3"/>
    <w:rsid w:val="00E51019"/>
    <w:rsid w:val="00E5134E"/>
    <w:rsid w:val="00E51A11"/>
    <w:rsid w:val="00E51D3A"/>
    <w:rsid w:val="00E51DC5"/>
    <w:rsid w:val="00E5244A"/>
    <w:rsid w:val="00E524CA"/>
    <w:rsid w:val="00E527EA"/>
    <w:rsid w:val="00E52B22"/>
    <w:rsid w:val="00E52B4D"/>
    <w:rsid w:val="00E53104"/>
    <w:rsid w:val="00E53185"/>
    <w:rsid w:val="00E533B5"/>
    <w:rsid w:val="00E533DB"/>
    <w:rsid w:val="00E53426"/>
    <w:rsid w:val="00E534AB"/>
    <w:rsid w:val="00E535AF"/>
    <w:rsid w:val="00E53B40"/>
    <w:rsid w:val="00E53C42"/>
    <w:rsid w:val="00E53DE7"/>
    <w:rsid w:val="00E5432B"/>
    <w:rsid w:val="00E5457D"/>
    <w:rsid w:val="00E54B33"/>
    <w:rsid w:val="00E54C99"/>
    <w:rsid w:val="00E54D84"/>
    <w:rsid w:val="00E54EAC"/>
    <w:rsid w:val="00E54EE2"/>
    <w:rsid w:val="00E54F5A"/>
    <w:rsid w:val="00E5562F"/>
    <w:rsid w:val="00E55A03"/>
    <w:rsid w:val="00E55A91"/>
    <w:rsid w:val="00E55F75"/>
    <w:rsid w:val="00E564C3"/>
    <w:rsid w:val="00E5660C"/>
    <w:rsid w:val="00E5692C"/>
    <w:rsid w:val="00E56967"/>
    <w:rsid w:val="00E56BD7"/>
    <w:rsid w:val="00E56E8E"/>
    <w:rsid w:val="00E56EE1"/>
    <w:rsid w:val="00E56F91"/>
    <w:rsid w:val="00E57113"/>
    <w:rsid w:val="00E5726A"/>
    <w:rsid w:val="00E577DA"/>
    <w:rsid w:val="00E577F7"/>
    <w:rsid w:val="00E579AD"/>
    <w:rsid w:val="00E579BA"/>
    <w:rsid w:val="00E57B1A"/>
    <w:rsid w:val="00E57D6F"/>
    <w:rsid w:val="00E57D8C"/>
    <w:rsid w:val="00E60255"/>
    <w:rsid w:val="00E602B4"/>
    <w:rsid w:val="00E6041E"/>
    <w:rsid w:val="00E60581"/>
    <w:rsid w:val="00E605C2"/>
    <w:rsid w:val="00E607EF"/>
    <w:rsid w:val="00E60AA1"/>
    <w:rsid w:val="00E61288"/>
    <w:rsid w:val="00E612E9"/>
    <w:rsid w:val="00E61351"/>
    <w:rsid w:val="00E614BF"/>
    <w:rsid w:val="00E616F6"/>
    <w:rsid w:val="00E61A3C"/>
    <w:rsid w:val="00E61A4E"/>
    <w:rsid w:val="00E61B0E"/>
    <w:rsid w:val="00E62039"/>
    <w:rsid w:val="00E6208B"/>
    <w:rsid w:val="00E620AB"/>
    <w:rsid w:val="00E6220B"/>
    <w:rsid w:val="00E622A3"/>
    <w:rsid w:val="00E62356"/>
    <w:rsid w:val="00E62DA3"/>
    <w:rsid w:val="00E62E2F"/>
    <w:rsid w:val="00E63115"/>
    <w:rsid w:val="00E63588"/>
    <w:rsid w:val="00E63661"/>
    <w:rsid w:val="00E636A3"/>
    <w:rsid w:val="00E63811"/>
    <w:rsid w:val="00E63948"/>
    <w:rsid w:val="00E63B64"/>
    <w:rsid w:val="00E63BF3"/>
    <w:rsid w:val="00E63CE2"/>
    <w:rsid w:val="00E63E19"/>
    <w:rsid w:val="00E63FA1"/>
    <w:rsid w:val="00E64040"/>
    <w:rsid w:val="00E64059"/>
    <w:rsid w:val="00E644A4"/>
    <w:rsid w:val="00E64542"/>
    <w:rsid w:val="00E64A08"/>
    <w:rsid w:val="00E64AF4"/>
    <w:rsid w:val="00E64B43"/>
    <w:rsid w:val="00E6510C"/>
    <w:rsid w:val="00E65152"/>
    <w:rsid w:val="00E653A3"/>
    <w:rsid w:val="00E65452"/>
    <w:rsid w:val="00E655E2"/>
    <w:rsid w:val="00E65788"/>
    <w:rsid w:val="00E659DF"/>
    <w:rsid w:val="00E65A51"/>
    <w:rsid w:val="00E65B95"/>
    <w:rsid w:val="00E65E2E"/>
    <w:rsid w:val="00E65E57"/>
    <w:rsid w:val="00E65EEE"/>
    <w:rsid w:val="00E66047"/>
    <w:rsid w:val="00E66253"/>
    <w:rsid w:val="00E6683D"/>
    <w:rsid w:val="00E668F9"/>
    <w:rsid w:val="00E66AC4"/>
    <w:rsid w:val="00E670F6"/>
    <w:rsid w:val="00E67338"/>
    <w:rsid w:val="00E67421"/>
    <w:rsid w:val="00E6785F"/>
    <w:rsid w:val="00E679F3"/>
    <w:rsid w:val="00E67AB7"/>
    <w:rsid w:val="00E70140"/>
    <w:rsid w:val="00E705FC"/>
    <w:rsid w:val="00E707A1"/>
    <w:rsid w:val="00E70D81"/>
    <w:rsid w:val="00E70E43"/>
    <w:rsid w:val="00E711CC"/>
    <w:rsid w:val="00E712C3"/>
    <w:rsid w:val="00E714BB"/>
    <w:rsid w:val="00E71872"/>
    <w:rsid w:val="00E719B0"/>
    <w:rsid w:val="00E71C05"/>
    <w:rsid w:val="00E71C24"/>
    <w:rsid w:val="00E71CEC"/>
    <w:rsid w:val="00E722D1"/>
    <w:rsid w:val="00E72571"/>
    <w:rsid w:val="00E72762"/>
    <w:rsid w:val="00E72EA4"/>
    <w:rsid w:val="00E73119"/>
    <w:rsid w:val="00E7314F"/>
    <w:rsid w:val="00E731E7"/>
    <w:rsid w:val="00E7338E"/>
    <w:rsid w:val="00E735A1"/>
    <w:rsid w:val="00E739C1"/>
    <w:rsid w:val="00E73AC0"/>
    <w:rsid w:val="00E73E47"/>
    <w:rsid w:val="00E73E4C"/>
    <w:rsid w:val="00E7450B"/>
    <w:rsid w:val="00E74654"/>
    <w:rsid w:val="00E7467E"/>
    <w:rsid w:val="00E74711"/>
    <w:rsid w:val="00E74781"/>
    <w:rsid w:val="00E74944"/>
    <w:rsid w:val="00E74C1F"/>
    <w:rsid w:val="00E74E25"/>
    <w:rsid w:val="00E751AE"/>
    <w:rsid w:val="00E75459"/>
    <w:rsid w:val="00E7586C"/>
    <w:rsid w:val="00E76106"/>
    <w:rsid w:val="00E76123"/>
    <w:rsid w:val="00E76309"/>
    <w:rsid w:val="00E76480"/>
    <w:rsid w:val="00E76CE3"/>
    <w:rsid w:val="00E76E9F"/>
    <w:rsid w:val="00E76FB6"/>
    <w:rsid w:val="00E77011"/>
    <w:rsid w:val="00E77043"/>
    <w:rsid w:val="00E773AE"/>
    <w:rsid w:val="00E7752E"/>
    <w:rsid w:val="00E77BC7"/>
    <w:rsid w:val="00E77C6D"/>
    <w:rsid w:val="00E8034B"/>
    <w:rsid w:val="00E80697"/>
    <w:rsid w:val="00E806C9"/>
    <w:rsid w:val="00E80833"/>
    <w:rsid w:val="00E809AC"/>
    <w:rsid w:val="00E80CC0"/>
    <w:rsid w:val="00E80F9F"/>
    <w:rsid w:val="00E812A3"/>
    <w:rsid w:val="00E812DA"/>
    <w:rsid w:val="00E812F0"/>
    <w:rsid w:val="00E812FD"/>
    <w:rsid w:val="00E81383"/>
    <w:rsid w:val="00E81469"/>
    <w:rsid w:val="00E818AC"/>
    <w:rsid w:val="00E818AD"/>
    <w:rsid w:val="00E81A02"/>
    <w:rsid w:val="00E81B02"/>
    <w:rsid w:val="00E81F5A"/>
    <w:rsid w:val="00E82064"/>
    <w:rsid w:val="00E82085"/>
    <w:rsid w:val="00E82216"/>
    <w:rsid w:val="00E8255A"/>
    <w:rsid w:val="00E82693"/>
    <w:rsid w:val="00E82863"/>
    <w:rsid w:val="00E829E0"/>
    <w:rsid w:val="00E82B8B"/>
    <w:rsid w:val="00E830CE"/>
    <w:rsid w:val="00E832E5"/>
    <w:rsid w:val="00E835A5"/>
    <w:rsid w:val="00E835B2"/>
    <w:rsid w:val="00E83950"/>
    <w:rsid w:val="00E83A3D"/>
    <w:rsid w:val="00E83AB4"/>
    <w:rsid w:val="00E83B4A"/>
    <w:rsid w:val="00E83C25"/>
    <w:rsid w:val="00E84076"/>
    <w:rsid w:val="00E84622"/>
    <w:rsid w:val="00E84788"/>
    <w:rsid w:val="00E847A0"/>
    <w:rsid w:val="00E84806"/>
    <w:rsid w:val="00E84909"/>
    <w:rsid w:val="00E84B6C"/>
    <w:rsid w:val="00E84DFE"/>
    <w:rsid w:val="00E8509A"/>
    <w:rsid w:val="00E850BB"/>
    <w:rsid w:val="00E8534A"/>
    <w:rsid w:val="00E85354"/>
    <w:rsid w:val="00E855D1"/>
    <w:rsid w:val="00E85693"/>
    <w:rsid w:val="00E85E3D"/>
    <w:rsid w:val="00E85EF7"/>
    <w:rsid w:val="00E85F58"/>
    <w:rsid w:val="00E86025"/>
    <w:rsid w:val="00E8620E"/>
    <w:rsid w:val="00E8640F"/>
    <w:rsid w:val="00E867BF"/>
    <w:rsid w:val="00E8691A"/>
    <w:rsid w:val="00E86C2F"/>
    <w:rsid w:val="00E86C69"/>
    <w:rsid w:val="00E86EC4"/>
    <w:rsid w:val="00E86F2A"/>
    <w:rsid w:val="00E86F91"/>
    <w:rsid w:val="00E870EF"/>
    <w:rsid w:val="00E875C7"/>
    <w:rsid w:val="00E87733"/>
    <w:rsid w:val="00E87766"/>
    <w:rsid w:val="00E87DA2"/>
    <w:rsid w:val="00E9052F"/>
    <w:rsid w:val="00E907EB"/>
    <w:rsid w:val="00E90A5A"/>
    <w:rsid w:val="00E90B5F"/>
    <w:rsid w:val="00E90F33"/>
    <w:rsid w:val="00E91077"/>
    <w:rsid w:val="00E917C5"/>
    <w:rsid w:val="00E91816"/>
    <w:rsid w:val="00E92035"/>
    <w:rsid w:val="00E92621"/>
    <w:rsid w:val="00E92859"/>
    <w:rsid w:val="00E92C28"/>
    <w:rsid w:val="00E93792"/>
    <w:rsid w:val="00E93AA1"/>
    <w:rsid w:val="00E93C03"/>
    <w:rsid w:val="00E94328"/>
    <w:rsid w:val="00E94544"/>
    <w:rsid w:val="00E94B2C"/>
    <w:rsid w:val="00E94B2E"/>
    <w:rsid w:val="00E95120"/>
    <w:rsid w:val="00E954B4"/>
    <w:rsid w:val="00E95605"/>
    <w:rsid w:val="00E95654"/>
    <w:rsid w:val="00E956B4"/>
    <w:rsid w:val="00E956B6"/>
    <w:rsid w:val="00E957CB"/>
    <w:rsid w:val="00E95A8A"/>
    <w:rsid w:val="00E96142"/>
    <w:rsid w:val="00E9648A"/>
    <w:rsid w:val="00E967FB"/>
    <w:rsid w:val="00E9682E"/>
    <w:rsid w:val="00E96866"/>
    <w:rsid w:val="00E97788"/>
    <w:rsid w:val="00E97D2B"/>
    <w:rsid w:val="00EA00CB"/>
    <w:rsid w:val="00EA05C7"/>
    <w:rsid w:val="00EA07AE"/>
    <w:rsid w:val="00EA0C85"/>
    <w:rsid w:val="00EA137A"/>
    <w:rsid w:val="00EA13E2"/>
    <w:rsid w:val="00EA1566"/>
    <w:rsid w:val="00EA1598"/>
    <w:rsid w:val="00EA1748"/>
    <w:rsid w:val="00EA1771"/>
    <w:rsid w:val="00EA19A2"/>
    <w:rsid w:val="00EA1A5C"/>
    <w:rsid w:val="00EA1A9A"/>
    <w:rsid w:val="00EA1BF5"/>
    <w:rsid w:val="00EA1DCD"/>
    <w:rsid w:val="00EA20D7"/>
    <w:rsid w:val="00EA2376"/>
    <w:rsid w:val="00EA2489"/>
    <w:rsid w:val="00EA2513"/>
    <w:rsid w:val="00EA2602"/>
    <w:rsid w:val="00EA2829"/>
    <w:rsid w:val="00EA2D43"/>
    <w:rsid w:val="00EA2E1F"/>
    <w:rsid w:val="00EA3283"/>
    <w:rsid w:val="00EA32BE"/>
    <w:rsid w:val="00EA347C"/>
    <w:rsid w:val="00EA3569"/>
    <w:rsid w:val="00EA3AA4"/>
    <w:rsid w:val="00EA4068"/>
    <w:rsid w:val="00EA4171"/>
    <w:rsid w:val="00EA42C7"/>
    <w:rsid w:val="00EA4674"/>
    <w:rsid w:val="00EA46B7"/>
    <w:rsid w:val="00EA4721"/>
    <w:rsid w:val="00EA4B66"/>
    <w:rsid w:val="00EA5279"/>
    <w:rsid w:val="00EA5387"/>
    <w:rsid w:val="00EA53A2"/>
    <w:rsid w:val="00EA557F"/>
    <w:rsid w:val="00EA570B"/>
    <w:rsid w:val="00EA5F28"/>
    <w:rsid w:val="00EA6175"/>
    <w:rsid w:val="00EA680B"/>
    <w:rsid w:val="00EA694F"/>
    <w:rsid w:val="00EA6C1B"/>
    <w:rsid w:val="00EA6CCA"/>
    <w:rsid w:val="00EA6DF8"/>
    <w:rsid w:val="00EA7156"/>
    <w:rsid w:val="00EA717A"/>
    <w:rsid w:val="00EA7231"/>
    <w:rsid w:val="00EA74F4"/>
    <w:rsid w:val="00EA7999"/>
    <w:rsid w:val="00EA7D3E"/>
    <w:rsid w:val="00EB009E"/>
    <w:rsid w:val="00EB0798"/>
    <w:rsid w:val="00EB07CB"/>
    <w:rsid w:val="00EB0A52"/>
    <w:rsid w:val="00EB0F71"/>
    <w:rsid w:val="00EB10F4"/>
    <w:rsid w:val="00EB13F1"/>
    <w:rsid w:val="00EB17F1"/>
    <w:rsid w:val="00EB186F"/>
    <w:rsid w:val="00EB1B9B"/>
    <w:rsid w:val="00EB1E31"/>
    <w:rsid w:val="00EB1F57"/>
    <w:rsid w:val="00EB2656"/>
    <w:rsid w:val="00EB28CB"/>
    <w:rsid w:val="00EB2C7E"/>
    <w:rsid w:val="00EB2E64"/>
    <w:rsid w:val="00EB316F"/>
    <w:rsid w:val="00EB3271"/>
    <w:rsid w:val="00EB3318"/>
    <w:rsid w:val="00EB3923"/>
    <w:rsid w:val="00EB3ABB"/>
    <w:rsid w:val="00EB3ACE"/>
    <w:rsid w:val="00EB3EB1"/>
    <w:rsid w:val="00EB41F4"/>
    <w:rsid w:val="00EB43B9"/>
    <w:rsid w:val="00EB4547"/>
    <w:rsid w:val="00EB465A"/>
    <w:rsid w:val="00EB51CB"/>
    <w:rsid w:val="00EB549C"/>
    <w:rsid w:val="00EB56D2"/>
    <w:rsid w:val="00EB58BC"/>
    <w:rsid w:val="00EB5959"/>
    <w:rsid w:val="00EB5A7E"/>
    <w:rsid w:val="00EB5C03"/>
    <w:rsid w:val="00EB5D77"/>
    <w:rsid w:val="00EB6342"/>
    <w:rsid w:val="00EB6D3C"/>
    <w:rsid w:val="00EB6E85"/>
    <w:rsid w:val="00EB6F27"/>
    <w:rsid w:val="00EB712A"/>
    <w:rsid w:val="00EB7363"/>
    <w:rsid w:val="00EB7556"/>
    <w:rsid w:val="00EB7DA4"/>
    <w:rsid w:val="00EB7E81"/>
    <w:rsid w:val="00EB7F54"/>
    <w:rsid w:val="00EC0005"/>
    <w:rsid w:val="00EC0274"/>
    <w:rsid w:val="00EC094C"/>
    <w:rsid w:val="00EC09EF"/>
    <w:rsid w:val="00EC0ADD"/>
    <w:rsid w:val="00EC0EAA"/>
    <w:rsid w:val="00EC0F3B"/>
    <w:rsid w:val="00EC1010"/>
    <w:rsid w:val="00EC14B1"/>
    <w:rsid w:val="00EC177A"/>
    <w:rsid w:val="00EC18D1"/>
    <w:rsid w:val="00EC1A7B"/>
    <w:rsid w:val="00EC1A90"/>
    <w:rsid w:val="00EC1F33"/>
    <w:rsid w:val="00EC20E2"/>
    <w:rsid w:val="00EC237F"/>
    <w:rsid w:val="00EC2D16"/>
    <w:rsid w:val="00EC310E"/>
    <w:rsid w:val="00EC321B"/>
    <w:rsid w:val="00EC34B9"/>
    <w:rsid w:val="00EC3828"/>
    <w:rsid w:val="00EC383F"/>
    <w:rsid w:val="00EC3CF5"/>
    <w:rsid w:val="00EC3E6C"/>
    <w:rsid w:val="00EC3E70"/>
    <w:rsid w:val="00EC47AC"/>
    <w:rsid w:val="00EC4857"/>
    <w:rsid w:val="00EC49C6"/>
    <w:rsid w:val="00EC4C00"/>
    <w:rsid w:val="00EC4CA2"/>
    <w:rsid w:val="00EC4E8E"/>
    <w:rsid w:val="00EC4FDB"/>
    <w:rsid w:val="00EC6271"/>
    <w:rsid w:val="00EC64C6"/>
    <w:rsid w:val="00EC66F7"/>
    <w:rsid w:val="00EC6B93"/>
    <w:rsid w:val="00EC6C5B"/>
    <w:rsid w:val="00EC6D63"/>
    <w:rsid w:val="00EC6DB9"/>
    <w:rsid w:val="00EC7175"/>
    <w:rsid w:val="00EC7305"/>
    <w:rsid w:val="00EC77EF"/>
    <w:rsid w:val="00EC7C2E"/>
    <w:rsid w:val="00EC7CF8"/>
    <w:rsid w:val="00EC7E8C"/>
    <w:rsid w:val="00ED0189"/>
    <w:rsid w:val="00ED029A"/>
    <w:rsid w:val="00ED02FE"/>
    <w:rsid w:val="00ED06DB"/>
    <w:rsid w:val="00ED07A6"/>
    <w:rsid w:val="00ED0DC4"/>
    <w:rsid w:val="00ED0E26"/>
    <w:rsid w:val="00ED0F75"/>
    <w:rsid w:val="00ED1152"/>
    <w:rsid w:val="00ED1204"/>
    <w:rsid w:val="00ED1554"/>
    <w:rsid w:val="00ED175F"/>
    <w:rsid w:val="00ED17D8"/>
    <w:rsid w:val="00ED1865"/>
    <w:rsid w:val="00ED1A9D"/>
    <w:rsid w:val="00ED1BDF"/>
    <w:rsid w:val="00ED217C"/>
    <w:rsid w:val="00ED2808"/>
    <w:rsid w:val="00ED2837"/>
    <w:rsid w:val="00ED2A60"/>
    <w:rsid w:val="00ED2AFC"/>
    <w:rsid w:val="00ED2BB6"/>
    <w:rsid w:val="00ED2D8F"/>
    <w:rsid w:val="00ED2E44"/>
    <w:rsid w:val="00ED31C5"/>
    <w:rsid w:val="00ED3436"/>
    <w:rsid w:val="00ED3800"/>
    <w:rsid w:val="00ED3959"/>
    <w:rsid w:val="00ED3DDB"/>
    <w:rsid w:val="00ED41FD"/>
    <w:rsid w:val="00ED43A9"/>
    <w:rsid w:val="00ED4482"/>
    <w:rsid w:val="00ED46F1"/>
    <w:rsid w:val="00ED47A6"/>
    <w:rsid w:val="00ED47E1"/>
    <w:rsid w:val="00ED47F4"/>
    <w:rsid w:val="00ED484C"/>
    <w:rsid w:val="00ED4C8B"/>
    <w:rsid w:val="00ED4D14"/>
    <w:rsid w:val="00ED4F63"/>
    <w:rsid w:val="00ED4F74"/>
    <w:rsid w:val="00ED527A"/>
    <w:rsid w:val="00ED5329"/>
    <w:rsid w:val="00ED53D4"/>
    <w:rsid w:val="00ED56C0"/>
    <w:rsid w:val="00ED57EA"/>
    <w:rsid w:val="00ED59BA"/>
    <w:rsid w:val="00ED61B5"/>
    <w:rsid w:val="00ED63A2"/>
    <w:rsid w:val="00ED6E05"/>
    <w:rsid w:val="00ED752F"/>
    <w:rsid w:val="00ED753A"/>
    <w:rsid w:val="00ED7696"/>
    <w:rsid w:val="00ED77E7"/>
    <w:rsid w:val="00ED7BA2"/>
    <w:rsid w:val="00ED7CEC"/>
    <w:rsid w:val="00ED7E74"/>
    <w:rsid w:val="00ED7E90"/>
    <w:rsid w:val="00EE00CD"/>
    <w:rsid w:val="00EE09CA"/>
    <w:rsid w:val="00EE0EAE"/>
    <w:rsid w:val="00EE155E"/>
    <w:rsid w:val="00EE18E0"/>
    <w:rsid w:val="00EE1980"/>
    <w:rsid w:val="00EE1B81"/>
    <w:rsid w:val="00EE1D72"/>
    <w:rsid w:val="00EE1F18"/>
    <w:rsid w:val="00EE1F54"/>
    <w:rsid w:val="00EE20F8"/>
    <w:rsid w:val="00EE2489"/>
    <w:rsid w:val="00EE29C0"/>
    <w:rsid w:val="00EE30CD"/>
    <w:rsid w:val="00EE3162"/>
    <w:rsid w:val="00EE335C"/>
    <w:rsid w:val="00EE351C"/>
    <w:rsid w:val="00EE37FE"/>
    <w:rsid w:val="00EE3845"/>
    <w:rsid w:val="00EE3F72"/>
    <w:rsid w:val="00EE3F95"/>
    <w:rsid w:val="00EE440A"/>
    <w:rsid w:val="00EE4473"/>
    <w:rsid w:val="00EE456A"/>
    <w:rsid w:val="00EE4833"/>
    <w:rsid w:val="00EE4C2D"/>
    <w:rsid w:val="00EE547B"/>
    <w:rsid w:val="00EE5BEE"/>
    <w:rsid w:val="00EE5E07"/>
    <w:rsid w:val="00EE5F7D"/>
    <w:rsid w:val="00EE6089"/>
    <w:rsid w:val="00EE60B8"/>
    <w:rsid w:val="00EE627F"/>
    <w:rsid w:val="00EE66F2"/>
    <w:rsid w:val="00EE67CD"/>
    <w:rsid w:val="00EE686E"/>
    <w:rsid w:val="00EE691F"/>
    <w:rsid w:val="00EE6D6D"/>
    <w:rsid w:val="00EE6F0F"/>
    <w:rsid w:val="00EE7029"/>
    <w:rsid w:val="00EE73A2"/>
    <w:rsid w:val="00EE74EE"/>
    <w:rsid w:val="00EE75FC"/>
    <w:rsid w:val="00EE77DF"/>
    <w:rsid w:val="00EE78BA"/>
    <w:rsid w:val="00EE7A88"/>
    <w:rsid w:val="00EF0839"/>
    <w:rsid w:val="00EF08CD"/>
    <w:rsid w:val="00EF0E42"/>
    <w:rsid w:val="00EF0FEA"/>
    <w:rsid w:val="00EF1012"/>
    <w:rsid w:val="00EF13E2"/>
    <w:rsid w:val="00EF1527"/>
    <w:rsid w:val="00EF17BE"/>
    <w:rsid w:val="00EF17EF"/>
    <w:rsid w:val="00EF1E7A"/>
    <w:rsid w:val="00EF20C2"/>
    <w:rsid w:val="00EF27F4"/>
    <w:rsid w:val="00EF2853"/>
    <w:rsid w:val="00EF2909"/>
    <w:rsid w:val="00EF2BD7"/>
    <w:rsid w:val="00EF2C30"/>
    <w:rsid w:val="00EF2F3B"/>
    <w:rsid w:val="00EF3054"/>
    <w:rsid w:val="00EF39D6"/>
    <w:rsid w:val="00EF3ADC"/>
    <w:rsid w:val="00EF3EFF"/>
    <w:rsid w:val="00EF3F12"/>
    <w:rsid w:val="00EF3F33"/>
    <w:rsid w:val="00EF55CD"/>
    <w:rsid w:val="00EF576B"/>
    <w:rsid w:val="00EF5992"/>
    <w:rsid w:val="00EF5A86"/>
    <w:rsid w:val="00EF5B20"/>
    <w:rsid w:val="00EF5B38"/>
    <w:rsid w:val="00EF5D62"/>
    <w:rsid w:val="00EF6049"/>
    <w:rsid w:val="00EF64B7"/>
    <w:rsid w:val="00EF6603"/>
    <w:rsid w:val="00EF681D"/>
    <w:rsid w:val="00EF689E"/>
    <w:rsid w:val="00EF6AB8"/>
    <w:rsid w:val="00EF6C8E"/>
    <w:rsid w:val="00EF76E6"/>
    <w:rsid w:val="00EF7981"/>
    <w:rsid w:val="00EF7B12"/>
    <w:rsid w:val="00F00022"/>
    <w:rsid w:val="00F00504"/>
    <w:rsid w:val="00F00567"/>
    <w:rsid w:val="00F0063C"/>
    <w:rsid w:val="00F006A4"/>
    <w:rsid w:val="00F006C3"/>
    <w:rsid w:val="00F007DD"/>
    <w:rsid w:val="00F00A77"/>
    <w:rsid w:val="00F00C56"/>
    <w:rsid w:val="00F00F58"/>
    <w:rsid w:val="00F01E23"/>
    <w:rsid w:val="00F02226"/>
    <w:rsid w:val="00F022A9"/>
    <w:rsid w:val="00F02614"/>
    <w:rsid w:val="00F0266D"/>
    <w:rsid w:val="00F027B5"/>
    <w:rsid w:val="00F02A1F"/>
    <w:rsid w:val="00F02AC5"/>
    <w:rsid w:val="00F031C6"/>
    <w:rsid w:val="00F0327D"/>
    <w:rsid w:val="00F0363E"/>
    <w:rsid w:val="00F03760"/>
    <w:rsid w:val="00F03D28"/>
    <w:rsid w:val="00F03EF7"/>
    <w:rsid w:val="00F045A5"/>
    <w:rsid w:val="00F0463D"/>
    <w:rsid w:val="00F04654"/>
    <w:rsid w:val="00F04694"/>
    <w:rsid w:val="00F046DD"/>
    <w:rsid w:val="00F04715"/>
    <w:rsid w:val="00F0471B"/>
    <w:rsid w:val="00F04728"/>
    <w:rsid w:val="00F04CA5"/>
    <w:rsid w:val="00F04EED"/>
    <w:rsid w:val="00F0537A"/>
    <w:rsid w:val="00F056D8"/>
    <w:rsid w:val="00F057C0"/>
    <w:rsid w:val="00F0592C"/>
    <w:rsid w:val="00F05A26"/>
    <w:rsid w:val="00F05FA4"/>
    <w:rsid w:val="00F060FF"/>
    <w:rsid w:val="00F06472"/>
    <w:rsid w:val="00F06550"/>
    <w:rsid w:val="00F06AC6"/>
    <w:rsid w:val="00F06D82"/>
    <w:rsid w:val="00F06F5C"/>
    <w:rsid w:val="00F071D1"/>
    <w:rsid w:val="00F07303"/>
    <w:rsid w:val="00F07508"/>
    <w:rsid w:val="00F07558"/>
    <w:rsid w:val="00F07A7A"/>
    <w:rsid w:val="00F07C32"/>
    <w:rsid w:val="00F07C68"/>
    <w:rsid w:val="00F07CCD"/>
    <w:rsid w:val="00F07F94"/>
    <w:rsid w:val="00F07FA9"/>
    <w:rsid w:val="00F101F3"/>
    <w:rsid w:val="00F102C1"/>
    <w:rsid w:val="00F102CA"/>
    <w:rsid w:val="00F10644"/>
    <w:rsid w:val="00F10B47"/>
    <w:rsid w:val="00F10C65"/>
    <w:rsid w:val="00F10D9E"/>
    <w:rsid w:val="00F11559"/>
    <w:rsid w:val="00F115DA"/>
    <w:rsid w:val="00F118FC"/>
    <w:rsid w:val="00F11926"/>
    <w:rsid w:val="00F11C15"/>
    <w:rsid w:val="00F11C63"/>
    <w:rsid w:val="00F12005"/>
    <w:rsid w:val="00F12013"/>
    <w:rsid w:val="00F120C3"/>
    <w:rsid w:val="00F1211F"/>
    <w:rsid w:val="00F1230D"/>
    <w:rsid w:val="00F12533"/>
    <w:rsid w:val="00F12546"/>
    <w:rsid w:val="00F1267E"/>
    <w:rsid w:val="00F1273E"/>
    <w:rsid w:val="00F127D0"/>
    <w:rsid w:val="00F12A6D"/>
    <w:rsid w:val="00F12AA4"/>
    <w:rsid w:val="00F12B17"/>
    <w:rsid w:val="00F12C34"/>
    <w:rsid w:val="00F12E0A"/>
    <w:rsid w:val="00F12EDD"/>
    <w:rsid w:val="00F12F41"/>
    <w:rsid w:val="00F13ACC"/>
    <w:rsid w:val="00F13B31"/>
    <w:rsid w:val="00F13F31"/>
    <w:rsid w:val="00F14478"/>
    <w:rsid w:val="00F14AF8"/>
    <w:rsid w:val="00F14B82"/>
    <w:rsid w:val="00F14C72"/>
    <w:rsid w:val="00F14D61"/>
    <w:rsid w:val="00F14DAD"/>
    <w:rsid w:val="00F152B9"/>
    <w:rsid w:val="00F1546E"/>
    <w:rsid w:val="00F15505"/>
    <w:rsid w:val="00F155E5"/>
    <w:rsid w:val="00F1594D"/>
    <w:rsid w:val="00F15E1F"/>
    <w:rsid w:val="00F15FC1"/>
    <w:rsid w:val="00F161F9"/>
    <w:rsid w:val="00F165DF"/>
    <w:rsid w:val="00F1689E"/>
    <w:rsid w:val="00F169DF"/>
    <w:rsid w:val="00F16D6D"/>
    <w:rsid w:val="00F16DD2"/>
    <w:rsid w:val="00F172B4"/>
    <w:rsid w:val="00F176D3"/>
    <w:rsid w:val="00F17AA2"/>
    <w:rsid w:val="00F17BB7"/>
    <w:rsid w:val="00F20330"/>
    <w:rsid w:val="00F2060A"/>
    <w:rsid w:val="00F20DB4"/>
    <w:rsid w:val="00F20E96"/>
    <w:rsid w:val="00F21194"/>
    <w:rsid w:val="00F216CE"/>
    <w:rsid w:val="00F21A1B"/>
    <w:rsid w:val="00F21E33"/>
    <w:rsid w:val="00F22251"/>
    <w:rsid w:val="00F222D6"/>
    <w:rsid w:val="00F22550"/>
    <w:rsid w:val="00F22655"/>
    <w:rsid w:val="00F22781"/>
    <w:rsid w:val="00F228D1"/>
    <w:rsid w:val="00F22AFA"/>
    <w:rsid w:val="00F22F5F"/>
    <w:rsid w:val="00F230C2"/>
    <w:rsid w:val="00F234DA"/>
    <w:rsid w:val="00F23A6B"/>
    <w:rsid w:val="00F23AFE"/>
    <w:rsid w:val="00F23C26"/>
    <w:rsid w:val="00F23D15"/>
    <w:rsid w:val="00F23E3C"/>
    <w:rsid w:val="00F23E9E"/>
    <w:rsid w:val="00F24053"/>
    <w:rsid w:val="00F245B2"/>
    <w:rsid w:val="00F24D91"/>
    <w:rsid w:val="00F24DFC"/>
    <w:rsid w:val="00F24EAA"/>
    <w:rsid w:val="00F2511A"/>
    <w:rsid w:val="00F252C6"/>
    <w:rsid w:val="00F257C1"/>
    <w:rsid w:val="00F258EF"/>
    <w:rsid w:val="00F25D2E"/>
    <w:rsid w:val="00F25EE9"/>
    <w:rsid w:val="00F25F6C"/>
    <w:rsid w:val="00F26652"/>
    <w:rsid w:val="00F268D6"/>
    <w:rsid w:val="00F26A7B"/>
    <w:rsid w:val="00F2705C"/>
    <w:rsid w:val="00F27564"/>
    <w:rsid w:val="00F27821"/>
    <w:rsid w:val="00F279C5"/>
    <w:rsid w:val="00F27ADB"/>
    <w:rsid w:val="00F27CA0"/>
    <w:rsid w:val="00F27E33"/>
    <w:rsid w:val="00F30163"/>
    <w:rsid w:val="00F3066B"/>
    <w:rsid w:val="00F308C2"/>
    <w:rsid w:val="00F308ED"/>
    <w:rsid w:val="00F30963"/>
    <w:rsid w:val="00F30B3D"/>
    <w:rsid w:val="00F30CD5"/>
    <w:rsid w:val="00F30DBF"/>
    <w:rsid w:val="00F3181F"/>
    <w:rsid w:val="00F31A3B"/>
    <w:rsid w:val="00F31D4C"/>
    <w:rsid w:val="00F31DA4"/>
    <w:rsid w:val="00F31E94"/>
    <w:rsid w:val="00F31F2B"/>
    <w:rsid w:val="00F322D9"/>
    <w:rsid w:val="00F32350"/>
    <w:rsid w:val="00F32391"/>
    <w:rsid w:val="00F324E8"/>
    <w:rsid w:val="00F32676"/>
    <w:rsid w:val="00F327DB"/>
    <w:rsid w:val="00F3297B"/>
    <w:rsid w:val="00F32A1A"/>
    <w:rsid w:val="00F32A27"/>
    <w:rsid w:val="00F32A29"/>
    <w:rsid w:val="00F32C60"/>
    <w:rsid w:val="00F32DBB"/>
    <w:rsid w:val="00F32F02"/>
    <w:rsid w:val="00F3350E"/>
    <w:rsid w:val="00F3384F"/>
    <w:rsid w:val="00F33858"/>
    <w:rsid w:val="00F33895"/>
    <w:rsid w:val="00F338AC"/>
    <w:rsid w:val="00F338B3"/>
    <w:rsid w:val="00F33C7F"/>
    <w:rsid w:val="00F33D5E"/>
    <w:rsid w:val="00F33F96"/>
    <w:rsid w:val="00F343E9"/>
    <w:rsid w:val="00F34602"/>
    <w:rsid w:val="00F34941"/>
    <w:rsid w:val="00F349C3"/>
    <w:rsid w:val="00F349DE"/>
    <w:rsid w:val="00F3589F"/>
    <w:rsid w:val="00F35DF5"/>
    <w:rsid w:val="00F35E49"/>
    <w:rsid w:val="00F35F82"/>
    <w:rsid w:val="00F3607A"/>
    <w:rsid w:val="00F3624B"/>
    <w:rsid w:val="00F36485"/>
    <w:rsid w:val="00F364B5"/>
    <w:rsid w:val="00F366FC"/>
    <w:rsid w:val="00F36C13"/>
    <w:rsid w:val="00F36FF8"/>
    <w:rsid w:val="00F375FC"/>
    <w:rsid w:val="00F37B30"/>
    <w:rsid w:val="00F37DA3"/>
    <w:rsid w:val="00F37ED3"/>
    <w:rsid w:val="00F37EFE"/>
    <w:rsid w:val="00F4022F"/>
    <w:rsid w:val="00F40496"/>
    <w:rsid w:val="00F40887"/>
    <w:rsid w:val="00F40DA3"/>
    <w:rsid w:val="00F40E95"/>
    <w:rsid w:val="00F40F95"/>
    <w:rsid w:val="00F4108C"/>
    <w:rsid w:val="00F412F0"/>
    <w:rsid w:val="00F413D2"/>
    <w:rsid w:val="00F414C6"/>
    <w:rsid w:val="00F417BD"/>
    <w:rsid w:val="00F41EAF"/>
    <w:rsid w:val="00F425B9"/>
    <w:rsid w:val="00F42854"/>
    <w:rsid w:val="00F42AAA"/>
    <w:rsid w:val="00F42C62"/>
    <w:rsid w:val="00F42E85"/>
    <w:rsid w:val="00F42FF7"/>
    <w:rsid w:val="00F432D4"/>
    <w:rsid w:val="00F4336C"/>
    <w:rsid w:val="00F435C3"/>
    <w:rsid w:val="00F438D5"/>
    <w:rsid w:val="00F438F6"/>
    <w:rsid w:val="00F43CF3"/>
    <w:rsid w:val="00F43DA9"/>
    <w:rsid w:val="00F43EB3"/>
    <w:rsid w:val="00F4432D"/>
    <w:rsid w:val="00F444A2"/>
    <w:rsid w:val="00F44567"/>
    <w:rsid w:val="00F44678"/>
    <w:rsid w:val="00F45003"/>
    <w:rsid w:val="00F452C5"/>
    <w:rsid w:val="00F4550D"/>
    <w:rsid w:val="00F4568A"/>
    <w:rsid w:val="00F456E1"/>
    <w:rsid w:val="00F45A0D"/>
    <w:rsid w:val="00F45B0F"/>
    <w:rsid w:val="00F45B87"/>
    <w:rsid w:val="00F463BA"/>
    <w:rsid w:val="00F467F9"/>
    <w:rsid w:val="00F46A7A"/>
    <w:rsid w:val="00F46BBF"/>
    <w:rsid w:val="00F46DE8"/>
    <w:rsid w:val="00F46E8A"/>
    <w:rsid w:val="00F4746D"/>
    <w:rsid w:val="00F47473"/>
    <w:rsid w:val="00F478F0"/>
    <w:rsid w:val="00F47972"/>
    <w:rsid w:val="00F5085F"/>
    <w:rsid w:val="00F509CC"/>
    <w:rsid w:val="00F5152F"/>
    <w:rsid w:val="00F515E3"/>
    <w:rsid w:val="00F51869"/>
    <w:rsid w:val="00F519FE"/>
    <w:rsid w:val="00F51E5C"/>
    <w:rsid w:val="00F52C0F"/>
    <w:rsid w:val="00F52D97"/>
    <w:rsid w:val="00F53231"/>
    <w:rsid w:val="00F53489"/>
    <w:rsid w:val="00F53638"/>
    <w:rsid w:val="00F53675"/>
    <w:rsid w:val="00F53BB4"/>
    <w:rsid w:val="00F541ED"/>
    <w:rsid w:val="00F542A1"/>
    <w:rsid w:val="00F54695"/>
    <w:rsid w:val="00F54A1C"/>
    <w:rsid w:val="00F54E42"/>
    <w:rsid w:val="00F559FE"/>
    <w:rsid w:val="00F55AE7"/>
    <w:rsid w:val="00F5625E"/>
    <w:rsid w:val="00F56368"/>
    <w:rsid w:val="00F56571"/>
    <w:rsid w:val="00F56A1A"/>
    <w:rsid w:val="00F57083"/>
    <w:rsid w:val="00F57A34"/>
    <w:rsid w:val="00F57A73"/>
    <w:rsid w:val="00F57DC9"/>
    <w:rsid w:val="00F57E15"/>
    <w:rsid w:val="00F601FD"/>
    <w:rsid w:val="00F60238"/>
    <w:rsid w:val="00F6073A"/>
    <w:rsid w:val="00F60867"/>
    <w:rsid w:val="00F60896"/>
    <w:rsid w:val="00F60B79"/>
    <w:rsid w:val="00F60F19"/>
    <w:rsid w:val="00F611D8"/>
    <w:rsid w:val="00F612ED"/>
    <w:rsid w:val="00F61416"/>
    <w:rsid w:val="00F616F2"/>
    <w:rsid w:val="00F617F1"/>
    <w:rsid w:val="00F619C3"/>
    <w:rsid w:val="00F61B3C"/>
    <w:rsid w:val="00F61B92"/>
    <w:rsid w:val="00F61CC0"/>
    <w:rsid w:val="00F61EF4"/>
    <w:rsid w:val="00F61F5D"/>
    <w:rsid w:val="00F6229F"/>
    <w:rsid w:val="00F623C1"/>
    <w:rsid w:val="00F625EE"/>
    <w:rsid w:val="00F62C97"/>
    <w:rsid w:val="00F62CDC"/>
    <w:rsid w:val="00F62D9D"/>
    <w:rsid w:val="00F62E69"/>
    <w:rsid w:val="00F635F6"/>
    <w:rsid w:val="00F637BE"/>
    <w:rsid w:val="00F63906"/>
    <w:rsid w:val="00F6392B"/>
    <w:rsid w:val="00F63EF5"/>
    <w:rsid w:val="00F63EFE"/>
    <w:rsid w:val="00F6464B"/>
    <w:rsid w:val="00F64832"/>
    <w:rsid w:val="00F648A4"/>
    <w:rsid w:val="00F64B0C"/>
    <w:rsid w:val="00F64B2A"/>
    <w:rsid w:val="00F64FF8"/>
    <w:rsid w:val="00F65623"/>
    <w:rsid w:val="00F656B8"/>
    <w:rsid w:val="00F65716"/>
    <w:rsid w:val="00F65A44"/>
    <w:rsid w:val="00F65B41"/>
    <w:rsid w:val="00F65C26"/>
    <w:rsid w:val="00F65E58"/>
    <w:rsid w:val="00F663D3"/>
    <w:rsid w:val="00F6661F"/>
    <w:rsid w:val="00F66645"/>
    <w:rsid w:val="00F66659"/>
    <w:rsid w:val="00F6671A"/>
    <w:rsid w:val="00F66770"/>
    <w:rsid w:val="00F67008"/>
    <w:rsid w:val="00F675F5"/>
    <w:rsid w:val="00F6776D"/>
    <w:rsid w:val="00F677C2"/>
    <w:rsid w:val="00F67837"/>
    <w:rsid w:val="00F67E16"/>
    <w:rsid w:val="00F67E82"/>
    <w:rsid w:val="00F67F74"/>
    <w:rsid w:val="00F70126"/>
    <w:rsid w:val="00F7014D"/>
    <w:rsid w:val="00F705C6"/>
    <w:rsid w:val="00F70BCE"/>
    <w:rsid w:val="00F711D3"/>
    <w:rsid w:val="00F713DB"/>
    <w:rsid w:val="00F714C9"/>
    <w:rsid w:val="00F7167F"/>
    <w:rsid w:val="00F717A5"/>
    <w:rsid w:val="00F71AC7"/>
    <w:rsid w:val="00F71B22"/>
    <w:rsid w:val="00F71ED3"/>
    <w:rsid w:val="00F729FE"/>
    <w:rsid w:val="00F72CFF"/>
    <w:rsid w:val="00F72E9A"/>
    <w:rsid w:val="00F7331A"/>
    <w:rsid w:val="00F733AF"/>
    <w:rsid w:val="00F73466"/>
    <w:rsid w:val="00F7388F"/>
    <w:rsid w:val="00F74056"/>
    <w:rsid w:val="00F740E8"/>
    <w:rsid w:val="00F74440"/>
    <w:rsid w:val="00F7458A"/>
    <w:rsid w:val="00F74E8D"/>
    <w:rsid w:val="00F74FEF"/>
    <w:rsid w:val="00F75154"/>
    <w:rsid w:val="00F753E5"/>
    <w:rsid w:val="00F75494"/>
    <w:rsid w:val="00F7570F"/>
    <w:rsid w:val="00F759F9"/>
    <w:rsid w:val="00F75CAB"/>
    <w:rsid w:val="00F75F37"/>
    <w:rsid w:val="00F761A5"/>
    <w:rsid w:val="00F762BA"/>
    <w:rsid w:val="00F763AE"/>
    <w:rsid w:val="00F76D18"/>
    <w:rsid w:val="00F76F53"/>
    <w:rsid w:val="00F774C0"/>
    <w:rsid w:val="00F77635"/>
    <w:rsid w:val="00F7780C"/>
    <w:rsid w:val="00F77BEE"/>
    <w:rsid w:val="00F77EE9"/>
    <w:rsid w:val="00F77FC9"/>
    <w:rsid w:val="00F8008F"/>
    <w:rsid w:val="00F801B9"/>
    <w:rsid w:val="00F803A0"/>
    <w:rsid w:val="00F80467"/>
    <w:rsid w:val="00F80649"/>
    <w:rsid w:val="00F807D3"/>
    <w:rsid w:val="00F807D4"/>
    <w:rsid w:val="00F80847"/>
    <w:rsid w:val="00F80F96"/>
    <w:rsid w:val="00F814AD"/>
    <w:rsid w:val="00F816C4"/>
    <w:rsid w:val="00F8180F"/>
    <w:rsid w:val="00F8189F"/>
    <w:rsid w:val="00F819C7"/>
    <w:rsid w:val="00F81C2A"/>
    <w:rsid w:val="00F81FD5"/>
    <w:rsid w:val="00F82040"/>
    <w:rsid w:val="00F8229E"/>
    <w:rsid w:val="00F82778"/>
    <w:rsid w:val="00F827A2"/>
    <w:rsid w:val="00F828BD"/>
    <w:rsid w:val="00F82A00"/>
    <w:rsid w:val="00F82E7D"/>
    <w:rsid w:val="00F82FC5"/>
    <w:rsid w:val="00F832E2"/>
    <w:rsid w:val="00F8335C"/>
    <w:rsid w:val="00F83377"/>
    <w:rsid w:val="00F837C2"/>
    <w:rsid w:val="00F8399B"/>
    <w:rsid w:val="00F83B2A"/>
    <w:rsid w:val="00F83B9D"/>
    <w:rsid w:val="00F83C35"/>
    <w:rsid w:val="00F83CCD"/>
    <w:rsid w:val="00F83D6A"/>
    <w:rsid w:val="00F83D73"/>
    <w:rsid w:val="00F83ED6"/>
    <w:rsid w:val="00F83F06"/>
    <w:rsid w:val="00F84197"/>
    <w:rsid w:val="00F84250"/>
    <w:rsid w:val="00F84302"/>
    <w:rsid w:val="00F846CF"/>
    <w:rsid w:val="00F84802"/>
    <w:rsid w:val="00F84B1C"/>
    <w:rsid w:val="00F85020"/>
    <w:rsid w:val="00F85384"/>
    <w:rsid w:val="00F8544B"/>
    <w:rsid w:val="00F8562B"/>
    <w:rsid w:val="00F85638"/>
    <w:rsid w:val="00F857D1"/>
    <w:rsid w:val="00F859B0"/>
    <w:rsid w:val="00F85AAB"/>
    <w:rsid w:val="00F86345"/>
    <w:rsid w:val="00F869C3"/>
    <w:rsid w:val="00F86F93"/>
    <w:rsid w:val="00F87253"/>
    <w:rsid w:val="00F87396"/>
    <w:rsid w:val="00F87666"/>
    <w:rsid w:val="00F876CC"/>
    <w:rsid w:val="00F87748"/>
    <w:rsid w:val="00F87E3E"/>
    <w:rsid w:val="00F90113"/>
    <w:rsid w:val="00F90579"/>
    <w:rsid w:val="00F90A1E"/>
    <w:rsid w:val="00F90D50"/>
    <w:rsid w:val="00F90F57"/>
    <w:rsid w:val="00F91250"/>
    <w:rsid w:val="00F912B8"/>
    <w:rsid w:val="00F913BB"/>
    <w:rsid w:val="00F915E6"/>
    <w:rsid w:val="00F91F89"/>
    <w:rsid w:val="00F92190"/>
    <w:rsid w:val="00F926DF"/>
    <w:rsid w:val="00F9288A"/>
    <w:rsid w:val="00F92915"/>
    <w:rsid w:val="00F92C1E"/>
    <w:rsid w:val="00F92C80"/>
    <w:rsid w:val="00F92CDE"/>
    <w:rsid w:val="00F92F31"/>
    <w:rsid w:val="00F93416"/>
    <w:rsid w:val="00F93552"/>
    <w:rsid w:val="00F939B9"/>
    <w:rsid w:val="00F93A8E"/>
    <w:rsid w:val="00F93CA3"/>
    <w:rsid w:val="00F93CA6"/>
    <w:rsid w:val="00F93D86"/>
    <w:rsid w:val="00F93F57"/>
    <w:rsid w:val="00F93FF3"/>
    <w:rsid w:val="00F940A6"/>
    <w:rsid w:val="00F94152"/>
    <w:rsid w:val="00F942DC"/>
    <w:rsid w:val="00F94484"/>
    <w:rsid w:val="00F94D03"/>
    <w:rsid w:val="00F950DF"/>
    <w:rsid w:val="00F952DC"/>
    <w:rsid w:val="00F9543D"/>
    <w:rsid w:val="00F9572C"/>
    <w:rsid w:val="00F95BA2"/>
    <w:rsid w:val="00F95BDC"/>
    <w:rsid w:val="00F95E97"/>
    <w:rsid w:val="00F95F27"/>
    <w:rsid w:val="00F961E0"/>
    <w:rsid w:val="00F96605"/>
    <w:rsid w:val="00F9682B"/>
    <w:rsid w:val="00F96B19"/>
    <w:rsid w:val="00F96E54"/>
    <w:rsid w:val="00F9706E"/>
    <w:rsid w:val="00F9744C"/>
    <w:rsid w:val="00F97450"/>
    <w:rsid w:val="00F9762E"/>
    <w:rsid w:val="00F97B2E"/>
    <w:rsid w:val="00F97E75"/>
    <w:rsid w:val="00FA017A"/>
    <w:rsid w:val="00FA02BF"/>
    <w:rsid w:val="00FA067B"/>
    <w:rsid w:val="00FA069C"/>
    <w:rsid w:val="00FA0912"/>
    <w:rsid w:val="00FA101D"/>
    <w:rsid w:val="00FA11F5"/>
    <w:rsid w:val="00FA1319"/>
    <w:rsid w:val="00FA1585"/>
    <w:rsid w:val="00FA161D"/>
    <w:rsid w:val="00FA1E99"/>
    <w:rsid w:val="00FA21B5"/>
    <w:rsid w:val="00FA23FB"/>
    <w:rsid w:val="00FA262A"/>
    <w:rsid w:val="00FA2F77"/>
    <w:rsid w:val="00FA308A"/>
    <w:rsid w:val="00FA3DE8"/>
    <w:rsid w:val="00FA4185"/>
    <w:rsid w:val="00FA4AA7"/>
    <w:rsid w:val="00FA511F"/>
    <w:rsid w:val="00FA5280"/>
    <w:rsid w:val="00FA539D"/>
    <w:rsid w:val="00FA57ED"/>
    <w:rsid w:val="00FA6197"/>
    <w:rsid w:val="00FA64E4"/>
    <w:rsid w:val="00FA6534"/>
    <w:rsid w:val="00FA697E"/>
    <w:rsid w:val="00FA6AEF"/>
    <w:rsid w:val="00FA6B00"/>
    <w:rsid w:val="00FA7753"/>
    <w:rsid w:val="00FA783F"/>
    <w:rsid w:val="00FA7FD3"/>
    <w:rsid w:val="00FB00DF"/>
    <w:rsid w:val="00FB024D"/>
    <w:rsid w:val="00FB0D15"/>
    <w:rsid w:val="00FB0D5A"/>
    <w:rsid w:val="00FB0D93"/>
    <w:rsid w:val="00FB0E6C"/>
    <w:rsid w:val="00FB0F5E"/>
    <w:rsid w:val="00FB10F0"/>
    <w:rsid w:val="00FB125A"/>
    <w:rsid w:val="00FB151A"/>
    <w:rsid w:val="00FB17B1"/>
    <w:rsid w:val="00FB17FE"/>
    <w:rsid w:val="00FB1A1F"/>
    <w:rsid w:val="00FB208F"/>
    <w:rsid w:val="00FB20EF"/>
    <w:rsid w:val="00FB233C"/>
    <w:rsid w:val="00FB257C"/>
    <w:rsid w:val="00FB27B8"/>
    <w:rsid w:val="00FB2B72"/>
    <w:rsid w:val="00FB30C5"/>
    <w:rsid w:val="00FB3867"/>
    <w:rsid w:val="00FB3AD5"/>
    <w:rsid w:val="00FB441E"/>
    <w:rsid w:val="00FB448F"/>
    <w:rsid w:val="00FB45D8"/>
    <w:rsid w:val="00FB4686"/>
    <w:rsid w:val="00FB49AE"/>
    <w:rsid w:val="00FB4B4A"/>
    <w:rsid w:val="00FB5229"/>
    <w:rsid w:val="00FB5442"/>
    <w:rsid w:val="00FB5535"/>
    <w:rsid w:val="00FB5DC5"/>
    <w:rsid w:val="00FB637C"/>
    <w:rsid w:val="00FB6711"/>
    <w:rsid w:val="00FB678D"/>
    <w:rsid w:val="00FB6B35"/>
    <w:rsid w:val="00FB6BCA"/>
    <w:rsid w:val="00FB6CA9"/>
    <w:rsid w:val="00FB6F59"/>
    <w:rsid w:val="00FB78CA"/>
    <w:rsid w:val="00FB79BD"/>
    <w:rsid w:val="00FB7AA4"/>
    <w:rsid w:val="00FB7F5E"/>
    <w:rsid w:val="00FC02E2"/>
    <w:rsid w:val="00FC031B"/>
    <w:rsid w:val="00FC0D78"/>
    <w:rsid w:val="00FC10C1"/>
    <w:rsid w:val="00FC1312"/>
    <w:rsid w:val="00FC1D73"/>
    <w:rsid w:val="00FC21CE"/>
    <w:rsid w:val="00FC2318"/>
    <w:rsid w:val="00FC2370"/>
    <w:rsid w:val="00FC23D5"/>
    <w:rsid w:val="00FC2482"/>
    <w:rsid w:val="00FC2A09"/>
    <w:rsid w:val="00FC2D3B"/>
    <w:rsid w:val="00FC3071"/>
    <w:rsid w:val="00FC35BC"/>
    <w:rsid w:val="00FC36F1"/>
    <w:rsid w:val="00FC3A45"/>
    <w:rsid w:val="00FC3A94"/>
    <w:rsid w:val="00FC3CD5"/>
    <w:rsid w:val="00FC4285"/>
    <w:rsid w:val="00FC4AF6"/>
    <w:rsid w:val="00FC4DA2"/>
    <w:rsid w:val="00FC5184"/>
    <w:rsid w:val="00FC546F"/>
    <w:rsid w:val="00FC576C"/>
    <w:rsid w:val="00FC5C13"/>
    <w:rsid w:val="00FC5C8E"/>
    <w:rsid w:val="00FC5E53"/>
    <w:rsid w:val="00FC5F42"/>
    <w:rsid w:val="00FC6031"/>
    <w:rsid w:val="00FC6084"/>
    <w:rsid w:val="00FC618D"/>
    <w:rsid w:val="00FC6232"/>
    <w:rsid w:val="00FC623F"/>
    <w:rsid w:val="00FC6247"/>
    <w:rsid w:val="00FC67CD"/>
    <w:rsid w:val="00FC6863"/>
    <w:rsid w:val="00FC6A0B"/>
    <w:rsid w:val="00FC6A18"/>
    <w:rsid w:val="00FC6A81"/>
    <w:rsid w:val="00FC6C56"/>
    <w:rsid w:val="00FC6D49"/>
    <w:rsid w:val="00FC70AD"/>
    <w:rsid w:val="00FC7332"/>
    <w:rsid w:val="00FC746D"/>
    <w:rsid w:val="00FC74D0"/>
    <w:rsid w:val="00FC74DC"/>
    <w:rsid w:val="00FC7823"/>
    <w:rsid w:val="00FC7918"/>
    <w:rsid w:val="00FC7983"/>
    <w:rsid w:val="00FC7CEF"/>
    <w:rsid w:val="00FD0913"/>
    <w:rsid w:val="00FD0C32"/>
    <w:rsid w:val="00FD0D11"/>
    <w:rsid w:val="00FD0E3B"/>
    <w:rsid w:val="00FD1199"/>
    <w:rsid w:val="00FD13B3"/>
    <w:rsid w:val="00FD2083"/>
    <w:rsid w:val="00FD23EC"/>
    <w:rsid w:val="00FD2CAD"/>
    <w:rsid w:val="00FD2E8C"/>
    <w:rsid w:val="00FD2EF9"/>
    <w:rsid w:val="00FD3017"/>
    <w:rsid w:val="00FD30A3"/>
    <w:rsid w:val="00FD30E2"/>
    <w:rsid w:val="00FD3158"/>
    <w:rsid w:val="00FD33F2"/>
    <w:rsid w:val="00FD3547"/>
    <w:rsid w:val="00FD37D3"/>
    <w:rsid w:val="00FD3849"/>
    <w:rsid w:val="00FD409C"/>
    <w:rsid w:val="00FD4467"/>
    <w:rsid w:val="00FD4686"/>
    <w:rsid w:val="00FD48B2"/>
    <w:rsid w:val="00FD48CB"/>
    <w:rsid w:val="00FD4D8F"/>
    <w:rsid w:val="00FD4DC9"/>
    <w:rsid w:val="00FD513D"/>
    <w:rsid w:val="00FD51FE"/>
    <w:rsid w:val="00FD5675"/>
    <w:rsid w:val="00FD573F"/>
    <w:rsid w:val="00FD5756"/>
    <w:rsid w:val="00FD57E1"/>
    <w:rsid w:val="00FD5ABE"/>
    <w:rsid w:val="00FD5CCA"/>
    <w:rsid w:val="00FD5DA3"/>
    <w:rsid w:val="00FD64A1"/>
    <w:rsid w:val="00FD6616"/>
    <w:rsid w:val="00FD66F7"/>
    <w:rsid w:val="00FD67EF"/>
    <w:rsid w:val="00FD6A7F"/>
    <w:rsid w:val="00FD6D41"/>
    <w:rsid w:val="00FD6DC1"/>
    <w:rsid w:val="00FD6F3D"/>
    <w:rsid w:val="00FD7227"/>
    <w:rsid w:val="00FD72CF"/>
    <w:rsid w:val="00FD73E7"/>
    <w:rsid w:val="00FD76B8"/>
    <w:rsid w:val="00FD7DF0"/>
    <w:rsid w:val="00FE01E0"/>
    <w:rsid w:val="00FE01F2"/>
    <w:rsid w:val="00FE02F2"/>
    <w:rsid w:val="00FE0635"/>
    <w:rsid w:val="00FE0759"/>
    <w:rsid w:val="00FE07C7"/>
    <w:rsid w:val="00FE0C8F"/>
    <w:rsid w:val="00FE0DCF"/>
    <w:rsid w:val="00FE10A8"/>
    <w:rsid w:val="00FE11CC"/>
    <w:rsid w:val="00FE14D9"/>
    <w:rsid w:val="00FE14E9"/>
    <w:rsid w:val="00FE2922"/>
    <w:rsid w:val="00FE2B77"/>
    <w:rsid w:val="00FE2D69"/>
    <w:rsid w:val="00FE2E90"/>
    <w:rsid w:val="00FE3538"/>
    <w:rsid w:val="00FE3A9F"/>
    <w:rsid w:val="00FE3EC4"/>
    <w:rsid w:val="00FE3ED1"/>
    <w:rsid w:val="00FE404A"/>
    <w:rsid w:val="00FE4209"/>
    <w:rsid w:val="00FE440F"/>
    <w:rsid w:val="00FE4479"/>
    <w:rsid w:val="00FE4878"/>
    <w:rsid w:val="00FE4BEF"/>
    <w:rsid w:val="00FE4E02"/>
    <w:rsid w:val="00FE51D1"/>
    <w:rsid w:val="00FE5380"/>
    <w:rsid w:val="00FE559D"/>
    <w:rsid w:val="00FE5804"/>
    <w:rsid w:val="00FE587A"/>
    <w:rsid w:val="00FE5989"/>
    <w:rsid w:val="00FE5B07"/>
    <w:rsid w:val="00FE5C3C"/>
    <w:rsid w:val="00FE5E5D"/>
    <w:rsid w:val="00FE5E5E"/>
    <w:rsid w:val="00FE61CD"/>
    <w:rsid w:val="00FE63E0"/>
    <w:rsid w:val="00FE6430"/>
    <w:rsid w:val="00FE681E"/>
    <w:rsid w:val="00FE6832"/>
    <w:rsid w:val="00FE6A37"/>
    <w:rsid w:val="00FE6C90"/>
    <w:rsid w:val="00FE6CCC"/>
    <w:rsid w:val="00FE6FE7"/>
    <w:rsid w:val="00FE710A"/>
    <w:rsid w:val="00FE7469"/>
    <w:rsid w:val="00FE79F0"/>
    <w:rsid w:val="00FE79F1"/>
    <w:rsid w:val="00FE7F0D"/>
    <w:rsid w:val="00FF0063"/>
    <w:rsid w:val="00FF016D"/>
    <w:rsid w:val="00FF02E2"/>
    <w:rsid w:val="00FF0420"/>
    <w:rsid w:val="00FF0D18"/>
    <w:rsid w:val="00FF0D81"/>
    <w:rsid w:val="00FF0F91"/>
    <w:rsid w:val="00FF101B"/>
    <w:rsid w:val="00FF19B9"/>
    <w:rsid w:val="00FF1EBA"/>
    <w:rsid w:val="00FF1FB5"/>
    <w:rsid w:val="00FF2174"/>
    <w:rsid w:val="00FF2773"/>
    <w:rsid w:val="00FF27A3"/>
    <w:rsid w:val="00FF2876"/>
    <w:rsid w:val="00FF2C02"/>
    <w:rsid w:val="00FF2DCD"/>
    <w:rsid w:val="00FF2F38"/>
    <w:rsid w:val="00FF313D"/>
    <w:rsid w:val="00FF3755"/>
    <w:rsid w:val="00FF3772"/>
    <w:rsid w:val="00FF3BB8"/>
    <w:rsid w:val="00FF3C51"/>
    <w:rsid w:val="00FF3D16"/>
    <w:rsid w:val="00FF3E89"/>
    <w:rsid w:val="00FF3F65"/>
    <w:rsid w:val="00FF4582"/>
    <w:rsid w:val="00FF45F4"/>
    <w:rsid w:val="00FF47C8"/>
    <w:rsid w:val="00FF4FE3"/>
    <w:rsid w:val="00FF523C"/>
    <w:rsid w:val="00FF52AC"/>
    <w:rsid w:val="00FF5635"/>
    <w:rsid w:val="00FF5CA4"/>
    <w:rsid w:val="00FF603F"/>
    <w:rsid w:val="00FF6475"/>
    <w:rsid w:val="00FF6605"/>
    <w:rsid w:val="00FF696D"/>
    <w:rsid w:val="00FF6A5B"/>
    <w:rsid w:val="00FF6C0D"/>
    <w:rsid w:val="00FF6CA9"/>
    <w:rsid w:val="00FF6FBD"/>
    <w:rsid w:val="00FF7357"/>
    <w:rsid w:val="00FF7B06"/>
    <w:rsid w:val="00FF7B68"/>
    <w:rsid w:val="00FF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05A1E002"/>
  <w15:docId w15:val="{201A5B6A-FA46-7E44-AFAD-A6E119CB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7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2E7CDB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5A72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5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Normal"/>
    <w:next w:val="Normal"/>
    <w:uiPriority w:val="99"/>
    <w:rsid w:val="002E3434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  <w:lang w:bidi="fa-IR"/>
    </w:rPr>
  </w:style>
  <w:style w:type="character" w:customStyle="1" w:styleId="apple-style-span">
    <w:name w:val="apple-style-span"/>
    <w:basedOn w:val="DefaultParagraphFont"/>
    <w:rsid w:val="00FD33F2"/>
  </w:style>
  <w:style w:type="character" w:customStyle="1" w:styleId="Heading2Char">
    <w:name w:val="Heading 2 Char"/>
    <w:basedOn w:val="DefaultParagraphFont"/>
    <w:link w:val="Heading2"/>
    <w:uiPriority w:val="9"/>
    <w:rsid w:val="004F7F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842E4A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5B4480"/>
  </w:style>
  <w:style w:type="character" w:customStyle="1" w:styleId="code">
    <w:name w:val="code"/>
    <w:basedOn w:val="DefaultParagraphFont"/>
    <w:rsid w:val="00F73466"/>
  </w:style>
  <w:style w:type="character" w:styleId="Strong">
    <w:name w:val="Strong"/>
    <w:basedOn w:val="DefaultParagraphFont"/>
    <w:uiPriority w:val="22"/>
    <w:qFormat/>
    <w:rsid w:val="00F734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E8"/>
    <w:rPr>
      <w:rFonts w:ascii="Tahoma" w:hAnsi="Tahoma" w:cs="Tahoma"/>
      <w:sz w:val="16"/>
      <w:szCs w:val="16"/>
    </w:rPr>
  </w:style>
  <w:style w:type="table" w:styleId="MediumGrid3-Accent5">
    <w:name w:val="Medium Grid 3 Accent 5"/>
    <w:basedOn w:val="TableNormal"/>
    <w:uiPriority w:val="69"/>
    <w:rsid w:val="001707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F275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137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6D"/>
  </w:style>
  <w:style w:type="paragraph" w:styleId="Footer">
    <w:name w:val="footer"/>
    <w:basedOn w:val="Normal"/>
    <w:link w:val="FooterChar"/>
    <w:uiPriority w:val="99"/>
    <w:unhideWhenUsed/>
    <w:rsid w:val="00842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6D"/>
  </w:style>
  <w:style w:type="paragraph" w:styleId="Caption">
    <w:name w:val="caption"/>
    <w:basedOn w:val="Normal"/>
    <w:next w:val="Normal"/>
    <w:uiPriority w:val="35"/>
    <w:semiHidden/>
    <w:unhideWhenUsed/>
    <w:qFormat/>
    <w:rsid w:val="001073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ag">
    <w:name w:val="tag"/>
    <w:basedOn w:val="DefaultParagraphFont"/>
    <w:rsid w:val="00C8713F"/>
  </w:style>
  <w:style w:type="character" w:customStyle="1" w:styleId="pln">
    <w:name w:val="pln"/>
    <w:basedOn w:val="DefaultParagraphFont"/>
    <w:rsid w:val="00C8713F"/>
  </w:style>
  <w:style w:type="character" w:customStyle="1" w:styleId="atn">
    <w:name w:val="atn"/>
    <w:basedOn w:val="DefaultParagraphFont"/>
    <w:rsid w:val="00C8713F"/>
  </w:style>
  <w:style w:type="character" w:customStyle="1" w:styleId="pun">
    <w:name w:val="pun"/>
    <w:basedOn w:val="DefaultParagraphFont"/>
    <w:rsid w:val="00C8713F"/>
  </w:style>
  <w:style w:type="character" w:customStyle="1" w:styleId="atv">
    <w:name w:val="atv"/>
    <w:basedOn w:val="DefaultParagraphFont"/>
    <w:rsid w:val="00C8713F"/>
  </w:style>
  <w:style w:type="character" w:customStyle="1" w:styleId="Heading1Char">
    <w:name w:val="Heading 1 Char"/>
    <w:basedOn w:val="DefaultParagraphFont"/>
    <w:link w:val="Heading1"/>
    <w:uiPriority w:val="9"/>
    <w:rsid w:val="001F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-11">
    <w:name w:val="لیست روشن - اکسان 11"/>
    <w:basedOn w:val="TableNormal"/>
    <w:uiPriority w:val="61"/>
    <w:rsid w:val="00B118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5">
    <w:name w:val="Medium Grid 2 Accent 5"/>
    <w:basedOn w:val="TableNormal"/>
    <w:uiPriority w:val="68"/>
    <w:rsid w:val="006C20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3C6F8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FD67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9F2A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691">
    <w:name w:val="a691"/>
    <w:basedOn w:val="DefaultParagraphFont"/>
    <w:rsid w:val="003054F3"/>
    <w:rPr>
      <w:rFonts w:ascii="Tahoma" w:hAnsi="Tahoma" w:cs="Tahoma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table" w:styleId="LightList-Accent1">
    <w:name w:val="Light List Accent 1"/>
    <w:basedOn w:val="TableNormal"/>
    <w:uiPriority w:val="61"/>
    <w:rsid w:val="00CA4B5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6">
    <w:name w:val="Medium List 2 Accent 6"/>
    <w:basedOn w:val="TableNormal"/>
    <w:uiPriority w:val="66"/>
    <w:rsid w:val="008A3A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2">
    <w:name w:val="Light List Accent 2"/>
    <w:basedOn w:val="TableNormal"/>
    <w:uiPriority w:val="61"/>
    <w:rsid w:val="00DF1FB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F23C2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F4AD2"/>
    <w:pPr>
      <w:spacing w:after="0" w:line="240" w:lineRule="auto"/>
    </w:pPr>
    <w:rPr>
      <w:rFonts w:eastAsiaTheme="minorHAnsi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03B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94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2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1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2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33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87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6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BBBBBB"/>
                                                    <w:bottom w:val="single" w:sz="18" w:space="0" w:color="E5E5E5"/>
                                                    <w:right w:val="single" w:sz="6" w:space="0" w:color="E5E5E5"/>
                                                  </w:divBdr>
                                                  <w:divsChild>
                                                    <w:div w:id="149572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2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5000/port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ma3\AppData\Roaming\Microsoft\Templates\&#1578;&#1575;&#1585;&#1740;&#1582;%20&#1711;&#1586;&#1575;&#1585;&#1588;%20&#1705;&#1575;&#15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ECBBD-823D-1341-924D-9E07AEEB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تاریخ گزارش کار.dotx</Template>
  <TotalTime>402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خوش کشت</dc:creator>
  <cp:lastModifiedBy>ACQ03</cp:lastModifiedBy>
  <cp:revision>64</cp:revision>
  <cp:lastPrinted>2011-10-23T03:32:00Z</cp:lastPrinted>
  <dcterms:created xsi:type="dcterms:W3CDTF">2014-09-09T07:39:00Z</dcterms:created>
  <dcterms:modified xsi:type="dcterms:W3CDTF">2025-07-08T14:47:00Z</dcterms:modified>
</cp:coreProperties>
</file>